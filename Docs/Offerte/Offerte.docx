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AD6" w:rsidRPr="00D96AD6" w:rsidRDefault="00D96AD6" w:rsidP="00D96AD6">
      <w:pPr>
        <w:pStyle w:val="Geenafstand"/>
        <w:tabs>
          <w:tab w:val="center" w:pos="4536"/>
          <w:tab w:val="left" w:pos="6015"/>
        </w:tabs>
        <w:rPr>
          <w:rFonts w:ascii="Arial" w:hAnsi="Arial" w:cs="Arial"/>
          <w:sz w:val="40"/>
          <w:szCs w:val="46"/>
        </w:rPr>
      </w:pPr>
      <w:r w:rsidRPr="00D96AD6">
        <w:rPr>
          <w:rFonts w:ascii="Arial" w:hAnsi="Arial" w:cs="Arial"/>
          <w:sz w:val="40"/>
          <w:szCs w:val="46"/>
        </w:rPr>
        <w:t>Offerte voor Barroc-IT van Team 420</w:t>
      </w: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D96AD6" w:rsidRDefault="00D96AD6" w:rsidP="00FE2422">
      <w:pPr>
        <w:pStyle w:val="Geenafstand"/>
        <w:tabs>
          <w:tab w:val="center" w:pos="4536"/>
          <w:tab w:val="left" w:pos="6015"/>
        </w:tabs>
        <w:jc w:val="center"/>
        <w:rPr>
          <w:rFonts w:ascii="Arial" w:hAnsi="Arial" w:cs="Arial"/>
          <w:sz w:val="46"/>
          <w:szCs w:val="46"/>
        </w:rPr>
      </w:pPr>
    </w:p>
    <w:p w:rsidR="008F6716" w:rsidRDefault="00094AAD">
      <w:pPr>
        <w:rPr>
          <w:rFonts w:ascii="Arial" w:hAnsi="Arial" w:cs="Arial"/>
          <w:sz w:val="24"/>
          <w:szCs w:val="24"/>
        </w:rPr>
      </w:pPr>
      <w:r w:rsidRPr="00094A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pt;margin-top:9pt;width:453.75pt;height:204.8pt;z-index:251659264">
            <v:imagedata r:id="rId8" o:title="Projectafbeelding"/>
            <w10:wrap type="square"/>
          </v:shape>
        </w:pict>
      </w:r>
    </w:p>
    <w:p w:rsidR="00741E10" w:rsidRDefault="00741E10">
      <w:pPr>
        <w:rPr>
          <w:rFonts w:ascii="Arial" w:hAnsi="Arial" w:cs="Arial"/>
          <w:sz w:val="24"/>
          <w:szCs w:val="24"/>
        </w:rPr>
      </w:pPr>
    </w:p>
    <w:p w:rsidR="00D96AD6" w:rsidRPr="00741E10" w:rsidRDefault="00D96AD6" w:rsidP="00D96AD6">
      <w:pPr>
        <w:pStyle w:val="Geenafstand"/>
        <w:tabs>
          <w:tab w:val="center" w:pos="4536"/>
          <w:tab w:val="left" w:pos="6015"/>
        </w:tabs>
        <w:jc w:val="center"/>
        <w:rPr>
          <w:rFonts w:ascii="Arial" w:hAnsi="Arial" w:cs="Arial"/>
          <w:sz w:val="46"/>
          <w:szCs w:val="46"/>
        </w:rPr>
      </w:pPr>
      <w:r>
        <w:rPr>
          <w:rFonts w:ascii="Arial" w:hAnsi="Arial" w:cs="Arial"/>
          <w:sz w:val="46"/>
          <w:szCs w:val="46"/>
        </w:rPr>
        <w:t>“Te veel verschillen!” – Het einde van meerdere klantenbestanden</w:t>
      </w:r>
    </w:p>
    <w:p w:rsidR="00741E10" w:rsidRDefault="00741E10">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D96AD6" w:rsidRDefault="00D96AD6">
      <w:pPr>
        <w:rPr>
          <w:rFonts w:ascii="Arial" w:hAnsi="Arial" w:cs="Arial"/>
          <w:sz w:val="24"/>
          <w:szCs w:val="24"/>
        </w:rPr>
      </w:pPr>
    </w:p>
    <w:p w:rsidR="00741E10" w:rsidRDefault="00741E10">
      <w:pPr>
        <w:rPr>
          <w:rFonts w:ascii="Arial" w:hAnsi="Arial" w:cs="Arial"/>
          <w:sz w:val="24"/>
          <w:szCs w:val="24"/>
        </w:rPr>
      </w:pPr>
    </w:p>
    <w:p w:rsidR="00D96AD6" w:rsidRDefault="00D96AD6" w:rsidP="00D96AD6">
      <w:pPr>
        <w:pStyle w:val="Geenafstand"/>
        <w:rPr>
          <w:rFonts w:ascii="Arial" w:hAnsi="Arial" w:cs="Arial"/>
          <w:sz w:val="28"/>
        </w:rPr>
      </w:pPr>
      <w:r w:rsidRPr="00D96AD6">
        <w:rPr>
          <w:rFonts w:ascii="Arial" w:hAnsi="Arial" w:cs="Arial"/>
          <w:sz w:val="28"/>
        </w:rPr>
        <w:t>Offertenummer: 34281</w:t>
      </w:r>
    </w:p>
    <w:p w:rsidR="00D96AD6" w:rsidRPr="00D96AD6" w:rsidRDefault="00D96AD6" w:rsidP="00D96AD6">
      <w:pPr>
        <w:pStyle w:val="Geenafstand"/>
        <w:rPr>
          <w:rFonts w:ascii="Arial" w:hAnsi="Arial" w:cs="Arial"/>
          <w:sz w:val="28"/>
        </w:rPr>
      </w:pPr>
      <w:r>
        <w:rPr>
          <w:rFonts w:ascii="Arial" w:hAnsi="Arial" w:cs="Arial"/>
          <w:sz w:val="28"/>
        </w:rPr>
        <w:t>Reactietermijn: 2 dagen</w:t>
      </w:r>
    </w:p>
    <w:p w:rsidR="00741E10" w:rsidRDefault="00D96AD6" w:rsidP="00D96AD6">
      <w:pPr>
        <w:pStyle w:val="Geenafstand"/>
        <w:rPr>
          <w:rFonts w:ascii="Arial" w:hAnsi="Arial" w:cs="Arial"/>
          <w:sz w:val="28"/>
        </w:rPr>
      </w:pPr>
      <w:r w:rsidRPr="00D96AD6">
        <w:rPr>
          <w:rFonts w:ascii="Arial" w:hAnsi="Arial" w:cs="Arial"/>
          <w:sz w:val="28"/>
        </w:rPr>
        <w:t>Datum: 19-9-2014</w:t>
      </w:r>
    </w:p>
    <w:p w:rsidR="00D96AD6" w:rsidRDefault="00D96AD6" w:rsidP="00D96AD6">
      <w:pPr>
        <w:pStyle w:val="Geenafstand"/>
        <w:rPr>
          <w:rFonts w:ascii="Arial" w:hAnsi="Arial" w:cs="Arial"/>
          <w:sz w:val="28"/>
        </w:rPr>
      </w:pPr>
      <w:r>
        <w:rPr>
          <w:rFonts w:ascii="Arial" w:hAnsi="Arial" w:cs="Arial"/>
          <w:sz w:val="28"/>
        </w:rPr>
        <w:t>Namen: K. Ly, M. Havermans, P. Hoek</w:t>
      </w:r>
    </w:p>
    <w:p w:rsidR="00D96AD6" w:rsidRDefault="00D96AD6" w:rsidP="00D96AD6">
      <w:pPr>
        <w:pStyle w:val="Geenafstand"/>
        <w:rPr>
          <w:rFonts w:ascii="Arial" w:hAnsi="Arial" w:cs="Arial"/>
          <w:sz w:val="28"/>
          <w:lang w:val="en-US"/>
        </w:rPr>
      </w:pPr>
      <w:r w:rsidRPr="00D96AD6">
        <w:rPr>
          <w:rFonts w:ascii="Arial" w:hAnsi="Arial" w:cs="Arial"/>
          <w:sz w:val="28"/>
          <w:lang w:val="en-US"/>
        </w:rPr>
        <w:t xml:space="preserve">E-mail: </w:t>
      </w:r>
      <w:hyperlink r:id="rId9" w:history="1">
        <w:r w:rsidRPr="00AF79FB">
          <w:rPr>
            <w:rStyle w:val="Hyperlink"/>
            <w:rFonts w:ascii="Arial" w:hAnsi="Arial" w:cs="Arial"/>
            <w:sz w:val="28"/>
            <w:lang w:val="en-US"/>
          </w:rPr>
          <w:t>d201117@edu.rocwb.nl</w:t>
        </w:r>
      </w:hyperlink>
      <w:r w:rsidR="00DB0BB7">
        <w:br/>
      </w:r>
    </w:p>
    <w:sdt>
      <w:sdtPr>
        <w:rPr>
          <w:rFonts w:asciiTheme="minorHAnsi" w:eastAsiaTheme="minorHAnsi" w:hAnsiTheme="minorHAnsi" w:cstheme="minorBidi"/>
          <w:color w:val="auto"/>
          <w:sz w:val="22"/>
          <w:szCs w:val="22"/>
          <w:lang w:eastAsia="en-US"/>
        </w:rPr>
        <w:id w:val="-1954080103"/>
        <w:docPartObj>
          <w:docPartGallery w:val="Table of Contents"/>
          <w:docPartUnique/>
        </w:docPartObj>
      </w:sdtPr>
      <w:sdtEndPr>
        <w:rPr>
          <w:b/>
          <w:bCs/>
        </w:rPr>
      </w:sdtEndPr>
      <w:sdtContent>
        <w:p w:rsidR="00EC3F6A" w:rsidRDefault="00EC3F6A" w:rsidP="00DB0BB7">
          <w:pPr>
            <w:pStyle w:val="Kopvaninhoudsopgave"/>
          </w:pPr>
          <w:r>
            <w:t>Inhoudsopgave</w:t>
          </w:r>
        </w:p>
        <w:p w:rsidR="00D96AD6" w:rsidRDefault="00094AAD">
          <w:pPr>
            <w:pStyle w:val="Inhopg1"/>
            <w:tabs>
              <w:tab w:val="right" w:pos="9062"/>
            </w:tabs>
            <w:rPr>
              <w:rFonts w:eastAsiaTheme="minorEastAsia"/>
              <w:noProof/>
              <w:lang w:eastAsia="nl-NL"/>
            </w:rPr>
          </w:pPr>
          <w:r w:rsidRPr="00094AAD">
            <w:fldChar w:fldCharType="begin"/>
          </w:r>
          <w:r w:rsidR="00EC3F6A">
            <w:instrText xml:space="preserve"> TOC \o "1-3" \h \z \u </w:instrText>
          </w:r>
          <w:r w:rsidRPr="00094AAD">
            <w:fldChar w:fldCharType="separate"/>
          </w:r>
          <w:hyperlink w:anchor="_Toc398881032" w:history="1">
            <w:r w:rsidR="00D96AD6" w:rsidRPr="00F60D5F">
              <w:rPr>
                <w:rStyle w:val="Hyperlink"/>
                <w:noProof/>
              </w:rPr>
              <w:t>Inleiding</w:t>
            </w:r>
            <w:r w:rsidR="00D96AD6">
              <w:rPr>
                <w:noProof/>
                <w:webHidden/>
              </w:rPr>
              <w:tab/>
            </w:r>
            <w:r>
              <w:rPr>
                <w:noProof/>
                <w:webHidden/>
              </w:rPr>
              <w:fldChar w:fldCharType="begin"/>
            </w:r>
            <w:r w:rsidR="00D96AD6">
              <w:rPr>
                <w:noProof/>
                <w:webHidden/>
              </w:rPr>
              <w:instrText xml:space="preserve"> PAGEREF _Toc398881032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3" w:history="1">
            <w:r w:rsidR="00D96AD6" w:rsidRPr="00F60D5F">
              <w:rPr>
                <w:rStyle w:val="Hyperlink"/>
                <w:noProof/>
              </w:rPr>
              <w:t>Actuele klantsituatie</w:t>
            </w:r>
            <w:r w:rsidR="00D96AD6">
              <w:rPr>
                <w:noProof/>
                <w:webHidden/>
              </w:rPr>
              <w:tab/>
            </w:r>
            <w:r>
              <w:rPr>
                <w:noProof/>
                <w:webHidden/>
              </w:rPr>
              <w:fldChar w:fldCharType="begin"/>
            </w:r>
            <w:r w:rsidR="00D96AD6">
              <w:rPr>
                <w:noProof/>
                <w:webHidden/>
              </w:rPr>
              <w:instrText xml:space="preserve"> PAGEREF _Toc398881033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4" w:history="1">
            <w:r w:rsidR="00D96AD6" w:rsidRPr="00F60D5F">
              <w:rPr>
                <w:rStyle w:val="Hyperlink"/>
                <w:noProof/>
              </w:rPr>
              <w:t>Klantvraag</w:t>
            </w:r>
            <w:r w:rsidR="00D96AD6">
              <w:rPr>
                <w:noProof/>
                <w:webHidden/>
              </w:rPr>
              <w:tab/>
            </w:r>
            <w:r>
              <w:rPr>
                <w:noProof/>
                <w:webHidden/>
              </w:rPr>
              <w:fldChar w:fldCharType="begin"/>
            </w:r>
            <w:r w:rsidR="00D96AD6">
              <w:rPr>
                <w:noProof/>
                <w:webHidden/>
              </w:rPr>
              <w:instrText xml:space="preserve"> PAGEREF _Toc398881034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5" w:history="1">
            <w:r w:rsidR="00D96AD6" w:rsidRPr="00F60D5F">
              <w:rPr>
                <w:rStyle w:val="Hyperlink"/>
                <w:noProof/>
              </w:rPr>
              <w:t>Visie op klantsituatie</w:t>
            </w:r>
            <w:r w:rsidR="00D96AD6">
              <w:rPr>
                <w:noProof/>
                <w:webHidden/>
              </w:rPr>
              <w:tab/>
            </w:r>
            <w:r>
              <w:rPr>
                <w:noProof/>
                <w:webHidden/>
              </w:rPr>
              <w:fldChar w:fldCharType="begin"/>
            </w:r>
            <w:r w:rsidR="00D96AD6">
              <w:rPr>
                <w:noProof/>
                <w:webHidden/>
              </w:rPr>
              <w:instrText xml:space="preserve"> PAGEREF _Toc398881035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6" w:history="1">
            <w:r w:rsidR="00D96AD6" w:rsidRPr="00F60D5F">
              <w:rPr>
                <w:rStyle w:val="Hyperlink"/>
                <w:noProof/>
              </w:rPr>
              <w:t>Gewenste klantsituatie</w:t>
            </w:r>
            <w:r w:rsidR="00D96AD6">
              <w:rPr>
                <w:noProof/>
                <w:webHidden/>
              </w:rPr>
              <w:tab/>
            </w:r>
            <w:r>
              <w:rPr>
                <w:noProof/>
                <w:webHidden/>
              </w:rPr>
              <w:fldChar w:fldCharType="begin"/>
            </w:r>
            <w:r w:rsidR="00D96AD6">
              <w:rPr>
                <w:noProof/>
                <w:webHidden/>
              </w:rPr>
              <w:instrText xml:space="preserve"> PAGEREF _Toc398881036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7" w:history="1">
            <w:r w:rsidR="00D96AD6" w:rsidRPr="00F60D5F">
              <w:rPr>
                <w:rStyle w:val="Hyperlink"/>
                <w:noProof/>
              </w:rPr>
              <w:t>Aanbod</w:t>
            </w:r>
            <w:r w:rsidR="00D96AD6">
              <w:rPr>
                <w:noProof/>
                <w:webHidden/>
              </w:rPr>
              <w:tab/>
            </w:r>
            <w:r>
              <w:rPr>
                <w:noProof/>
                <w:webHidden/>
              </w:rPr>
              <w:fldChar w:fldCharType="begin"/>
            </w:r>
            <w:r w:rsidR="00D96AD6">
              <w:rPr>
                <w:noProof/>
                <w:webHidden/>
              </w:rPr>
              <w:instrText xml:space="preserve"> PAGEREF _Toc398881037 \h </w:instrText>
            </w:r>
            <w:r>
              <w:rPr>
                <w:noProof/>
                <w:webHidden/>
              </w:rPr>
            </w:r>
            <w:r>
              <w:rPr>
                <w:noProof/>
                <w:webHidden/>
              </w:rPr>
              <w:fldChar w:fldCharType="separate"/>
            </w:r>
            <w:r w:rsidR="00D96AD6">
              <w:rPr>
                <w:noProof/>
                <w:webHidden/>
              </w:rPr>
              <w:t>3</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8" w:history="1">
            <w:r w:rsidR="00D96AD6" w:rsidRPr="00F60D5F">
              <w:rPr>
                <w:rStyle w:val="Hyperlink"/>
                <w:noProof/>
              </w:rPr>
              <w:t>Uitvoerders</w:t>
            </w:r>
            <w:r w:rsidR="00D96AD6">
              <w:rPr>
                <w:noProof/>
                <w:webHidden/>
              </w:rPr>
              <w:tab/>
            </w:r>
            <w:r>
              <w:rPr>
                <w:noProof/>
                <w:webHidden/>
              </w:rPr>
              <w:fldChar w:fldCharType="begin"/>
            </w:r>
            <w:r w:rsidR="00D96AD6">
              <w:rPr>
                <w:noProof/>
                <w:webHidden/>
              </w:rPr>
              <w:instrText xml:space="preserve"> PAGEREF _Toc398881038 \h </w:instrText>
            </w:r>
            <w:r>
              <w:rPr>
                <w:noProof/>
                <w:webHidden/>
              </w:rPr>
            </w:r>
            <w:r>
              <w:rPr>
                <w:noProof/>
                <w:webHidden/>
              </w:rPr>
              <w:fldChar w:fldCharType="separate"/>
            </w:r>
            <w:r w:rsidR="00D96AD6">
              <w:rPr>
                <w:noProof/>
                <w:webHidden/>
              </w:rPr>
              <w:t>4</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39" w:history="1">
            <w:r w:rsidR="00D96AD6" w:rsidRPr="00F60D5F">
              <w:rPr>
                <w:rStyle w:val="Hyperlink"/>
                <w:noProof/>
              </w:rPr>
              <w:t>Planning</w:t>
            </w:r>
            <w:r w:rsidR="00D96AD6">
              <w:rPr>
                <w:noProof/>
                <w:webHidden/>
              </w:rPr>
              <w:tab/>
            </w:r>
            <w:r>
              <w:rPr>
                <w:noProof/>
                <w:webHidden/>
              </w:rPr>
              <w:fldChar w:fldCharType="begin"/>
            </w:r>
            <w:r w:rsidR="00D96AD6">
              <w:rPr>
                <w:noProof/>
                <w:webHidden/>
              </w:rPr>
              <w:instrText xml:space="preserve"> PAGEREF _Toc398881039 \h </w:instrText>
            </w:r>
            <w:r>
              <w:rPr>
                <w:noProof/>
                <w:webHidden/>
              </w:rPr>
            </w:r>
            <w:r>
              <w:rPr>
                <w:noProof/>
                <w:webHidden/>
              </w:rPr>
              <w:fldChar w:fldCharType="separate"/>
            </w:r>
            <w:r w:rsidR="00D96AD6">
              <w:rPr>
                <w:noProof/>
                <w:webHidden/>
              </w:rPr>
              <w:t>4</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40" w:history="1">
            <w:r w:rsidR="00D96AD6" w:rsidRPr="00F60D5F">
              <w:rPr>
                <w:rStyle w:val="Hyperlink"/>
                <w:noProof/>
              </w:rPr>
              <w:t>Prijs</w:t>
            </w:r>
            <w:r w:rsidR="00D96AD6">
              <w:rPr>
                <w:noProof/>
                <w:webHidden/>
              </w:rPr>
              <w:tab/>
            </w:r>
            <w:r>
              <w:rPr>
                <w:noProof/>
                <w:webHidden/>
              </w:rPr>
              <w:fldChar w:fldCharType="begin"/>
            </w:r>
            <w:r w:rsidR="00D96AD6">
              <w:rPr>
                <w:noProof/>
                <w:webHidden/>
              </w:rPr>
              <w:instrText xml:space="preserve"> PAGEREF _Toc398881040 \h </w:instrText>
            </w:r>
            <w:r>
              <w:rPr>
                <w:noProof/>
                <w:webHidden/>
              </w:rPr>
            </w:r>
            <w:r>
              <w:rPr>
                <w:noProof/>
                <w:webHidden/>
              </w:rPr>
              <w:fldChar w:fldCharType="separate"/>
            </w:r>
            <w:r w:rsidR="00D96AD6">
              <w:rPr>
                <w:noProof/>
                <w:webHidden/>
              </w:rPr>
              <w:t>4</w:t>
            </w:r>
            <w:r>
              <w:rPr>
                <w:noProof/>
                <w:webHidden/>
              </w:rPr>
              <w:fldChar w:fldCharType="end"/>
            </w:r>
          </w:hyperlink>
        </w:p>
        <w:p w:rsidR="00D96AD6" w:rsidRDefault="00094AAD">
          <w:pPr>
            <w:pStyle w:val="Inhopg1"/>
            <w:tabs>
              <w:tab w:val="right" w:pos="9062"/>
            </w:tabs>
            <w:rPr>
              <w:rFonts w:eastAsiaTheme="minorEastAsia"/>
              <w:noProof/>
              <w:lang w:eastAsia="nl-NL"/>
            </w:rPr>
          </w:pPr>
          <w:hyperlink w:anchor="_Toc398881041" w:history="1">
            <w:r w:rsidR="00D96AD6" w:rsidRPr="00F60D5F">
              <w:rPr>
                <w:rStyle w:val="Hyperlink"/>
                <w:noProof/>
              </w:rPr>
              <w:t>Afsluiting</w:t>
            </w:r>
            <w:r w:rsidR="00D96AD6">
              <w:rPr>
                <w:noProof/>
                <w:webHidden/>
              </w:rPr>
              <w:tab/>
            </w:r>
            <w:r>
              <w:rPr>
                <w:noProof/>
                <w:webHidden/>
              </w:rPr>
              <w:fldChar w:fldCharType="begin"/>
            </w:r>
            <w:r w:rsidR="00D96AD6">
              <w:rPr>
                <w:noProof/>
                <w:webHidden/>
              </w:rPr>
              <w:instrText xml:space="preserve"> PAGEREF _Toc398881041 \h </w:instrText>
            </w:r>
            <w:r>
              <w:rPr>
                <w:noProof/>
                <w:webHidden/>
              </w:rPr>
            </w:r>
            <w:r>
              <w:rPr>
                <w:noProof/>
                <w:webHidden/>
              </w:rPr>
              <w:fldChar w:fldCharType="separate"/>
            </w:r>
            <w:r w:rsidR="00D96AD6">
              <w:rPr>
                <w:noProof/>
                <w:webHidden/>
              </w:rPr>
              <w:t>4</w:t>
            </w:r>
            <w:r>
              <w:rPr>
                <w:noProof/>
                <w:webHidden/>
              </w:rPr>
              <w:fldChar w:fldCharType="end"/>
            </w:r>
          </w:hyperlink>
        </w:p>
        <w:p w:rsidR="008F6716" w:rsidRPr="006143AC" w:rsidRDefault="00094AAD">
          <w:r>
            <w:rPr>
              <w:b/>
              <w:bCs/>
            </w:rPr>
            <w:fldChar w:fldCharType="end"/>
          </w:r>
        </w:p>
      </w:sdtContent>
    </w:sdt>
    <w:p w:rsidR="006143AC" w:rsidRDefault="006143AC">
      <w:pPr>
        <w:rPr>
          <w:rFonts w:asciiTheme="majorHAnsi" w:eastAsiaTheme="majorEastAsia" w:hAnsiTheme="majorHAnsi" w:cstheme="majorBidi"/>
          <w:color w:val="365F91" w:themeColor="accent1" w:themeShade="BF"/>
          <w:sz w:val="32"/>
          <w:szCs w:val="32"/>
        </w:rPr>
      </w:pPr>
      <w:bookmarkStart w:id="0" w:name="_Toc398793894"/>
      <w:r>
        <w:br w:type="page"/>
      </w:r>
    </w:p>
    <w:p w:rsidR="008F6716" w:rsidRDefault="008F6716" w:rsidP="008F6716">
      <w:pPr>
        <w:pStyle w:val="Kop1"/>
      </w:pPr>
      <w:bookmarkStart w:id="1" w:name="_Toc398881032"/>
      <w:r>
        <w:lastRenderedPageBreak/>
        <w:t>Inleiding</w:t>
      </w:r>
      <w:bookmarkEnd w:id="0"/>
      <w:bookmarkEnd w:id="1"/>
    </w:p>
    <w:p w:rsidR="00BB268A" w:rsidRDefault="00BB268A" w:rsidP="008F6716">
      <w:r>
        <w:t>Op dit moment worden door uw organisatie mee</w:t>
      </w:r>
      <w:r w:rsidR="00DB0BB7">
        <w:t>rdere klantenbestanden gebruikt en</w:t>
      </w:r>
      <w:r>
        <w:t xml:space="preserve"> </w:t>
      </w:r>
      <w:r w:rsidR="00DB0BB7">
        <w:t>er zijn drie</w:t>
      </w:r>
      <w:r>
        <w:t xml:space="preserve"> </w:t>
      </w:r>
      <w:r w:rsidRPr="00BB268A">
        <w:t xml:space="preserve">verschillende afdelingen die klantenbestanden beheren. </w:t>
      </w:r>
      <w:r w:rsidR="002A1E18">
        <w:t>Daardoor zijn er veel verschillende gegevens van klanten</w:t>
      </w:r>
      <w:r w:rsidR="00B57923">
        <w:t xml:space="preserve"> aanwezig e</w:t>
      </w:r>
      <w:r w:rsidR="002A1E18">
        <w:t>n heeft elke</w:t>
      </w:r>
      <w:r w:rsidR="009E7E58">
        <w:t xml:space="preserve"> afdeling andere gegevens van</w:t>
      </w:r>
      <w:r w:rsidR="002A1E18">
        <w:t xml:space="preserve"> </w:t>
      </w:r>
      <w:r w:rsidR="00B57923">
        <w:t xml:space="preserve">verschillende </w:t>
      </w:r>
      <w:r w:rsidR="002A1E18">
        <w:t>klanten.</w:t>
      </w:r>
      <w:r>
        <w:t xml:space="preserve"> </w:t>
      </w:r>
      <w:r w:rsidRPr="00BB268A">
        <w:t>De verantwoordelijk</w:t>
      </w:r>
      <w:r w:rsidR="009E7E58">
        <w:t>heid</w:t>
      </w:r>
      <w:r w:rsidRPr="00BB268A">
        <w:t xml:space="preserve"> van </w:t>
      </w:r>
      <w:r w:rsidR="006143AC">
        <w:t xml:space="preserve">Team </w:t>
      </w:r>
      <w:r w:rsidR="00B57923">
        <w:t xml:space="preserve">Fourtwenty </w:t>
      </w:r>
      <w:r w:rsidRPr="00BB268A">
        <w:t>beperkt zich tot het maken van een</w:t>
      </w:r>
      <w:r w:rsidR="006143AC">
        <w:t xml:space="preserve"> systeem voor </w:t>
      </w:r>
      <w:r w:rsidR="009E7E58">
        <w:t>het</w:t>
      </w:r>
      <w:r w:rsidR="006143AC">
        <w:t xml:space="preserve"> central</w:t>
      </w:r>
      <w:r w:rsidR="009E7E58">
        <w:t>e</w:t>
      </w:r>
      <w:r w:rsidR="006143AC">
        <w:t xml:space="preserve"> </w:t>
      </w:r>
      <w:r w:rsidR="00E84698">
        <w:t>klantenbestand</w:t>
      </w:r>
      <w:r w:rsidR="006143AC">
        <w:t>.</w:t>
      </w:r>
    </w:p>
    <w:p w:rsidR="002A1E18" w:rsidRDefault="002A1E18" w:rsidP="002A1E18">
      <w:pPr>
        <w:pStyle w:val="Kop1"/>
      </w:pPr>
      <w:bookmarkStart w:id="2" w:name="_Toc398793895"/>
      <w:bookmarkStart w:id="3" w:name="_Toc398881033"/>
      <w:r>
        <w:t>Actuele klantsituatie</w:t>
      </w:r>
      <w:bookmarkEnd w:id="2"/>
      <w:bookmarkEnd w:id="3"/>
    </w:p>
    <w:p w:rsidR="002A1E18" w:rsidRDefault="002A1E18" w:rsidP="002A1E18">
      <w:r>
        <w:t>U vertelt dat er een probleem is met de afhandeling van klant</w:t>
      </w:r>
      <w:r w:rsidR="00F81C0C">
        <w:t>en</w:t>
      </w:r>
      <w:r>
        <w:t>gegevens. Er zijn meerdere bestanden waar de klantgegevens in staan.</w:t>
      </w:r>
      <w:r w:rsidR="00ED2992">
        <w:t xml:space="preserve"> Elke afdeling regelt dat zelf.</w:t>
      </w:r>
    </w:p>
    <w:p w:rsidR="00ED2992" w:rsidRDefault="00ED2992" w:rsidP="00ED2992">
      <w:pPr>
        <w:pStyle w:val="Kop1"/>
      </w:pPr>
      <w:bookmarkStart w:id="4" w:name="_Toc398793896"/>
      <w:bookmarkStart w:id="5" w:name="_Toc398881034"/>
      <w:r>
        <w:t>Klantvraag</w:t>
      </w:r>
      <w:bookmarkEnd w:id="4"/>
      <w:bookmarkEnd w:id="5"/>
    </w:p>
    <w:p w:rsidR="00ED2992" w:rsidRDefault="00ED2992" w:rsidP="00ED2992">
      <w:r>
        <w:t>U heeft ons gevraagd om een centraal klantenbestand te maken. Dit klantenbestand moet voor elke afdeling toegankelijk zijn. U heeft daarom aan ons als programmeurs een systeem te maken voor dit klantenbestand. Dit alles met als doel: “Wijzigingen van gegevens doorvoeren aan alle afdelingen”.</w:t>
      </w:r>
    </w:p>
    <w:p w:rsidR="00ED2992" w:rsidRDefault="00ED2992" w:rsidP="00ED2992">
      <w:pPr>
        <w:pStyle w:val="Kop1"/>
      </w:pPr>
      <w:bookmarkStart w:id="6" w:name="_Toc398793897"/>
      <w:bookmarkStart w:id="7" w:name="_Toc398881035"/>
      <w:r>
        <w:t>Visie op klantsituatie</w:t>
      </w:r>
      <w:bookmarkEnd w:id="6"/>
      <w:bookmarkEnd w:id="7"/>
    </w:p>
    <w:p w:rsidR="00ED2992" w:rsidRDefault="00ED2992" w:rsidP="00ED2992">
      <w:r>
        <w:t>Het probleem in uw organisatie is dat er meerdere afdelingen meerdere klantenbestanden hebben. Elke afdeling heeft een eigen klantenbestand en beheren dit bestand ook. Dit is niet nuttig door de verschillen in de klantenbestanden.</w:t>
      </w:r>
    </w:p>
    <w:p w:rsidR="00ED2992" w:rsidRDefault="00ED2992" w:rsidP="00ED2992">
      <w:pPr>
        <w:pStyle w:val="Kop1"/>
      </w:pPr>
      <w:bookmarkStart w:id="8" w:name="_Toc398793898"/>
      <w:bookmarkStart w:id="9" w:name="_Toc398881036"/>
      <w:r>
        <w:t>Gewenste klantsituatie</w:t>
      </w:r>
      <w:bookmarkEnd w:id="8"/>
      <w:bookmarkEnd w:id="9"/>
    </w:p>
    <w:p w:rsidR="00ED2992" w:rsidRDefault="00ED2992" w:rsidP="00ED2992">
      <w:r>
        <w:t xml:space="preserve">Na het invoeren van het centrale klantenbestand zullen de verschillen in klantgegevens er niet meer zijn. De wijzigingen in het klantenbestand worden geregeld door de afdeling </w:t>
      </w:r>
      <w:r w:rsidR="0005601F">
        <w:t xml:space="preserve">Sales. </w:t>
      </w:r>
      <w:r>
        <w:t xml:space="preserve">Alle andere afdelingen mogen alleen het klantenbestand inzien en hun eigen velden wijzigen. </w:t>
      </w:r>
      <w:r w:rsidR="00541E68">
        <w:t xml:space="preserve"> </w:t>
      </w:r>
    </w:p>
    <w:p w:rsidR="00541E68" w:rsidRDefault="00541E68" w:rsidP="00541E68">
      <w:pPr>
        <w:pStyle w:val="Kop1"/>
      </w:pPr>
      <w:bookmarkStart w:id="10" w:name="_Toc398793899"/>
      <w:bookmarkStart w:id="11" w:name="_Toc398881037"/>
      <w:r>
        <w:t>Aanbod</w:t>
      </w:r>
      <w:bookmarkEnd w:id="10"/>
      <w:bookmarkEnd w:id="11"/>
    </w:p>
    <w:p w:rsidR="00B43A5E" w:rsidRDefault="00B43A5E" w:rsidP="00541E68">
      <w:r>
        <w:t xml:space="preserve">Fase 1 Startfase: In deze fase houden wij interviews met de verschillende afdelingen om te weten te komen welke functionaliteit zij nodig zouden hebben. Zodat wij deze </w:t>
      </w:r>
      <w:r w:rsidR="0005601F">
        <w:t xml:space="preserve">het </w:t>
      </w:r>
      <w:r>
        <w:t>kunnen implementeren in het systeem.</w:t>
      </w:r>
    </w:p>
    <w:p w:rsidR="00B43A5E" w:rsidRDefault="00B43A5E" w:rsidP="00541E68">
      <w:r>
        <w:t>Fase 2 Uitwerkingsfase: In deze fase wordt er een technisch ontwerp van het systeem gemaakt.</w:t>
      </w:r>
    </w:p>
    <w:p w:rsidR="00B43A5E" w:rsidRDefault="00B43A5E" w:rsidP="00541E68">
      <w:r>
        <w:t>Fase 3 Bouwfase: Tijdens deze fase wordt er aan het systeem gewerkt tot het een volledig werkend systeem is.</w:t>
      </w:r>
    </w:p>
    <w:p w:rsidR="00B43A5E" w:rsidRDefault="00B43A5E" w:rsidP="00541E68">
      <w:r>
        <w:t>Fase 4 Opleverfase: In deze fase presenteren wij het systeem dat we voor uw bedrijf hebben gemaakt.</w:t>
      </w:r>
    </w:p>
    <w:p w:rsidR="00B43A5E" w:rsidRDefault="00B43A5E">
      <w:r>
        <w:br w:type="page"/>
      </w:r>
    </w:p>
    <w:p w:rsidR="00541E68" w:rsidRDefault="00541E68" w:rsidP="00541E68">
      <w:pPr>
        <w:pStyle w:val="Kop1"/>
      </w:pPr>
      <w:bookmarkStart w:id="12" w:name="_Toc398793900"/>
      <w:bookmarkStart w:id="13" w:name="_Toc398881038"/>
      <w:r>
        <w:lastRenderedPageBreak/>
        <w:t>Uitvoerders</w:t>
      </w:r>
      <w:bookmarkEnd w:id="12"/>
      <w:bookmarkEnd w:id="13"/>
    </w:p>
    <w:p w:rsidR="00541E68" w:rsidRDefault="0005601F" w:rsidP="00541E68">
      <w:r>
        <w:t>Kevin Ly is onze</w:t>
      </w:r>
      <w:r w:rsidR="003C79F5">
        <w:t xml:space="preserve"> projectleider</w:t>
      </w:r>
      <w:r w:rsidR="00EC3F6A">
        <w:t xml:space="preserve"> en </w:t>
      </w:r>
      <w:r>
        <w:t>een d</w:t>
      </w:r>
      <w:r w:rsidR="00EC3F6A">
        <w:t>eveloper</w:t>
      </w:r>
      <w:r w:rsidR="003C79F5">
        <w:t>. Hij heeft vroeger vaak leidinggevende functies gehad. Daarvoor is hij ook een doorzetter. Zodat hij elk project dat hij heeft gehad afmaakt.</w:t>
      </w:r>
      <w:r w:rsidR="00EC3F6A">
        <w:t xml:space="preserve"> Ook heeft hij al veel geoefend met programmeren.</w:t>
      </w:r>
    </w:p>
    <w:p w:rsidR="003C79F5" w:rsidRDefault="003C79F5" w:rsidP="00541E68">
      <w:r>
        <w:t>Pieter Hoek is de notulist</w:t>
      </w:r>
      <w:r w:rsidR="0005601F">
        <w:t xml:space="preserve"> en een d</w:t>
      </w:r>
      <w:r w:rsidR="00EC3F6A">
        <w:t>eveloper</w:t>
      </w:r>
      <w:r>
        <w:t>. Hi</w:t>
      </w:r>
      <w:r w:rsidR="00AA67C8">
        <w:t xml:space="preserve">j heeft veel ervaring met </w:t>
      </w:r>
      <w:r w:rsidR="0005601F">
        <w:t>MS-</w:t>
      </w:r>
      <w:r w:rsidR="00AA67C8">
        <w:t>Word</w:t>
      </w:r>
      <w:r w:rsidR="0005601F">
        <w:t xml:space="preserve"> en notuleren is voor hem een pre</w:t>
      </w:r>
      <w:r w:rsidR="00AA67C8">
        <w:t>. Vroeger heeft hij</w:t>
      </w:r>
      <w:r w:rsidR="004C31DE">
        <w:t xml:space="preserve"> veel dingen op moeten schrijven. </w:t>
      </w:r>
      <w:r w:rsidR="001C72B0">
        <w:t>Dit moest nauwkeurig zijn.</w:t>
      </w:r>
      <w:r w:rsidR="00EC3F6A">
        <w:t xml:space="preserve"> Hij heeft veel geoefend met </w:t>
      </w:r>
      <w:r w:rsidR="0005601F">
        <w:t>het programmeren en notuleren</w:t>
      </w:r>
      <w:r w:rsidR="00EC3F6A">
        <w:t>.</w:t>
      </w:r>
    </w:p>
    <w:p w:rsidR="004C31DE" w:rsidRDefault="004C31DE" w:rsidP="00541E68">
      <w:r w:rsidRPr="00EC3F6A">
        <w:rPr>
          <w:lang w:val="en-US"/>
        </w:rPr>
        <w:t xml:space="preserve">Marco Havermans </w:t>
      </w:r>
      <w:r w:rsidR="001D328E">
        <w:rPr>
          <w:lang w:val="en-US"/>
        </w:rPr>
        <w:t>is de Lead-d</w:t>
      </w:r>
      <w:r w:rsidR="001C72B0" w:rsidRPr="00EC3F6A">
        <w:rPr>
          <w:lang w:val="en-US"/>
        </w:rPr>
        <w:t xml:space="preserve">eveloper. </w:t>
      </w:r>
      <w:r w:rsidR="001C72B0">
        <w:t>Vroeger heeft hij vee</w:t>
      </w:r>
      <w:r w:rsidR="001D328E">
        <w:t>l geprogrammeerd en oefent steeds meer en meer</w:t>
      </w:r>
      <w:r w:rsidR="001C72B0">
        <w:t>.</w:t>
      </w:r>
    </w:p>
    <w:p w:rsidR="00EC3F6A" w:rsidRDefault="00EC3F6A" w:rsidP="00EC3F6A">
      <w:pPr>
        <w:pStyle w:val="Kop1"/>
      </w:pPr>
      <w:bookmarkStart w:id="14" w:name="_Toc398881039"/>
      <w:r>
        <w:t>Planning</w:t>
      </w:r>
      <w:bookmarkEnd w:id="14"/>
    </w:p>
    <w:tbl>
      <w:tblPr>
        <w:tblStyle w:val="Tabelraster"/>
        <w:tblW w:w="0" w:type="auto"/>
        <w:tblLook w:val="04A0"/>
      </w:tblPr>
      <w:tblGrid>
        <w:gridCol w:w="1271"/>
        <w:gridCol w:w="4770"/>
        <w:gridCol w:w="3021"/>
      </w:tblGrid>
      <w:tr w:rsidR="00EC3F6A" w:rsidTr="00D71018">
        <w:tc>
          <w:tcPr>
            <w:tcW w:w="1271" w:type="dxa"/>
          </w:tcPr>
          <w:p w:rsidR="00EC3F6A" w:rsidRDefault="00EC3F6A" w:rsidP="00EC3F6A">
            <w:r>
              <w:t>Wanneer</w:t>
            </w:r>
          </w:p>
        </w:tc>
        <w:tc>
          <w:tcPr>
            <w:tcW w:w="4770" w:type="dxa"/>
          </w:tcPr>
          <w:p w:rsidR="00D71018" w:rsidRDefault="00EC3F6A" w:rsidP="00EC3F6A">
            <w:r>
              <w:t>Wat</w:t>
            </w:r>
          </w:p>
        </w:tc>
        <w:tc>
          <w:tcPr>
            <w:tcW w:w="3021" w:type="dxa"/>
          </w:tcPr>
          <w:p w:rsidR="00EC3F6A" w:rsidRDefault="00EC3F6A" w:rsidP="00EC3F6A">
            <w:r>
              <w:t>Wie</w:t>
            </w:r>
          </w:p>
        </w:tc>
      </w:tr>
      <w:tr w:rsidR="00D71018" w:rsidTr="00D71018">
        <w:tc>
          <w:tcPr>
            <w:tcW w:w="1271" w:type="dxa"/>
          </w:tcPr>
          <w:p w:rsidR="00D71018" w:rsidRDefault="00D71018" w:rsidP="00D71018">
            <w:r>
              <w:t>7-11-2014</w:t>
            </w:r>
          </w:p>
        </w:tc>
        <w:tc>
          <w:tcPr>
            <w:tcW w:w="4770" w:type="dxa"/>
          </w:tcPr>
          <w:p w:rsidR="00D71018" w:rsidRDefault="00D71018" w:rsidP="00D71018">
            <w:r>
              <w:t>Volledig werkend systeem</w:t>
            </w:r>
          </w:p>
        </w:tc>
        <w:tc>
          <w:tcPr>
            <w:tcW w:w="3021" w:type="dxa"/>
          </w:tcPr>
          <w:p w:rsidR="00D71018" w:rsidRDefault="00D71018" w:rsidP="00D71018">
            <w:r>
              <w:t>Uitvoerders</w:t>
            </w:r>
          </w:p>
        </w:tc>
      </w:tr>
      <w:tr w:rsidR="00D71018" w:rsidTr="00D71018">
        <w:tc>
          <w:tcPr>
            <w:tcW w:w="1271" w:type="dxa"/>
          </w:tcPr>
          <w:p w:rsidR="00D71018" w:rsidRDefault="00D71018" w:rsidP="00D71018">
            <w:r>
              <w:t>7-11-2014</w:t>
            </w:r>
          </w:p>
        </w:tc>
        <w:tc>
          <w:tcPr>
            <w:tcW w:w="4770" w:type="dxa"/>
          </w:tcPr>
          <w:p w:rsidR="00D71018" w:rsidRDefault="00D71018" w:rsidP="00D71018">
            <w:r>
              <w:t>Gebruikershandleiding</w:t>
            </w:r>
          </w:p>
        </w:tc>
        <w:tc>
          <w:tcPr>
            <w:tcW w:w="3021" w:type="dxa"/>
          </w:tcPr>
          <w:p w:rsidR="00D71018" w:rsidRDefault="00D71018" w:rsidP="00D71018">
            <w:r>
              <w:t>Uitvoerders</w:t>
            </w:r>
          </w:p>
        </w:tc>
      </w:tr>
    </w:tbl>
    <w:p w:rsidR="00EC3F6A" w:rsidRDefault="00EC3F6A" w:rsidP="00EC3F6A"/>
    <w:p w:rsidR="00194AFC" w:rsidRPr="00194AFC" w:rsidRDefault="00D71018" w:rsidP="00194AFC">
      <w:pPr>
        <w:pStyle w:val="Kop1"/>
      </w:pPr>
      <w:bookmarkStart w:id="15" w:name="_Toc398881040"/>
      <w:r>
        <w:t>Prijs</w:t>
      </w:r>
      <w:bookmarkStart w:id="16" w:name="_GoBack"/>
      <w:bookmarkEnd w:id="15"/>
      <w:bookmarkEnd w:id="16"/>
    </w:p>
    <w:p w:rsidR="008D10E3" w:rsidRDefault="00D71018" w:rsidP="00D71018">
      <w:r>
        <w:t xml:space="preserve">De </w:t>
      </w:r>
      <w:r w:rsidR="008D10E3">
        <w:t>totale investering is</w:t>
      </w:r>
      <w:r>
        <w:t xml:space="preserve"> </w:t>
      </w:r>
      <w:r w:rsidR="008D10E3">
        <w:t>€</w:t>
      </w:r>
      <w:r w:rsidR="00194AFC">
        <w:t>5500,- voor het eerste jaar.</w:t>
      </w:r>
      <w:r w:rsidR="008D10E3">
        <w:t xml:space="preserve"> Dit </w:t>
      </w:r>
      <w:r w:rsidR="00194AFC">
        <w:t xml:space="preserve">is inclusief onderzoeken, werkend systeem, gebruikershandleiding en onderhoud voor 1 jaar. Voor de onderzoeken rekenen €1250. Nadat we de onderzoeken hebben gedaan beginnen wij aan de applicatie. </w:t>
      </w:r>
      <w:r w:rsidR="008D10E3">
        <w:t xml:space="preserve">Wij zullen ongeveer 15 dagdelen bezig zijn met deze applicatie. </w:t>
      </w:r>
      <w:r w:rsidR="00194AFC">
        <w:t xml:space="preserve">Ons loon is €50 per dagdeel per persoon. </w:t>
      </w:r>
      <w:r w:rsidR="008D10E3">
        <w:t xml:space="preserve">15 dagdelen keer €50 is €750,- per persoon. We zijn met 3 personen, dus €750,- keer 3 is €2250,-. </w:t>
      </w:r>
      <w:r w:rsidR="00194AFC">
        <w:t>Voor het onderhoud rekenen wij €2000,- per jaar.</w:t>
      </w:r>
    </w:p>
    <w:p w:rsidR="008D10E3" w:rsidRDefault="008D10E3" w:rsidP="008D10E3">
      <w:pPr>
        <w:pStyle w:val="Kop1"/>
      </w:pPr>
      <w:bookmarkStart w:id="17" w:name="_Toc398881041"/>
      <w:r>
        <w:t>Afsluiting</w:t>
      </w:r>
      <w:bookmarkEnd w:id="17"/>
    </w:p>
    <w:p w:rsidR="008D10E3" w:rsidRPr="008D10E3" w:rsidRDefault="008D10E3" w:rsidP="00F15F45">
      <w:r>
        <w:t>Ik hoop u hiermee een passend aanbod te hebben gedaan. Mocht u</w:t>
      </w:r>
      <w:r w:rsidR="00363F6C">
        <w:t xml:space="preserve"> in de tussentijd vragen hebben kunt u mij altijd mailen. Het e-mail adress staat op de voorste pagina.</w:t>
      </w:r>
    </w:p>
    <w:sectPr w:rsidR="008D10E3" w:rsidRPr="008D10E3" w:rsidSect="00661F60">
      <w:footerReference w:type="default" r:id="rId10"/>
      <w:pgSz w:w="11906" w:h="16838"/>
      <w:pgMar w:top="1417" w:right="1417" w:bottom="1417" w:left="1417"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213" w:rsidRDefault="00287213" w:rsidP="00661F60">
      <w:pPr>
        <w:spacing w:after="0" w:line="240" w:lineRule="auto"/>
      </w:pPr>
      <w:r>
        <w:separator/>
      </w:r>
    </w:p>
  </w:endnote>
  <w:endnote w:type="continuationSeparator" w:id="0">
    <w:p w:rsidR="00287213" w:rsidRDefault="00287213" w:rsidP="00661F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0" w:type="auto"/>
      <w:tblLook w:val="04A0"/>
    </w:tblPr>
    <w:tblGrid>
      <w:gridCol w:w="3070"/>
      <w:gridCol w:w="3071"/>
      <w:gridCol w:w="3071"/>
    </w:tblGrid>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Auteur: K.ly, M. Havermans en P. Hoek</w:t>
          </w:r>
        </w:p>
      </w:tc>
      <w:tc>
        <w:tcPr>
          <w:tcW w:w="3071" w:type="dxa"/>
        </w:tcPr>
        <w:p w:rsidR="00AA67C8" w:rsidRPr="00661F60" w:rsidRDefault="001371B2">
          <w:pPr>
            <w:pStyle w:val="Voettekst"/>
            <w:rPr>
              <w:rFonts w:ascii="Arial" w:hAnsi="Arial" w:cs="Arial"/>
              <w:sz w:val="20"/>
              <w:szCs w:val="20"/>
            </w:rPr>
          </w:pPr>
          <w:r>
            <w:rPr>
              <w:rFonts w:ascii="Arial" w:hAnsi="Arial" w:cs="Arial"/>
              <w:sz w:val="20"/>
              <w:szCs w:val="20"/>
            </w:rPr>
            <w:t>Bestandsnaam: Offerte</w:t>
          </w:r>
          <w:r w:rsidR="00AA67C8" w:rsidRPr="00661F60">
            <w:rPr>
              <w:rFonts w:ascii="Arial" w:hAnsi="Arial" w:cs="Arial"/>
              <w:sz w:val="20"/>
              <w:szCs w:val="20"/>
            </w:rPr>
            <w:t>.docx</w:t>
          </w:r>
        </w:p>
      </w:tc>
      <w:tc>
        <w:tcPr>
          <w:tcW w:w="3071" w:type="dxa"/>
        </w:tcPr>
        <w:p w:rsidR="00AA67C8" w:rsidRPr="00661F60" w:rsidRDefault="00AA67C8">
          <w:pPr>
            <w:pStyle w:val="Voettekst"/>
            <w:rPr>
              <w:rFonts w:ascii="Arial" w:hAnsi="Arial" w:cs="Arial"/>
              <w:sz w:val="20"/>
              <w:szCs w:val="20"/>
            </w:rPr>
          </w:pPr>
          <w:r w:rsidRPr="00661F60">
            <w:rPr>
              <w:rFonts w:ascii="Arial" w:hAnsi="Arial" w:cs="Arial"/>
              <w:sz w:val="20"/>
              <w:szCs w:val="20"/>
            </w:rPr>
            <w:t xml:space="preserve">Printdatum: </w:t>
          </w:r>
          <w:r w:rsidR="00094AAD" w:rsidRPr="00661F60">
            <w:rPr>
              <w:rFonts w:ascii="Arial" w:hAnsi="Arial" w:cs="Arial"/>
              <w:sz w:val="20"/>
              <w:szCs w:val="20"/>
            </w:rPr>
            <w:fldChar w:fldCharType="begin"/>
          </w:r>
          <w:r w:rsidRPr="00661F60">
            <w:rPr>
              <w:rFonts w:ascii="Arial" w:hAnsi="Arial" w:cs="Arial"/>
              <w:sz w:val="20"/>
              <w:szCs w:val="20"/>
            </w:rPr>
            <w:instrText xml:space="preserve"> TIME \@ "d-M-yyyy" </w:instrText>
          </w:r>
          <w:r w:rsidR="00094AAD" w:rsidRPr="00661F60">
            <w:rPr>
              <w:rFonts w:ascii="Arial" w:hAnsi="Arial" w:cs="Arial"/>
              <w:sz w:val="20"/>
              <w:szCs w:val="20"/>
            </w:rPr>
            <w:fldChar w:fldCharType="separate"/>
          </w:r>
          <w:r w:rsidR="00B57923">
            <w:rPr>
              <w:rFonts w:ascii="Arial" w:hAnsi="Arial" w:cs="Arial"/>
              <w:noProof/>
              <w:sz w:val="20"/>
              <w:szCs w:val="20"/>
            </w:rPr>
            <w:t>19-9-2014</w:t>
          </w:r>
          <w:r w:rsidR="00094AAD" w:rsidRPr="00661F60">
            <w:rPr>
              <w:rFonts w:ascii="Arial" w:hAnsi="Arial" w:cs="Arial"/>
              <w:sz w:val="20"/>
              <w:szCs w:val="20"/>
            </w:rPr>
            <w:fldChar w:fldCharType="end"/>
          </w:r>
        </w:p>
      </w:tc>
    </w:tr>
    <w:tr w:rsidR="00AA67C8" w:rsidTr="00661F60">
      <w:tc>
        <w:tcPr>
          <w:tcW w:w="3070" w:type="dxa"/>
        </w:tcPr>
        <w:p w:rsidR="00AA67C8" w:rsidRPr="00661F60" w:rsidRDefault="00AA67C8">
          <w:pPr>
            <w:pStyle w:val="Voettekst"/>
            <w:rPr>
              <w:rFonts w:ascii="Arial" w:hAnsi="Arial" w:cs="Arial"/>
              <w:sz w:val="20"/>
              <w:szCs w:val="20"/>
            </w:rPr>
          </w:pPr>
          <w:r w:rsidRPr="00661F60">
            <w:rPr>
              <w:rFonts w:ascii="Arial" w:hAnsi="Arial" w:cs="Arial"/>
              <w:sz w:val="20"/>
              <w:szCs w:val="20"/>
            </w:rPr>
            <w:t>Onderwerp: project Bar</w:t>
          </w:r>
          <w:r>
            <w:rPr>
              <w:rFonts w:ascii="Arial" w:hAnsi="Arial" w:cs="Arial"/>
              <w:sz w:val="20"/>
              <w:szCs w:val="20"/>
            </w:rPr>
            <w:t>r</w:t>
          </w:r>
          <w:r w:rsidRPr="00661F60">
            <w:rPr>
              <w:rFonts w:ascii="Arial" w:hAnsi="Arial" w:cs="Arial"/>
              <w:sz w:val="20"/>
              <w:szCs w:val="20"/>
            </w:rPr>
            <w:t>oc-IT</w:t>
          </w:r>
        </w:p>
      </w:tc>
      <w:tc>
        <w:tcPr>
          <w:tcW w:w="3071" w:type="dxa"/>
        </w:tcPr>
        <w:p w:rsidR="00AA67C8" w:rsidRPr="00661F60" w:rsidRDefault="00AA67C8" w:rsidP="001371B2">
          <w:pPr>
            <w:pStyle w:val="Voettekst"/>
            <w:rPr>
              <w:rFonts w:ascii="Arial" w:hAnsi="Arial" w:cs="Arial"/>
              <w:sz w:val="20"/>
              <w:szCs w:val="20"/>
            </w:rPr>
          </w:pPr>
          <w:r w:rsidRPr="00661F60">
            <w:rPr>
              <w:rFonts w:ascii="Arial" w:hAnsi="Arial" w:cs="Arial"/>
              <w:sz w:val="20"/>
              <w:szCs w:val="20"/>
            </w:rPr>
            <w:t xml:space="preserve">Versie: </w:t>
          </w:r>
          <w:r w:rsidR="001371B2">
            <w:rPr>
              <w:rFonts w:ascii="Arial" w:hAnsi="Arial" w:cs="Arial"/>
              <w:sz w:val="20"/>
              <w:szCs w:val="20"/>
            </w:rPr>
            <w:t>1</w:t>
          </w:r>
          <w:r w:rsidRPr="00661F60">
            <w:rPr>
              <w:rFonts w:ascii="Arial" w:hAnsi="Arial" w:cs="Arial"/>
              <w:sz w:val="20"/>
              <w:szCs w:val="20"/>
            </w:rPr>
            <w:t>.</w:t>
          </w:r>
          <w:r w:rsidR="001371B2">
            <w:rPr>
              <w:rFonts w:ascii="Arial" w:hAnsi="Arial" w:cs="Arial"/>
              <w:sz w:val="20"/>
              <w:szCs w:val="20"/>
            </w:rPr>
            <w:t>0</w:t>
          </w:r>
        </w:p>
      </w:tc>
      <w:tc>
        <w:tcPr>
          <w:tcW w:w="3071" w:type="dxa"/>
        </w:tcPr>
        <w:sdt>
          <w:sdtPr>
            <w:rPr>
              <w:rFonts w:ascii="Arial" w:hAnsi="Arial" w:cs="Arial"/>
              <w:sz w:val="20"/>
              <w:szCs w:val="20"/>
            </w:rPr>
            <w:id w:val="250395305"/>
            <w:docPartObj>
              <w:docPartGallery w:val="Page Numbers (Top of Page)"/>
              <w:docPartUnique/>
            </w:docPartObj>
          </w:sdtPr>
          <w:sdtContent>
            <w:p w:rsidR="00AA67C8" w:rsidRPr="00661F60" w:rsidRDefault="00AA67C8" w:rsidP="00661F60">
              <w:pPr>
                <w:rPr>
                  <w:rFonts w:ascii="Arial" w:hAnsi="Arial" w:cs="Arial"/>
                  <w:sz w:val="20"/>
                  <w:szCs w:val="20"/>
                </w:rPr>
              </w:pPr>
              <w:r w:rsidRPr="00661F60">
                <w:rPr>
                  <w:rFonts w:ascii="Arial" w:hAnsi="Arial" w:cs="Arial"/>
                  <w:sz w:val="20"/>
                  <w:szCs w:val="20"/>
                </w:rPr>
                <w:t xml:space="preserve">Pagina </w:t>
              </w:r>
              <w:r w:rsidR="00094AAD" w:rsidRPr="00661F60">
                <w:rPr>
                  <w:rFonts w:ascii="Arial" w:hAnsi="Arial" w:cs="Arial"/>
                  <w:sz w:val="20"/>
                  <w:szCs w:val="20"/>
                </w:rPr>
                <w:fldChar w:fldCharType="begin"/>
              </w:r>
              <w:r w:rsidRPr="00661F60">
                <w:rPr>
                  <w:rFonts w:ascii="Arial" w:hAnsi="Arial" w:cs="Arial"/>
                  <w:sz w:val="20"/>
                  <w:szCs w:val="20"/>
                </w:rPr>
                <w:instrText xml:space="preserve"> PAGE </w:instrText>
              </w:r>
              <w:r w:rsidR="00094AAD" w:rsidRPr="00661F60">
                <w:rPr>
                  <w:rFonts w:ascii="Arial" w:hAnsi="Arial" w:cs="Arial"/>
                  <w:sz w:val="20"/>
                  <w:szCs w:val="20"/>
                </w:rPr>
                <w:fldChar w:fldCharType="separate"/>
              </w:r>
              <w:r w:rsidR="00363F6C">
                <w:rPr>
                  <w:rFonts w:ascii="Arial" w:hAnsi="Arial" w:cs="Arial"/>
                  <w:noProof/>
                  <w:sz w:val="20"/>
                  <w:szCs w:val="20"/>
                </w:rPr>
                <w:t>2</w:t>
              </w:r>
              <w:r w:rsidR="00094AAD" w:rsidRPr="00661F60">
                <w:rPr>
                  <w:rFonts w:ascii="Arial" w:hAnsi="Arial" w:cs="Arial"/>
                  <w:sz w:val="20"/>
                  <w:szCs w:val="20"/>
                </w:rPr>
                <w:fldChar w:fldCharType="end"/>
              </w:r>
              <w:r w:rsidRPr="00661F60">
                <w:rPr>
                  <w:rFonts w:ascii="Arial" w:hAnsi="Arial" w:cs="Arial"/>
                  <w:sz w:val="20"/>
                  <w:szCs w:val="20"/>
                </w:rPr>
                <w:t xml:space="preserve"> van </w:t>
              </w:r>
              <w:r w:rsidR="00094AAD" w:rsidRPr="00661F60">
                <w:rPr>
                  <w:rFonts w:ascii="Arial" w:hAnsi="Arial" w:cs="Arial"/>
                  <w:sz w:val="20"/>
                  <w:szCs w:val="20"/>
                </w:rPr>
                <w:fldChar w:fldCharType="begin"/>
              </w:r>
              <w:r w:rsidRPr="00661F60">
                <w:rPr>
                  <w:rFonts w:ascii="Arial" w:hAnsi="Arial" w:cs="Arial"/>
                  <w:sz w:val="20"/>
                  <w:szCs w:val="20"/>
                </w:rPr>
                <w:instrText xml:space="preserve"> NUMPAGES  </w:instrText>
              </w:r>
              <w:r w:rsidR="00094AAD" w:rsidRPr="00661F60">
                <w:rPr>
                  <w:rFonts w:ascii="Arial" w:hAnsi="Arial" w:cs="Arial"/>
                  <w:sz w:val="20"/>
                  <w:szCs w:val="20"/>
                </w:rPr>
                <w:fldChar w:fldCharType="separate"/>
              </w:r>
              <w:r w:rsidR="00363F6C">
                <w:rPr>
                  <w:rFonts w:ascii="Arial" w:hAnsi="Arial" w:cs="Arial"/>
                  <w:noProof/>
                  <w:sz w:val="20"/>
                  <w:szCs w:val="20"/>
                </w:rPr>
                <w:t>4</w:t>
              </w:r>
              <w:r w:rsidR="00094AAD" w:rsidRPr="00661F60">
                <w:rPr>
                  <w:rFonts w:ascii="Arial" w:hAnsi="Arial" w:cs="Arial"/>
                  <w:sz w:val="20"/>
                  <w:szCs w:val="20"/>
                </w:rPr>
                <w:fldChar w:fldCharType="end"/>
              </w:r>
            </w:p>
          </w:sdtContent>
        </w:sdt>
      </w:tc>
    </w:tr>
  </w:tbl>
  <w:p w:rsidR="00AA67C8" w:rsidRDefault="00AA67C8">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213" w:rsidRDefault="00287213" w:rsidP="00661F60">
      <w:pPr>
        <w:spacing w:after="0" w:line="240" w:lineRule="auto"/>
      </w:pPr>
      <w:r>
        <w:separator/>
      </w:r>
    </w:p>
  </w:footnote>
  <w:footnote w:type="continuationSeparator" w:id="0">
    <w:p w:rsidR="00287213" w:rsidRDefault="00287213" w:rsidP="00661F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4E38BD"/>
    <w:multiLevelType w:val="hybridMultilevel"/>
    <w:tmpl w:val="D9A05F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hyphenationZone w:val="425"/>
  <w:characterSpacingControl w:val="doNotCompress"/>
  <w:footnotePr>
    <w:footnote w:id="-1"/>
    <w:footnote w:id="0"/>
  </w:footnotePr>
  <w:endnotePr>
    <w:endnote w:id="-1"/>
    <w:endnote w:id="0"/>
  </w:endnotePr>
  <w:compat/>
  <w:rsids>
    <w:rsidRoot w:val="008F6716"/>
    <w:rsid w:val="0005601F"/>
    <w:rsid w:val="000824DD"/>
    <w:rsid w:val="00094AAD"/>
    <w:rsid w:val="001063F8"/>
    <w:rsid w:val="00136E50"/>
    <w:rsid w:val="001371B2"/>
    <w:rsid w:val="00162A96"/>
    <w:rsid w:val="00194AFC"/>
    <w:rsid w:val="001962CE"/>
    <w:rsid w:val="001C72B0"/>
    <w:rsid w:val="001D328E"/>
    <w:rsid w:val="00287213"/>
    <w:rsid w:val="002A1E18"/>
    <w:rsid w:val="002E1D8F"/>
    <w:rsid w:val="00363F6C"/>
    <w:rsid w:val="003C79F5"/>
    <w:rsid w:val="00447FF2"/>
    <w:rsid w:val="004C31DE"/>
    <w:rsid w:val="00541E68"/>
    <w:rsid w:val="00551243"/>
    <w:rsid w:val="0059266A"/>
    <w:rsid w:val="005F645C"/>
    <w:rsid w:val="006143AC"/>
    <w:rsid w:val="00661F60"/>
    <w:rsid w:val="00663A48"/>
    <w:rsid w:val="006650B0"/>
    <w:rsid w:val="00727884"/>
    <w:rsid w:val="00741E10"/>
    <w:rsid w:val="00847EE0"/>
    <w:rsid w:val="00891D0F"/>
    <w:rsid w:val="008A4BE6"/>
    <w:rsid w:val="008C78E0"/>
    <w:rsid w:val="008D10E3"/>
    <w:rsid w:val="008F6716"/>
    <w:rsid w:val="009E7E58"/>
    <w:rsid w:val="00A40B4C"/>
    <w:rsid w:val="00AA67C8"/>
    <w:rsid w:val="00B43A5E"/>
    <w:rsid w:val="00B57923"/>
    <w:rsid w:val="00BB268A"/>
    <w:rsid w:val="00D71018"/>
    <w:rsid w:val="00D87810"/>
    <w:rsid w:val="00D96AD6"/>
    <w:rsid w:val="00DB0BB7"/>
    <w:rsid w:val="00E069F7"/>
    <w:rsid w:val="00E104CC"/>
    <w:rsid w:val="00E82C19"/>
    <w:rsid w:val="00E84698"/>
    <w:rsid w:val="00EC2B2D"/>
    <w:rsid w:val="00EC3F6A"/>
    <w:rsid w:val="00ED2992"/>
    <w:rsid w:val="00F15F45"/>
    <w:rsid w:val="00F81C0C"/>
    <w:rsid w:val="00FD197A"/>
    <w:rsid w:val="00FE2422"/>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063F8"/>
  </w:style>
  <w:style w:type="paragraph" w:styleId="Kop1">
    <w:name w:val="heading 1"/>
    <w:basedOn w:val="Standaard"/>
    <w:next w:val="Standaard"/>
    <w:link w:val="Kop1Char"/>
    <w:uiPriority w:val="9"/>
    <w:qFormat/>
    <w:rsid w:val="008F671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61F6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61F60"/>
  </w:style>
  <w:style w:type="paragraph" w:styleId="Voettekst">
    <w:name w:val="footer"/>
    <w:basedOn w:val="Standaard"/>
    <w:link w:val="VoettekstChar"/>
    <w:uiPriority w:val="99"/>
    <w:unhideWhenUsed/>
    <w:rsid w:val="00661F6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61F60"/>
  </w:style>
  <w:style w:type="table" w:styleId="Tabelraster">
    <w:name w:val="Table Grid"/>
    <w:basedOn w:val="Standaardtabel"/>
    <w:uiPriority w:val="59"/>
    <w:rsid w:val="00661F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eenafstand">
    <w:name w:val="No Spacing"/>
    <w:uiPriority w:val="1"/>
    <w:qFormat/>
    <w:rsid w:val="00847EE0"/>
    <w:pPr>
      <w:spacing w:after="0" w:line="240" w:lineRule="auto"/>
    </w:pPr>
  </w:style>
  <w:style w:type="character" w:styleId="Verwijzingopmerking">
    <w:name w:val="annotation reference"/>
    <w:basedOn w:val="Standaardalinea-lettertype"/>
    <w:uiPriority w:val="99"/>
    <w:semiHidden/>
    <w:unhideWhenUsed/>
    <w:rsid w:val="008F6716"/>
    <w:rPr>
      <w:sz w:val="16"/>
      <w:szCs w:val="16"/>
    </w:rPr>
  </w:style>
  <w:style w:type="paragraph" w:styleId="Tekstopmerking">
    <w:name w:val="annotation text"/>
    <w:basedOn w:val="Standaard"/>
    <w:link w:val="TekstopmerkingChar"/>
    <w:uiPriority w:val="99"/>
    <w:semiHidden/>
    <w:unhideWhenUsed/>
    <w:rsid w:val="008F671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6716"/>
    <w:rPr>
      <w:sz w:val="20"/>
      <w:szCs w:val="20"/>
    </w:rPr>
  </w:style>
  <w:style w:type="paragraph" w:styleId="Onderwerpvanopmerking">
    <w:name w:val="annotation subject"/>
    <w:basedOn w:val="Tekstopmerking"/>
    <w:next w:val="Tekstopmerking"/>
    <w:link w:val="OnderwerpvanopmerkingChar"/>
    <w:uiPriority w:val="99"/>
    <w:semiHidden/>
    <w:unhideWhenUsed/>
    <w:rsid w:val="008F6716"/>
    <w:rPr>
      <w:b/>
      <w:bCs/>
    </w:rPr>
  </w:style>
  <w:style w:type="character" w:customStyle="1" w:styleId="OnderwerpvanopmerkingChar">
    <w:name w:val="Onderwerp van opmerking Char"/>
    <w:basedOn w:val="TekstopmerkingChar"/>
    <w:link w:val="Onderwerpvanopmerking"/>
    <w:uiPriority w:val="99"/>
    <w:semiHidden/>
    <w:rsid w:val="008F6716"/>
    <w:rPr>
      <w:b/>
      <w:bCs/>
      <w:sz w:val="20"/>
      <w:szCs w:val="20"/>
    </w:rPr>
  </w:style>
  <w:style w:type="paragraph" w:styleId="Ballontekst">
    <w:name w:val="Balloon Text"/>
    <w:basedOn w:val="Standaard"/>
    <w:link w:val="BallontekstChar"/>
    <w:uiPriority w:val="99"/>
    <w:semiHidden/>
    <w:unhideWhenUsed/>
    <w:rsid w:val="008F6716"/>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6716"/>
    <w:rPr>
      <w:rFonts w:ascii="Segoe UI" w:hAnsi="Segoe UI" w:cs="Segoe UI"/>
      <w:sz w:val="18"/>
      <w:szCs w:val="18"/>
    </w:rPr>
  </w:style>
  <w:style w:type="character" w:customStyle="1" w:styleId="Kop1Char">
    <w:name w:val="Kop 1 Char"/>
    <w:basedOn w:val="Standaardalinea-lettertype"/>
    <w:link w:val="Kop1"/>
    <w:uiPriority w:val="9"/>
    <w:rsid w:val="008F6716"/>
    <w:rPr>
      <w:rFonts w:asciiTheme="majorHAnsi" w:eastAsiaTheme="majorEastAsia" w:hAnsiTheme="majorHAnsi" w:cstheme="majorBidi"/>
      <w:color w:val="365F91" w:themeColor="accent1" w:themeShade="BF"/>
      <w:sz w:val="32"/>
      <w:szCs w:val="32"/>
    </w:rPr>
  </w:style>
  <w:style w:type="paragraph" w:styleId="Inhopg1">
    <w:name w:val="toc 1"/>
    <w:basedOn w:val="Standaard"/>
    <w:next w:val="Standaard"/>
    <w:autoRedefine/>
    <w:uiPriority w:val="39"/>
    <w:unhideWhenUsed/>
    <w:rsid w:val="00EC3F6A"/>
    <w:pPr>
      <w:spacing w:after="100"/>
    </w:pPr>
  </w:style>
  <w:style w:type="character" w:styleId="Hyperlink">
    <w:name w:val="Hyperlink"/>
    <w:basedOn w:val="Standaardalinea-lettertype"/>
    <w:uiPriority w:val="99"/>
    <w:unhideWhenUsed/>
    <w:rsid w:val="00EC3F6A"/>
    <w:rPr>
      <w:color w:val="0000FF" w:themeColor="hyperlink"/>
      <w:u w:val="single"/>
    </w:rPr>
  </w:style>
  <w:style w:type="paragraph" w:styleId="Kopvaninhoudsopgave">
    <w:name w:val="TOC Heading"/>
    <w:basedOn w:val="Kop1"/>
    <w:next w:val="Standaard"/>
    <w:uiPriority w:val="39"/>
    <w:unhideWhenUsed/>
    <w:qFormat/>
    <w:rsid w:val="00EC3F6A"/>
    <w:pPr>
      <w:spacing w:line="259" w:lineRule="auto"/>
      <w:outlineLvl w:val="9"/>
    </w:pPr>
    <w:rPr>
      <w:lang w:eastAsia="nl-NL"/>
    </w:rPr>
  </w:style>
  <w:style w:type="paragraph" w:styleId="Lijstalinea">
    <w:name w:val="List Paragraph"/>
    <w:basedOn w:val="Standaard"/>
    <w:uiPriority w:val="34"/>
    <w:qFormat/>
    <w:rsid w:val="00741E1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d201117@edu.rocwb.n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ct_P5\Docs\Sjabloon_Documenten_Voettekst.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5B599-9F82-49AD-BB64-7751B0D19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Sjabloon_Documenten_Voettekst</Template>
  <TotalTime>148</TotalTime>
  <Pages>4</Pages>
  <Words>690</Words>
  <Characters>3796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dc:creator>
  <cp:lastModifiedBy>KevinLaptop</cp:lastModifiedBy>
  <cp:revision>16</cp:revision>
  <dcterms:created xsi:type="dcterms:W3CDTF">2014-09-18T07:29:00Z</dcterms:created>
  <dcterms:modified xsi:type="dcterms:W3CDTF">2014-09-19T14:20:00Z</dcterms:modified>
</cp:coreProperties>
</file>