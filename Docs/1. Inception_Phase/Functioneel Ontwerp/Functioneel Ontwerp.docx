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D40930" w:rsidRDefault="00D40930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 w:rsidRPr="00D40930">
        <w:rPr>
          <w:rFonts w:ascii="Arial" w:hAnsi="Arial" w:cs="Arial"/>
          <w:b/>
          <w:sz w:val="46"/>
          <w:szCs w:val="46"/>
          <w:lang w:val="en-US"/>
        </w:rPr>
        <w:t>Functiona</w:t>
      </w:r>
      <w:r w:rsidR="00145115" w:rsidRPr="00D40930">
        <w:rPr>
          <w:rFonts w:ascii="Arial" w:hAnsi="Arial" w:cs="Arial"/>
          <w:b/>
          <w:sz w:val="46"/>
          <w:szCs w:val="46"/>
          <w:lang w:val="en-US"/>
        </w:rPr>
        <w:t xml:space="preserve">l </w:t>
      </w:r>
      <w:r w:rsidR="00BA157B" w:rsidRPr="00D40930">
        <w:rPr>
          <w:rFonts w:ascii="Arial" w:hAnsi="Arial" w:cs="Arial"/>
          <w:b/>
          <w:sz w:val="46"/>
          <w:szCs w:val="46"/>
          <w:lang w:val="en-US"/>
        </w:rPr>
        <w:t>Design</w:t>
      </w: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6029D9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 w:rsidRPr="00D40930">
        <w:rPr>
          <w:rFonts w:ascii="Arial" w:hAnsi="Arial" w:cs="Arial"/>
          <w:b/>
          <w:sz w:val="36"/>
          <w:szCs w:val="36"/>
          <w:lang w:val="en-US" w:eastAsia="nl-NL"/>
        </w:rPr>
        <w:drawing>
          <wp:anchor distT="0" distB="0" distL="114300" distR="114300" simplePos="0" relativeHeight="251659776" behindDoc="1" locked="0" layoutInCell="1" allowOverlap="1" wp14:anchorId="7A45CD7D" wp14:editId="62E93536">
            <wp:simplePos x="0" y="0"/>
            <wp:positionH relativeFrom="column">
              <wp:posOffset>-57785</wp:posOffset>
            </wp:positionH>
            <wp:positionV relativeFrom="paragraph">
              <wp:posOffset>44450</wp:posOffset>
            </wp:positionV>
            <wp:extent cx="5760720" cy="1796415"/>
            <wp:effectExtent l="0" t="0" r="0" b="0"/>
            <wp:wrapNone/>
            <wp:docPr id="1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Style w:val="Nadruk"/>
          <w:rFonts w:ascii="Arial" w:hAnsi="Arial" w:cs="Arial"/>
          <w:b/>
          <w:sz w:val="24"/>
          <w:szCs w:val="24"/>
          <w:lang w:val="en-US"/>
        </w:rPr>
      </w:pPr>
    </w:p>
    <w:p w:rsidR="00145115" w:rsidRPr="00D40930" w:rsidRDefault="00145115" w:rsidP="00145115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145115" w:rsidRPr="00D40930" w:rsidRDefault="00145115" w:rsidP="00145115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145115" w:rsidRPr="00D40930" w:rsidRDefault="00D40930" w:rsidP="00145115">
      <w:pPr>
        <w:rPr>
          <w:rStyle w:val="Nadruk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i/>
          <w:iCs/>
          <w:sz w:val="24"/>
          <w:szCs w:val="24"/>
          <w:lang w:val="en-US"/>
        </w:rPr>
        <w:t>Names</w:t>
      </w:r>
      <w:r w:rsidR="00145115" w:rsidRPr="00D40930">
        <w:rPr>
          <w:rFonts w:ascii="Arial" w:hAnsi="Arial" w:cs="Arial"/>
          <w:b/>
          <w:i/>
          <w:iCs/>
          <w:sz w:val="24"/>
          <w:szCs w:val="24"/>
          <w:lang w:val="en-US"/>
        </w:rPr>
        <w:t>:</w:t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Kevin Ly, Marco Havermans </w:t>
      </w:r>
      <w:r>
        <w:rPr>
          <w:rFonts w:ascii="Arial" w:hAnsi="Arial" w:cs="Arial"/>
          <w:i/>
          <w:iCs/>
          <w:sz w:val="24"/>
          <w:szCs w:val="24"/>
          <w:lang w:val="en-US"/>
        </w:rPr>
        <w:t>and</w:t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t xml:space="preserve"> Pieter Hoek</w:t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br/>
      </w:r>
      <w:r>
        <w:rPr>
          <w:rStyle w:val="Nadruk"/>
          <w:rFonts w:ascii="Arial" w:hAnsi="Arial" w:cs="Arial"/>
          <w:b/>
          <w:sz w:val="24"/>
          <w:szCs w:val="24"/>
          <w:lang w:val="en-US"/>
        </w:rPr>
        <w:t>Place</w:t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>:</w:t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</w:r>
      <w:r>
        <w:rPr>
          <w:rStyle w:val="Nadruk"/>
          <w:rFonts w:ascii="Arial" w:hAnsi="Arial" w:cs="Arial"/>
          <w:sz w:val="24"/>
          <w:szCs w:val="24"/>
          <w:lang w:val="en-US"/>
        </w:rPr>
        <w:tab/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  <w:t>Breda, Terheijdenseweg 350, 4802 HM</w:t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br/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>School:</w:t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ab/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  <w:t>Radius College</w:t>
      </w:r>
      <w:r w:rsidR="00145115" w:rsidRPr="00D40930">
        <w:rPr>
          <w:rFonts w:ascii="Arial" w:hAnsi="Arial" w:cs="Arial"/>
          <w:i/>
          <w:iCs/>
          <w:sz w:val="24"/>
          <w:szCs w:val="24"/>
          <w:lang w:val="en-US"/>
        </w:rPr>
        <w:br/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>Project</w:t>
      </w:r>
      <w:r>
        <w:rPr>
          <w:rStyle w:val="Nadruk"/>
          <w:rFonts w:ascii="Arial" w:hAnsi="Arial" w:cs="Arial"/>
          <w:b/>
          <w:sz w:val="24"/>
          <w:szCs w:val="24"/>
          <w:lang w:val="en-US"/>
        </w:rPr>
        <w:t xml:space="preserve"> </w:t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>g</w:t>
      </w:r>
      <w:r>
        <w:rPr>
          <w:rStyle w:val="Nadruk"/>
          <w:rFonts w:ascii="Arial" w:hAnsi="Arial" w:cs="Arial"/>
          <w:b/>
          <w:sz w:val="24"/>
          <w:szCs w:val="24"/>
          <w:lang w:val="en-US"/>
        </w:rPr>
        <w:t>rou</w:t>
      </w:r>
      <w:r w:rsidR="00145115" w:rsidRPr="00D40930">
        <w:rPr>
          <w:rStyle w:val="Nadruk"/>
          <w:rFonts w:ascii="Arial" w:hAnsi="Arial" w:cs="Arial"/>
          <w:b/>
          <w:sz w:val="24"/>
          <w:szCs w:val="24"/>
          <w:lang w:val="en-US"/>
        </w:rPr>
        <w:t>p:</w:t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</w:r>
      <w:r w:rsidR="00145115" w:rsidRPr="00D40930">
        <w:rPr>
          <w:rStyle w:val="Nadruk"/>
          <w:rFonts w:ascii="Arial" w:hAnsi="Arial" w:cs="Arial"/>
          <w:sz w:val="24"/>
          <w:szCs w:val="24"/>
          <w:lang w:val="en-US"/>
        </w:rPr>
        <w:tab/>
        <w:t>6</w:t>
      </w:r>
    </w:p>
    <w:p w:rsidR="00145115" w:rsidRPr="00D40930" w:rsidRDefault="00145115">
      <w:pPr>
        <w:spacing w:after="200" w:line="276" w:lineRule="auto"/>
        <w:rPr>
          <w:rStyle w:val="Nadruk"/>
          <w:rFonts w:ascii="Arial" w:hAnsi="Arial" w:cs="Arial"/>
          <w:sz w:val="24"/>
          <w:szCs w:val="24"/>
          <w:lang w:val="en-US"/>
        </w:rPr>
      </w:pPr>
      <w:r w:rsidRPr="00D40930">
        <w:rPr>
          <w:rStyle w:val="Nadruk"/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215701769"/>
        <w:docPartObj>
          <w:docPartGallery w:val="Table of Contents"/>
          <w:docPartUnique/>
        </w:docPartObj>
      </w:sdtPr>
      <w:sdtEndPr/>
      <w:sdtContent>
        <w:p w:rsidR="00145115" w:rsidRPr="00D40930" w:rsidRDefault="00BA157B" w:rsidP="00D40930">
          <w:pPr>
            <w:pStyle w:val="Kopvaninhoudsopgave"/>
            <w:jc w:val="center"/>
            <w:rPr>
              <w:rFonts w:ascii="Arial" w:hAnsi="Arial" w:cs="Arial"/>
            </w:rPr>
          </w:pPr>
          <w:r w:rsidRPr="00D40930">
            <w:rPr>
              <w:rFonts w:ascii="Arial" w:hAnsi="Arial" w:cs="Arial"/>
            </w:rPr>
            <w:t>Table of Content</w:t>
          </w:r>
          <w:r w:rsidR="00D40930">
            <w:rPr>
              <w:rFonts w:ascii="Arial" w:hAnsi="Arial" w:cs="Arial"/>
            </w:rPr>
            <w:t>s</w:t>
          </w:r>
        </w:p>
        <w:p w:rsidR="006029D9" w:rsidRPr="00D40930" w:rsidRDefault="00145115">
          <w:pPr>
            <w:pStyle w:val="Inhopg1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r w:rsidRPr="00D40930">
            <w:rPr>
              <w:rFonts w:ascii="Arial" w:hAnsi="Arial" w:cs="Arial"/>
              <w:lang w:val="en-US"/>
            </w:rPr>
            <w:fldChar w:fldCharType="begin"/>
          </w:r>
          <w:r w:rsidRPr="00D40930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D40930">
            <w:rPr>
              <w:rFonts w:ascii="Arial" w:hAnsi="Arial" w:cs="Arial"/>
              <w:lang w:val="en-US"/>
            </w:rPr>
            <w:fldChar w:fldCharType="separate"/>
          </w:r>
          <w:hyperlink w:anchor="_Toc399165841" w:history="1">
            <w:r w:rsidR="006029D9" w:rsidRPr="00D40930">
              <w:rPr>
                <w:rStyle w:val="Hyperlink"/>
                <w:lang w:val="en-US"/>
              </w:rPr>
              <w:t>Use case diagram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_Toc399165841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3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1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2" w:history="1">
            <w:r w:rsidR="006029D9" w:rsidRPr="00D40930">
              <w:rPr>
                <w:rStyle w:val="Hyperlink"/>
                <w:lang w:val="en-US"/>
              </w:rPr>
              <w:t>Use Cases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_Toc399165842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4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3" w:history="1">
            <w:r w:rsidR="006029D9" w:rsidRPr="00D40930">
              <w:rPr>
                <w:rStyle w:val="Hyperlink"/>
                <w:lang w:val="en-US"/>
              </w:rPr>
              <w:t>Add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_Toc399165843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4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4" w:history="1">
            <w:r w:rsidR="006029D9" w:rsidRPr="00D40930">
              <w:rPr>
                <w:rStyle w:val="Hyperlink"/>
                <w:lang w:val="en-US"/>
              </w:rPr>
              <w:t>Edit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_Toc399165844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4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5" w:history="1">
            <w:r w:rsidR="006029D9" w:rsidRPr="00D40930">
              <w:rPr>
                <w:rStyle w:val="Hyperlink"/>
                <w:lang w:val="en-US"/>
              </w:rPr>
              <w:t>Archive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_Toc399165845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5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6" w:history="1">
            <w:r w:rsidR="006029D9" w:rsidRPr="00D40930">
              <w:rPr>
                <w:rStyle w:val="Hyperlink"/>
                <w:lang w:val="en-US"/>
              </w:rPr>
              <w:t>View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_Toc399165846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5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7" w:history="1">
            <w:r w:rsidR="006029D9" w:rsidRPr="00D40930">
              <w:rPr>
                <w:rStyle w:val="Hyperlink"/>
                <w:lang w:val="en-US"/>
              </w:rPr>
              <w:t>Add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_Toc399165847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6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8" w:history="1">
            <w:r w:rsidR="006029D9" w:rsidRPr="00D40930">
              <w:rPr>
                <w:rStyle w:val="Hyperlink"/>
                <w:rFonts w:eastAsia="Calibri"/>
                <w:lang w:val="en-US"/>
              </w:rPr>
              <w:t>Edit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_Toc399165848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6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49" w:history="1">
            <w:r w:rsidR="006029D9" w:rsidRPr="00D40930">
              <w:rPr>
                <w:rStyle w:val="Hyperlink"/>
                <w:rFonts w:eastAsia="Calibri"/>
                <w:lang w:val="en-US"/>
              </w:rPr>
              <w:t>Archive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_Toc399165849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7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0" w:history="1">
            <w:r w:rsidR="006029D9" w:rsidRPr="00D40930">
              <w:rPr>
                <w:rStyle w:val="Hyperlink"/>
                <w:rFonts w:eastAsia="Calibri"/>
                <w:lang w:val="en-US"/>
              </w:rPr>
              <w:t>View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_Toc399165850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7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1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1" w:history="1">
            <w:r w:rsidR="006029D9" w:rsidRPr="00D40930">
              <w:rPr>
                <w:rStyle w:val="Hyperlink"/>
                <w:lang w:val="en-US"/>
              </w:rPr>
              <w:t>Activity Diagrams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_Toc399165851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8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2" w:history="1">
            <w:r w:rsidR="006029D9" w:rsidRPr="00D40930">
              <w:rPr>
                <w:rStyle w:val="Hyperlink"/>
                <w:lang w:val="en-US"/>
              </w:rPr>
              <w:t>Add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_Toc399165852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8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3" w:history="1">
            <w:r w:rsidR="006029D9" w:rsidRPr="00D40930">
              <w:rPr>
                <w:rStyle w:val="Hyperlink"/>
                <w:lang w:val="en-US"/>
              </w:rPr>
              <w:t>Archive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_Toc399165853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8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4" w:history="1">
            <w:r w:rsidR="006029D9" w:rsidRPr="00D40930">
              <w:rPr>
                <w:rStyle w:val="Hyperlink"/>
                <w:lang w:val="en-US"/>
              </w:rPr>
              <w:t>Edit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_Toc399165854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9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5" w:history="1">
            <w:r w:rsidR="006029D9" w:rsidRPr="00D40930">
              <w:rPr>
                <w:rStyle w:val="Hyperlink"/>
                <w:lang w:val="en-US"/>
              </w:rPr>
              <w:t>View Bills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_Toc399165855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10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6" w:history="1">
            <w:r w:rsidR="006029D9" w:rsidRPr="00D40930">
              <w:rPr>
                <w:rStyle w:val="Hyperlink"/>
                <w:lang w:val="en-US"/>
              </w:rPr>
              <w:t>Add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_Toc399165856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10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7" w:history="1">
            <w:r w:rsidR="006029D9" w:rsidRPr="00D40930">
              <w:rPr>
                <w:rStyle w:val="Hyperlink"/>
                <w:lang w:val="en-US"/>
              </w:rPr>
              <w:t>Archive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_Toc399165857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11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8" w:history="1">
            <w:r w:rsidR="006029D9" w:rsidRPr="00D40930">
              <w:rPr>
                <w:rStyle w:val="Hyperlink"/>
                <w:lang w:val="en-US"/>
              </w:rPr>
              <w:t>Edit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_Toc399165858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11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3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59" w:history="1">
            <w:r w:rsidR="006029D9" w:rsidRPr="00D40930">
              <w:rPr>
                <w:rStyle w:val="Hyperlink"/>
                <w:lang w:val="en-US"/>
              </w:rPr>
              <w:t>View Customer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_Toc399165859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12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6029D9" w:rsidRPr="00D40930" w:rsidRDefault="00203353">
          <w:pPr>
            <w:pStyle w:val="Inhopg1"/>
            <w:tabs>
              <w:tab w:val="right" w:leader="dot" w:pos="9062"/>
            </w:tabs>
            <w:rPr>
              <w:rFonts w:eastAsiaTheme="minorEastAsia"/>
              <w:lang w:val="en-US" w:eastAsia="nl-NL"/>
            </w:rPr>
          </w:pPr>
          <w:hyperlink w:anchor="_Toc399165860" w:history="1">
            <w:r w:rsidR="006029D9" w:rsidRPr="00D40930">
              <w:rPr>
                <w:rStyle w:val="Hyperlink"/>
                <w:lang w:val="en-US"/>
              </w:rPr>
              <w:t>Versions</w:t>
            </w:r>
            <w:r w:rsidR="006029D9" w:rsidRPr="00D40930">
              <w:rPr>
                <w:webHidden/>
                <w:lang w:val="en-US"/>
              </w:rPr>
              <w:tab/>
            </w:r>
            <w:r w:rsidR="006029D9" w:rsidRPr="00D40930">
              <w:rPr>
                <w:webHidden/>
                <w:lang w:val="en-US"/>
              </w:rPr>
              <w:fldChar w:fldCharType="begin"/>
            </w:r>
            <w:r w:rsidR="006029D9" w:rsidRPr="00D40930">
              <w:rPr>
                <w:webHidden/>
                <w:lang w:val="en-US"/>
              </w:rPr>
              <w:instrText xml:space="preserve"> PAGEREF _Toc399165860 \h </w:instrText>
            </w:r>
            <w:r w:rsidR="006029D9" w:rsidRPr="00D40930">
              <w:rPr>
                <w:webHidden/>
                <w:lang w:val="en-US"/>
              </w:rPr>
            </w:r>
            <w:r w:rsidR="006029D9" w:rsidRPr="00D40930">
              <w:rPr>
                <w:webHidden/>
                <w:lang w:val="en-US"/>
              </w:rPr>
              <w:fldChar w:fldCharType="separate"/>
            </w:r>
            <w:r w:rsidR="006029D9" w:rsidRPr="00D40930">
              <w:rPr>
                <w:webHidden/>
                <w:lang w:val="en-US"/>
              </w:rPr>
              <w:t>13</w:t>
            </w:r>
            <w:r w:rsidR="006029D9" w:rsidRPr="00D40930">
              <w:rPr>
                <w:webHidden/>
                <w:lang w:val="en-US"/>
              </w:rPr>
              <w:fldChar w:fldCharType="end"/>
            </w:r>
          </w:hyperlink>
        </w:p>
        <w:p w:rsidR="00145115" w:rsidRPr="00D40930" w:rsidRDefault="00145115">
          <w:pPr>
            <w:rPr>
              <w:rFonts w:ascii="Arial" w:hAnsi="Arial" w:cs="Arial"/>
              <w:lang w:val="en-US"/>
            </w:rPr>
          </w:pPr>
          <w:r w:rsidRPr="00D40930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:rsidR="00145115" w:rsidRPr="00D40930" w:rsidRDefault="00145115">
      <w:pPr>
        <w:spacing w:after="200" w:line="276" w:lineRule="auto"/>
        <w:rPr>
          <w:rStyle w:val="Nadruk"/>
          <w:rFonts w:ascii="Arial" w:hAnsi="Arial" w:cs="Arial"/>
          <w:sz w:val="24"/>
          <w:szCs w:val="24"/>
          <w:lang w:val="en-US"/>
        </w:rPr>
      </w:pPr>
      <w:r w:rsidRPr="00D40930">
        <w:rPr>
          <w:rStyle w:val="Nadruk"/>
          <w:rFonts w:ascii="Arial" w:hAnsi="Arial" w:cs="Arial"/>
          <w:sz w:val="24"/>
          <w:szCs w:val="24"/>
          <w:lang w:val="en-US"/>
        </w:rPr>
        <w:br w:type="page"/>
      </w:r>
    </w:p>
    <w:p w:rsidR="00145115" w:rsidRPr="00D40930" w:rsidRDefault="00145115" w:rsidP="00D40930">
      <w:pPr>
        <w:pStyle w:val="Kop1"/>
        <w:jc w:val="center"/>
        <w:rPr>
          <w:lang w:val="en-US"/>
        </w:rPr>
      </w:pPr>
      <w:bookmarkStart w:id="0" w:name="_Toc399165841"/>
      <w:r w:rsidRPr="00D40930">
        <w:rPr>
          <w:lang w:val="en-US"/>
        </w:rPr>
        <w:lastRenderedPageBreak/>
        <w:t>Use case diagram</w:t>
      </w:r>
      <w:bookmarkEnd w:id="0"/>
      <w:r w:rsidR="00D40930">
        <w:rPr>
          <w:lang w:val="en-US"/>
        </w:rPr>
        <w:t>s</w:t>
      </w:r>
    </w:p>
    <w:p w:rsidR="00145115" w:rsidRPr="00D40930" w:rsidRDefault="00D40930" w:rsidP="00D40930">
      <w:pPr>
        <w:pStyle w:val="Kop2"/>
        <w:rPr>
          <w:lang w:val="en-US"/>
        </w:rPr>
      </w:pPr>
      <w:r>
        <w:rPr>
          <w:lang w:val="en-US"/>
        </w:rPr>
        <w:t>Customer Processing System</w:t>
      </w:r>
    </w:p>
    <w:p w:rsidR="00145115" w:rsidRDefault="00D40930" w:rsidP="00145115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2FC9AFBE" wp14:editId="6767DE25">
            <wp:extent cx="4092605" cy="429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515" t="14298" r="28659" b="13922"/>
                    <a:stretch/>
                  </pic:blipFill>
                  <pic:spPr bwMode="auto">
                    <a:xfrm>
                      <a:off x="0" y="0"/>
                      <a:ext cx="4094629" cy="430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930" w:rsidRPr="00D40930" w:rsidRDefault="00D40930" w:rsidP="00D40930">
      <w:pPr>
        <w:pStyle w:val="Kop2"/>
        <w:rPr>
          <w:lang w:val="en-US"/>
        </w:rPr>
      </w:pPr>
      <w:r>
        <w:rPr>
          <w:lang w:val="en-US"/>
        </w:rPr>
        <w:t>Billing Process System</w:t>
      </w:r>
    </w:p>
    <w:p w:rsidR="00DE3484" w:rsidRPr="00D40930" w:rsidRDefault="00D40930" w:rsidP="00145115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1D6B233E" wp14:editId="3233BAEB">
            <wp:extent cx="4341180" cy="323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889" t="13726" r="19415" b="13350"/>
                    <a:stretch/>
                  </pic:blipFill>
                  <pic:spPr bwMode="auto">
                    <a:xfrm>
                      <a:off x="0" y="0"/>
                      <a:ext cx="4346246" cy="324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Pr="00D40930" w:rsidRDefault="00DE3484">
      <w:pPr>
        <w:spacing w:after="200" w:line="276" w:lineRule="auto"/>
        <w:rPr>
          <w:rFonts w:ascii="Arial" w:hAnsi="Arial" w:cs="Arial"/>
          <w:b/>
          <w:sz w:val="36"/>
          <w:szCs w:val="36"/>
          <w:lang w:val="en-US"/>
        </w:rPr>
      </w:pPr>
    </w:p>
    <w:p w:rsidR="00847EE0" w:rsidRDefault="00DE3484" w:rsidP="00D40930">
      <w:pPr>
        <w:pStyle w:val="Kop1"/>
        <w:jc w:val="center"/>
        <w:rPr>
          <w:lang w:val="en-US"/>
        </w:rPr>
      </w:pPr>
      <w:bookmarkStart w:id="1" w:name="_Toc399165842"/>
      <w:r w:rsidRPr="00D40930">
        <w:rPr>
          <w:lang w:val="en-US"/>
        </w:rPr>
        <w:lastRenderedPageBreak/>
        <w:t>Use Cases</w:t>
      </w:r>
      <w:bookmarkEnd w:id="1"/>
    </w:p>
    <w:p w:rsidR="00D40930" w:rsidRPr="00D40930" w:rsidRDefault="00D40930" w:rsidP="00D40930">
      <w:pPr>
        <w:pStyle w:val="Kop2"/>
        <w:rPr>
          <w:lang w:val="en-US"/>
        </w:rPr>
      </w:pPr>
      <w:r>
        <w:rPr>
          <w:lang w:val="en-US"/>
        </w:rPr>
        <w:t>Bills</w:t>
      </w:r>
    </w:p>
    <w:p w:rsidR="00DE3484" w:rsidRPr="00D40930" w:rsidRDefault="000071E5" w:rsidP="000071E5">
      <w:pPr>
        <w:pStyle w:val="Kop3"/>
        <w:rPr>
          <w:lang w:val="en-US"/>
        </w:rPr>
      </w:pPr>
      <w:bookmarkStart w:id="2" w:name="_Toc399165843"/>
      <w:r w:rsidRPr="00D40930">
        <w:rPr>
          <w:lang w:val="en-US"/>
        </w:rPr>
        <w:t>Add Bills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Add bills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Finance, Administrator, Database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Pre-condition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the customer.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pressed "Add bill"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fills in the complete bill details.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"Add bill".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System displays message "Bill successfully added".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details inserted incorrect. message: "The field (field) is incorrect".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can be added to the database in 10 minutes.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is added to the database, system waits for action from user.</w:t>
            </w:r>
          </w:p>
        </w:tc>
      </w:tr>
    </w:tbl>
    <w:p w:rsidR="00DE3484" w:rsidRPr="00D40930" w:rsidRDefault="000071E5" w:rsidP="000071E5">
      <w:pPr>
        <w:pStyle w:val="Kop3"/>
        <w:rPr>
          <w:lang w:val="en-US"/>
        </w:rPr>
      </w:pPr>
      <w:bookmarkStart w:id="3" w:name="_Toc399165844"/>
      <w:r w:rsidRPr="00D40930">
        <w:rPr>
          <w:lang w:val="en-US"/>
        </w:rPr>
        <w:t>Edit Bills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Edit bills(typo)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Finance, Administrator, Database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the customer.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the bill.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“Edit bill”.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edits the typos. Full words cannot be edited.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”Save bill”.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System displays message: “Bill successfully saved.”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tries to edit full words. Message: “It is not possible to edit full words.”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edits can be saved in 5 minutes.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edits are saved to the database, system waits for action from user.</w:t>
            </w:r>
          </w:p>
        </w:tc>
      </w:tr>
    </w:tbl>
    <w:p w:rsidR="00DE3484" w:rsidRPr="00D40930" w:rsidRDefault="00DE3484" w:rsidP="00DE3484">
      <w:pPr>
        <w:spacing w:after="200" w:line="276" w:lineRule="auto"/>
        <w:rPr>
          <w:lang w:val="en-US"/>
        </w:rPr>
      </w:pPr>
    </w:p>
    <w:p w:rsidR="00DE3484" w:rsidRPr="00D40930" w:rsidRDefault="00DE3484" w:rsidP="00DE3484">
      <w:pPr>
        <w:spacing w:after="200" w:line="276" w:lineRule="auto"/>
        <w:rPr>
          <w:lang w:val="en-US"/>
        </w:rPr>
      </w:pPr>
      <w:r w:rsidRPr="00D40930">
        <w:rPr>
          <w:lang w:val="en-US"/>
        </w:rPr>
        <w:br w:type="page"/>
      </w:r>
    </w:p>
    <w:p w:rsidR="000071E5" w:rsidRPr="00D40930" w:rsidRDefault="000071E5" w:rsidP="000071E5">
      <w:pPr>
        <w:pStyle w:val="Kop3"/>
        <w:rPr>
          <w:lang w:val="en-US"/>
        </w:rPr>
      </w:pPr>
      <w:bookmarkStart w:id="4" w:name="_Toc399165845"/>
      <w:r w:rsidRPr="00D40930">
        <w:rPr>
          <w:lang w:val="en-US"/>
        </w:rPr>
        <w:lastRenderedPageBreak/>
        <w:t>Archive Bills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Archive bills (delete)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Finance, Administrator, Database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the customer.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the bill.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“Archive Bill”.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System displays message: “Are you sure you want to archive this bill? Yes/No”.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selects “Yes”.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System displays message: “Bill successfully archived”.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can’t be archived, message “The selected bill cannot be archived.”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can be archived in 5 minutes.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is archived in database.</w:t>
            </w:r>
          </w:p>
        </w:tc>
      </w:tr>
    </w:tbl>
    <w:p w:rsidR="00DE3484" w:rsidRPr="00D40930" w:rsidRDefault="000071E5" w:rsidP="000071E5">
      <w:pPr>
        <w:pStyle w:val="Kop3"/>
        <w:rPr>
          <w:lang w:val="en-US"/>
        </w:rPr>
      </w:pPr>
      <w:bookmarkStart w:id="5" w:name="_Toc399165846"/>
      <w:r w:rsidRPr="00D40930">
        <w:rPr>
          <w:lang w:val="en-US"/>
        </w:rPr>
        <w:t>View Bills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View bills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Finance, Administrator, Database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has selected customer.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“Select Bill”.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 xml:space="preserve">System displays a table of bills. 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User clicks the bill they want.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System displays the selected bill.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Selected bill doesn’t exists, message: “The selected bill doesn’t exists.”</w:t>
            </w:r>
          </w:p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The table is empty, message: “There are no bills for the selected customer.”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Bill needs to be selected in 5 minutes.</w:t>
            </w:r>
          </w:p>
        </w:tc>
      </w:tr>
      <w:tr w:rsidR="00DE3484" w:rsidRPr="00D40930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40930">
              <w:rPr>
                <w:b/>
                <w:lang w:val="en-US"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40930" w:rsidRDefault="00DE3484" w:rsidP="00DE3484">
            <w:pPr>
              <w:spacing w:after="0" w:line="240" w:lineRule="auto"/>
              <w:rPr>
                <w:lang w:val="en-US"/>
              </w:rPr>
            </w:pPr>
            <w:r w:rsidRPr="00D40930">
              <w:rPr>
                <w:lang w:val="en-US"/>
              </w:rPr>
              <w:t>Selected bill is displayed.</w:t>
            </w:r>
          </w:p>
        </w:tc>
      </w:tr>
    </w:tbl>
    <w:p w:rsidR="00DE3484" w:rsidRPr="00D40930" w:rsidRDefault="00DE3484" w:rsidP="00DE3484">
      <w:pPr>
        <w:spacing w:after="200" w:line="276" w:lineRule="auto"/>
        <w:rPr>
          <w:lang w:val="en-US"/>
        </w:rPr>
      </w:pPr>
    </w:p>
    <w:p w:rsidR="00DE3484" w:rsidRPr="00D40930" w:rsidRDefault="00DE348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40930">
        <w:rPr>
          <w:lang w:val="en-US"/>
        </w:rPr>
        <w:br w:type="page"/>
      </w:r>
    </w:p>
    <w:p w:rsidR="00D40930" w:rsidRDefault="00D40930" w:rsidP="00D40930">
      <w:pPr>
        <w:pStyle w:val="Kop2"/>
        <w:rPr>
          <w:lang w:val="en-US"/>
        </w:rPr>
      </w:pPr>
      <w:bookmarkStart w:id="6" w:name="_Toc399165847"/>
      <w:r>
        <w:rPr>
          <w:lang w:val="en-US"/>
        </w:rPr>
        <w:lastRenderedPageBreak/>
        <w:t>Customer</w:t>
      </w:r>
    </w:p>
    <w:p w:rsidR="00DE3484" w:rsidRPr="00D40930" w:rsidRDefault="000071E5" w:rsidP="000071E5">
      <w:pPr>
        <w:pStyle w:val="Kop3"/>
        <w:rPr>
          <w:lang w:val="en-US"/>
        </w:rPr>
      </w:pPr>
      <w:r w:rsidRPr="00D40930">
        <w:rPr>
          <w:lang w:val="en-US"/>
        </w:rPr>
        <w:t>Add Customer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Add customer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Version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Actors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Sales, Finance, Administrator, Database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Pre-condition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pressed “Add customer”.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fills in complete customer details.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clicks “Add customer”.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System displays message “Customer successfully added.”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Exceptions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already exists, message: “Customer already exists with this name.”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Non-functional requirements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can be added to database in 10 minutes.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Post-condition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is added to the database, system waits for action from user.</w:t>
            </w:r>
          </w:p>
        </w:tc>
      </w:tr>
    </w:tbl>
    <w:p w:rsidR="00DE3484" w:rsidRPr="00D40930" w:rsidRDefault="000071E5" w:rsidP="000071E5">
      <w:pPr>
        <w:pStyle w:val="Kop3"/>
        <w:rPr>
          <w:rFonts w:eastAsia="Calibri"/>
          <w:lang w:val="en-US"/>
        </w:rPr>
      </w:pPr>
      <w:bookmarkStart w:id="7" w:name="_Toc399165848"/>
      <w:r w:rsidRPr="00D40930">
        <w:rPr>
          <w:rFonts w:eastAsia="Calibri"/>
          <w:lang w:val="en-US"/>
        </w:rPr>
        <w:t>Edit Customer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Edit customer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Version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Actors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Pre-condition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pressed “Edit customer”.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edits the customer details.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clicks “Save customer”.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System displays message “Customer successfully saved.”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Exceptions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Non-functional requirements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can be edited and saved in 10 minutes.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Post-condition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changes have been saved to the database, system waits for action from user.</w:t>
            </w:r>
          </w:p>
        </w:tc>
      </w:tr>
    </w:tbl>
    <w:p w:rsidR="00DE3484" w:rsidRPr="00D40930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40930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40930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40930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Pr="00D40930" w:rsidRDefault="000071E5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Pr="00D40930" w:rsidRDefault="000071E5" w:rsidP="000071E5">
      <w:pPr>
        <w:pStyle w:val="Kop3"/>
        <w:rPr>
          <w:rFonts w:eastAsia="Calibri"/>
          <w:lang w:val="en-US"/>
        </w:rPr>
      </w:pPr>
      <w:bookmarkStart w:id="8" w:name="_Toc399165849"/>
      <w:r w:rsidRPr="00D40930">
        <w:rPr>
          <w:rFonts w:eastAsia="Calibri"/>
          <w:lang w:val="en-US"/>
        </w:rPr>
        <w:t>Archive Customer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Archive customer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Version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Actors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Finance, Administrator, Database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Pre-condition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pressed “Archive (remove) customer”.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clicks “Archive customer”.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System displays message “Customer successfully archived.”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Exceptions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Non-functional requirements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can be archived in the database in 5 minutes.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Post-condition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is archived, system waits for action from user.</w:t>
            </w:r>
          </w:p>
        </w:tc>
      </w:tr>
    </w:tbl>
    <w:p w:rsidR="00DE3484" w:rsidRPr="00D40930" w:rsidRDefault="000071E5" w:rsidP="000071E5">
      <w:pPr>
        <w:pStyle w:val="Kop3"/>
        <w:rPr>
          <w:rFonts w:eastAsia="Calibri"/>
          <w:lang w:val="en-US"/>
        </w:rPr>
      </w:pPr>
      <w:bookmarkStart w:id="9" w:name="_Toc399165850"/>
      <w:r w:rsidRPr="00D40930">
        <w:rPr>
          <w:rFonts w:eastAsia="Calibri"/>
          <w:lang w:val="en-US"/>
        </w:rPr>
        <w:t>View Customer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Name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View customer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Version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1.0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Actors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Pre-condition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has pressed “Search customer”.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fills in customer/company name.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clicks “Search”.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System displays list of relevant customers.</w:t>
            </w:r>
          </w:p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User selects customer from list.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Exceptions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doesn’t exists, message: “Customer doesn’t exist.”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Non-functional requirements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Customer can be found in 5 minutes.</w:t>
            </w:r>
          </w:p>
        </w:tc>
      </w:tr>
      <w:tr w:rsidR="00DE3484" w:rsidRPr="00D40930" w:rsidTr="00E673A1">
        <w:tc>
          <w:tcPr>
            <w:tcW w:w="4531" w:type="dxa"/>
          </w:tcPr>
          <w:p w:rsidR="00DE3484" w:rsidRPr="00D40930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 w:rsidRPr="00D40930">
              <w:rPr>
                <w:rFonts w:ascii="Calibri" w:eastAsia="Calibri" w:hAnsi="Calibri" w:cs="Times New Roman"/>
                <w:b/>
                <w:lang w:val="en-US"/>
              </w:rPr>
              <w:t>Post-condition</w:t>
            </w:r>
          </w:p>
        </w:tc>
        <w:tc>
          <w:tcPr>
            <w:tcW w:w="4531" w:type="dxa"/>
          </w:tcPr>
          <w:p w:rsidR="00DE3484" w:rsidRPr="00D40930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40930">
              <w:rPr>
                <w:rFonts w:ascii="Calibri" w:eastAsia="Calibri" w:hAnsi="Calibri" w:cs="Times New Roman"/>
                <w:lang w:val="en-US"/>
              </w:rPr>
              <w:t>System displays customer details. System waits for action from user.</w:t>
            </w:r>
          </w:p>
        </w:tc>
      </w:tr>
    </w:tbl>
    <w:p w:rsidR="00DE3484" w:rsidRPr="00D40930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Default="00DE3484" w:rsidP="00D40930">
      <w:pPr>
        <w:pStyle w:val="Kop1"/>
        <w:jc w:val="center"/>
        <w:rPr>
          <w:lang w:val="en-US"/>
        </w:rPr>
      </w:pPr>
      <w:r w:rsidRPr="00D40930">
        <w:rPr>
          <w:lang w:val="en-US"/>
        </w:rPr>
        <w:br w:type="page"/>
      </w:r>
      <w:bookmarkStart w:id="10" w:name="_Toc399165851"/>
      <w:r w:rsidRPr="00D40930">
        <w:rPr>
          <w:lang w:val="en-US"/>
        </w:rPr>
        <w:lastRenderedPageBreak/>
        <w:t>Activity Diagrams</w:t>
      </w:r>
      <w:bookmarkEnd w:id="10"/>
    </w:p>
    <w:p w:rsidR="00D40930" w:rsidRPr="00D40930" w:rsidRDefault="00D40930" w:rsidP="00D40930">
      <w:pPr>
        <w:pStyle w:val="Kop2"/>
        <w:rPr>
          <w:lang w:val="en-US"/>
        </w:rPr>
      </w:pPr>
      <w:r>
        <w:rPr>
          <w:lang w:val="en-US"/>
        </w:rPr>
        <w:t>Bills</w:t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1" w:name="_Toc399165852"/>
      <w:r w:rsidRPr="00D40930">
        <w:rPr>
          <w:lang w:val="en-US"/>
        </w:rPr>
        <w:t>Add Bills</w:t>
      </w:r>
      <w:bookmarkEnd w:id="11"/>
    </w:p>
    <w:p w:rsidR="000071E5" w:rsidRPr="00D40930" w:rsidRDefault="000071E5" w:rsidP="000071E5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1CDC20B4" wp14:editId="43DF51D0">
            <wp:extent cx="1885950" cy="2979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295" t="13726" r="41140" b="14209"/>
                    <a:stretch/>
                  </pic:blipFill>
                  <pic:spPr bwMode="auto">
                    <a:xfrm>
                      <a:off x="0" y="0"/>
                      <a:ext cx="1887399" cy="298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0930">
        <w:rPr>
          <w:lang w:val="en-US"/>
        </w:rPr>
        <w:tab/>
        <w:t xml:space="preserve"> </w:t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2" w:name="_Toc399165853"/>
      <w:r w:rsidRPr="00D40930">
        <w:rPr>
          <w:lang w:val="en-US"/>
        </w:rPr>
        <w:t>Archive Bills</w:t>
      </w:r>
      <w:bookmarkEnd w:id="12"/>
    </w:p>
    <w:p w:rsidR="000071E5" w:rsidRPr="00D40930" w:rsidRDefault="000071E5" w:rsidP="000F07DF">
      <w:pPr>
        <w:rPr>
          <w:lang w:val="en-US"/>
        </w:rPr>
      </w:pPr>
      <w:r w:rsidRPr="00D40930">
        <w:rPr>
          <w:lang w:val="en-US"/>
        </w:rPr>
        <w:t xml:space="preserve">  </w:t>
      </w:r>
      <w:r w:rsidRPr="00D40930">
        <w:rPr>
          <w:lang w:val="en-US" w:eastAsia="nl-NL"/>
        </w:rPr>
        <w:drawing>
          <wp:inline distT="0" distB="0" distL="0" distR="0" wp14:anchorId="0C0CF94F" wp14:editId="68C500E5">
            <wp:extent cx="1681843" cy="4034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540" t="20590" r="37134" b="16210"/>
                    <a:stretch/>
                  </pic:blipFill>
                  <pic:spPr bwMode="auto">
                    <a:xfrm>
                      <a:off x="0" y="0"/>
                      <a:ext cx="1684349" cy="404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3" w:name="_Toc399165854"/>
      <w:r w:rsidRPr="00D40930">
        <w:rPr>
          <w:lang w:val="en-US"/>
        </w:rPr>
        <w:lastRenderedPageBreak/>
        <w:t>Edit Bills</w:t>
      </w:r>
      <w:bookmarkEnd w:id="13"/>
    </w:p>
    <w:p w:rsidR="00BE7B8A" w:rsidRPr="00D40930" w:rsidRDefault="000071E5" w:rsidP="00BE7B8A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59CD3FA0" wp14:editId="320EBB29">
            <wp:extent cx="1895475" cy="431746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6086" t="16014" r="31433" b="19642"/>
                    <a:stretch/>
                  </pic:blipFill>
                  <pic:spPr bwMode="auto">
                    <a:xfrm>
                      <a:off x="0" y="0"/>
                      <a:ext cx="1895204" cy="43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Pr="00D40930" w:rsidRDefault="000071E5" w:rsidP="00BE7B8A">
      <w:pPr>
        <w:pStyle w:val="Kop3"/>
        <w:rPr>
          <w:lang w:val="en-US"/>
        </w:rPr>
      </w:pPr>
      <w:bookmarkStart w:id="14" w:name="_Toc399165855"/>
      <w:r w:rsidRPr="00D40930">
        <w:rPr>
          <w:lang w:val="en-US"/>
        </w:rPr>
        <w:lastRenderedPageBreak/>
        <w:t>View Bills</w:t>
      </w:r>
      <w:bookmarkEnd w:id="14"/>
    </w:p>
    <w:p w:rsidR="000071E5" w:rsidRDefault="00A33DBF" w:rsidP="000071E5">
      <w:pPr>
        <w:rPr>
          <w:lang w:val="en-US" w:eastAsia="nl-NL"/>
        </w:rPr>
      </w:pPr>
      <w:r w:rsidRPr="00D40930">
        <w:rPr>
          <w:lang w:val="en-US" w:eastAsia="nl-NL"/>
        </w:rPr>
        <w:t xml:space="preserve">   </w:t>
      </w:r>
      <w:r w:rsidRPr="00D40930">
        <w:rPr>
          <w:lang w:val="en-US" w:eastAsia="nl-NL"/>
        </w:rPr>
        <w:drawing>
          <wp:inline distT="0" distB="0" distL="0" distR="0" wp14:anchorId="21132A1A" wp14:editId="7742EAF4">
            <wp:extent cx="1943100" cy="43199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9484" t="13158" r="34635" b="21316"/>
                    <a:stretch/>
                  </pic:blipFill>
                  <pic:spPr bwMode="auto">
                    <a:xfrm>
                      <a:off x="0" y="0"/>
                      <a:ext cx="1944703" cy="432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930" w:rsidRPr="00D40930" w:rsidRDefault="00D40930" w:rsidP="00D40930">
      <w:pPr>
        <w:pStyle w:val="Kop2"/>
        <w:rPr>
          <w:lang w:val="en-US" w:eastAsia="nl-NL"/>
        </w:rPr>
      </w:pPr>
      <w:r>
        <w:rPr>
          <w:lang w:val="en-US" w:eastAsia="nl-NL"/>
        </w:rPr>
        <w:t>Customer</w:t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5" w:name="_Toc399165856"/>
      <w:r w:rsidRPr="00D40930">
        <w:rPr>
          <w:lang w:val="en-US"/>
        </w:rPr>
        <w:t>Add Customer</w:t>
      </w:r>
      <w:bookmarkEnd w:id="15"/>
    </w:p>
    <w:p w:rsidR="000071E5" w:rsidRPr="00D40930" w:rsidRDefault="000071E5" w:rsidP="00BE7B8A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12C26061" wp14:editId="45F82F99">
            <wp:extent cx="1976311" cy="3314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8493" t="13158" r="29104" b="17105"/>
                    <a:stretch/>
                  </pic:blipFill>
                  <pic:spPr bwMode="auto">
                    <a:xfrm>
                      <a:off x="0" y="0"/>
                      <a:ext cx="1981236" cy="33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0930">
        <w:rPr>
          <w:lang w:val="en-US"/>
        </w:rPr>
        <w:tab/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6" w:name="_Toc399165857"/>
      <w:r w:rsidRPr="00D40930">
        <w:rPr>
          <w:lang w:val="en-US"/>
        </w:rPr>
        <w:lastRenderedPageBreak/>
        <w:t>Archive Customer</w:t>
      </w:r>
      <w:bookmarkEnd w:id="16"/>
    </w:p>
    <w:p w:rsidR="000071E5" w:rsidRPr="00D40930" w:rsidRDefault="000071E5" w:rsidP="000071E5">
      <w:pPr>
        <w:rPr>
          <w:lang w:val="en-US"/>
        </w:rPr>
      </w:pPr>
      <w:r w:rsidRPr="00D40930">
        <w:rPr>
          <w:lang w:val="en-US" w:eastAsia="nl-NL"/>
        </w:rPr>
        <w:drawing>
          <wp:inline distT="0" distB="0" distL="0" distR="0" wp14:anchorId="67DE83BC" wp14:editId="5E70BA0F">
            <wp:extent cx="1971675" cy="424546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1754" t="12105" r="30664" b="17632"/>
                    <a:stretch/>
                  </pic:blipFill>
                  <pic:spPr bwMode="auto">
                    <a:xfrm>
                      <a:off x="0" y="0"/>
                      <a:ext cx="1972411" cy="424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Pr="00D40930" w:rsidRDefault="000071E5" w:rsidP="000071E5">
      <w:pPr>
        <w:pStyle w:val="Kop3"/>
        <w:rPr>
          <w:lang w:val="en-US"/>
        </w:rPr>
      </w:pPr>
      <w:bookmarkStart w:id="17" w:name="_Toc399165858"/>
      <w:r w:rsidRPr="00D40930">
        <w:rPr>
          <w:lang w:val="en-US"/>
        </w:rPr>
        <w:t>Edit Customer</w:t>
      </w:r>
      <w:bookmarkEnd w:id="17"/>
    </w:p>
    <w:p w:rsidR="000071E5" w:rsidRPr="00D40930" w:rsidRDefault="00E673A1" w:rsidP="000071E5">
      <w:pPr>
        <w:rPr>
          <w:lang w:val="en-US"/>
        </w:rPr>
      </w:pPr>
      <w:r w:rsidRPr="00D40930">
        <w:rPr>
          <w:lang w:val="en-US"/>
        </w:rPr>
        <w:t xml:space="preserve">    </w:t>
      </w:r>
      <w:r w:rsidR="000071E5" w:rsidRPr="00D40930">
        <w:rPr>
          <w:lang w:val="en-US" w:eastAsia="nl-NL"/>
        </w:rPr>
        <w:drawing>
          <wp:inline distT="0" distB="0" distL="0" distR="0" wp14:anchorId="33CD9A99" wp14:editId="71B09D65">
            <wp:extent cx="1857375" cy="3778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5866" t="12369" r="26410" b="12631"/>
                    <a:stretch/>
                  </pic:blipFill>
                  <pic:spPr bwMode="auto">
                    <a:xfrm>
                      <a:off x="0" y="0"/>
                      <a:ext cx="1864137" cy="379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Pr="00D40930" w:rsidRDefault="000071E5" w:rsidP="000071E5">
      <w:pPr>
        <w:pStyle w:val="Kop3"/>
        <w:rPr>
          <w:lang w:val="en-US"/>
        </w:rPr>
      </w:pPr>
      <w:bookmarkStart w:id="18" w:name="_Toc399165859"/>
      <w:r w:rsidRPr="00D40930">
        <w:rPr>
          <w:lang w:val="en-US"/>
        </w:rPr>
        <w:lastRenderedPageBreak/>
        <w:t>View Customer</w:t>
      </w:r>
      <w:bookmarkEnd w:id="18"/>
    </w:p>
    <w:p w:rsidR="00EC5FE8" w:rsidRPr="00D40930" w:rsidRDefault="00EC5FE8" w:rsidP="00EC5FE8">
      <w:pPr>
        <w:rPr>
          <w:lang w:val="en-US" w:eastAsia="nl-NL"/>
        </w:rPr>
      </w:pPr>
      <w:r w:rsidRPr="00D40930">
        <w:rPr>
          <w:lang w:val="en-US" w:eastAsia="nl-NL"/>
        </w:rPr>
        <w:t xml:space="preserve">   </w:t>
      </w:r>
      <w:r w:rsidRPr="00D40930">
        <w:rPr>
          <w:lang w:val="en-US" w:eastAsia="nl-NL"/>
        </w:rPr>
        <w:drawing>
          <wp:inline distT="0" distB="0" distL="0" distR="0" wp14:anchorId="73001BA9" wp14:editId="15BF1AA2">
            <wp:extent cx="1952625" cy="3716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45515" t="14475" r="36761" b="12105"/>
                    <a:stretch/>
                  </pic:blipFill>
                  <pic:spPr bwMode="auto">
                    <a:xfrm>
                      <a:off x="0" y="0"/>
                      <a:ext cx="1963058" cy="373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Pr="00D40930" w:rsidRDefault="00EC5FE8">
      <w:pPr>
        <w:spacing w:after="200" w:line="276" w:lineRule="auto"/>
        <w:rPr>
          <w:lang w:val="en-US" w:eastAsia="nl-NL"/>
        </w:rPr>
      </w:pPr>
      <w:r w:rsidRPr="00D40930">
        <w:rPr>
          <w:lang w:val="en-US" w:eastAsia="nl-NL"/>
        </w:rPr>
        <w:br w:type="page"/>
      </w:r>
    </w:p>
    <w:p w:rsidR="00EC5FE8" w:rsidRPr="00D40930" w:rsidRDefault="00EC5FE8" w:rsidP="00EC5FE8">
      <w:pPr>
        <w:pStyle w:val="Kop1"/>
        <w:rPr>
          <w:lang w:val="en-US"/>
        </w:rPr>
      </w:pPr>
      <w:bookmarkStart w:id="19" w:name="_Toc399165860"/>
      <w:r w:rsidRPr="00D40930">
        <w:rPr>
          <w:lang w:val="en-US"/>
        </w:rPr>
        <w:lastRenderedPageBreak/>
        <w:t>Versions</w:t>
      </w:r>
      <w:bookmarkEnd w:id="19"/>
    </w:p>
    <w:p w:rsidR="00EC5FE8" w:rsidRPr="00D40930" w:rsidRDefault="00EC5FE8" w:rsidP="00EC5FE8">
      <w:pPr>
        <w:rPr>
          <w:lang w:val="en-US"/>
        </w:rPr>
      </w:pPr>
    </w:p>
    <w:tbl>
      <w:tblPr>
        <w:tblStyle w:val="Lichtraster-accent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5098"/>
      </w:tblGrid>
      <w:tr w:rsidR="00EC5FE8" w:rsidRPr="00D40930" w:rsidTr="00EC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Pr="00D40930" w:rsidRDefault="00D4093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418" w:type="dxa"/>
            <w:hideMark/>
          </w:tcPr>
          <w:p w:rsidR="00EC5FE8" w:rsidRPr="00D40930" w:rsidRDefault="00EC5FE8" w:rsidP="00D409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Na</w:t>
            </w:r>
            <w:r w:rsidR="00D40930">
              <w:rPr>
                <w:lang w:val="en-US"/>
              </w:rPr>
              <w:t>me</w:t>
            </w:r>
          </w:p>
        </w:tc>
        <w:tc>
          <w:tcPr>
            <w:tcW w:w="1417" w:type="dxa"/>
            <w:hideMark/>
          </w:tcPr>
          <w:p w:rsidR="00EC5FE8" w:rsidRPr="00D40930" w:rsidRDefault="00EC5FE8" w:rsidP="00D409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Dat</w:t>
            </w:r>
            <w:r w:rsidR="00D40930">
              <w:rPr>
                <w:lang w:val="en-US"/>
              </w:rPr>
              <w:t>e</w:t>
            </w:r>
          </w:p>
        </w:tc>
        <w:tc>
          <w:tcPr>
            <w:tcW w:w="5098" w:type="dxa"/>
            <w:hideMark/>
          </w:tcPr>
          <w:p w:rsidR="00EC5FE8" w:rsidRPr="00D40930" w:rsidRDefault="00D40930" w:rsidP="00D409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C5FE8" w:rsidRPr="00D40930" w:rsidTr="00EC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Pr="00D40930" w:rsidRDefault="00EC5FE8">
            <w:pPr>
              <w:spacing w:after="0" w:line="240" w:lineRule="auto"/>
              <w:jc w:val="center"/>
              <w:rPr>
                <w:b w:val="0"/>
                <w:lang w:val="en-US"/>
              </w:rPr>
            </w:pPr>
            <w:r w:rsidRPr="00D40930">
              <w:rPr>
                <w:b w:val="0"/>
                <w:lang w:val="en-US"/>
              </w:rPr>
              <w:t>0.1</w:t>
            </w:r>
          </w:p>
        </w:tc>
        <w:tc>
          <w:tcPr>
            <w:tcW w:w="1418" w:type="dxa"/>
            <w:hideMark/>
          </w:tcPr>
          <w:p w:rsidR="00EC5FE8" w:rsidRPr="00D40930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Pieter Hoek</w:t>
            </w:r>
          </w:p>
        </w:tc>
        <w:tc>
          <w:tcPr>
            <w:tcW w:w="1417" w:type="dxa"/>
            <w:hideMark/>
          </w:tcPr>
          <w:p w:rsidR="00EC5FE8" w:rsidRPr="00D40930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22-09-2014</w:t>
            </w:r>
          </w:p>
        </w:tc>
        <w:tc>
          <w:tcPr>
            <w:tcW w:w="5098" w:type="dxa"/>
            <w:hideMark/>
          </w:tcPr>
          <w:p w:rsidR="00EC5FE8" w:rsidRPr="00D40930" w:rsidRDefault="00EC5FE8" w:rsidP="00EC5FE8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Created document</w:t>
            </w:r>
          </w:p>
          <w:p w:rsidR="00EC5FE8" w:rsidRPr="00D40930" w:rsidRDefault="00EC5FE8" w:rsidP="00EC5FE8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Created table of content</w:t>
            </w:r>
            <w:r w:rsidR="00D40930">
              <w:rPr>
                <w:lang w:val="en-US"/>
              </w:rPr>
              <w:t>s</w:t>
            </w:r>
          </w:p>
          <w:p w:rsidR="00EC5FE8" w:rsidRPr="00D40930" w:rsidRDefault="00EC5FE8" w:rsidP="00EC5FE8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Added all the headers</w:t>
            </w:r>
          </w:p>
          <w:p w:rsidR="00EC5FE8" w:rsidRPr="00D40930" w:rsidRDefault="00EC5FE8" w:rsidP="00EC5FE8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0930">
              <w:rPr>
                <w:lang w:val="en-US"/>
              </w:rPr>
              <w:t>Filled in the rest of the document</w:t>
            </w:r>
          </w:p>
        </w:tc>
      </w:tr>
      <w:tr w:rsidR="00D40930" w:rsidRPr="00D40930" w:rsidTr="00EC5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40930" w:rsidRPr="00D40930" w:rsidRDefault="00D40930">
            <w:pPr>
              <w:spacing w:after="0" w:line="240" w:lineRule="aut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1.0</w:t>
            </w:r>
          </w:p>
        </w:tc>
        <w:tc>
          <w:tcPr>
            <w:tcW w:w="1418" w:type="dxa"/>
          </w:tcPr>
          <w:p w:rsidR="00D40930" w:rsidRPr="00D40930" w:rsidRDefault="00D4093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Marco Havermans</w:t>
            </w:r>
          </w:p>
        </w:tc>
        <w:tc>
          <w:tcPr>
            <w:tcW w:w="1417" w:type="dxa"/>
          </w:tcPr>
          <w:p w:rsidR="00D40930" w:rsidRPr="00D40930" w:rsidRDefault="00D4093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22-09-2014</w:t>
            </w:r>
          </w:p>
        </w:tc>
        <w:tc>
          <w:tcPr>
            <w:tcW w:w="5098" w:type="dxa"/>
          </w:tcPr>
          <w:p w:rsidR="00D40930" w:rsidRPr="00D40930" w:rsidRDefault="00D40930" w:rsidP="00EC5FE8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Completed document</w:t>
            </w:r>
          </w:p>
        </w:tc>
      </w:tr>
    </w:tbl>
    <w:p w:rsidR="00EC5FE8" w:rsidRPr="00D40930" w:rsidRDefault="00EC5FE8" w:rsidP="00EC5FE8">
      <w:pPr>
        <w:rPr>
          <w:lang w:val="en-US"/>
        </w:rPr>
      </w:pPr>
      <w:bookmarkStart w:id="20" w:name="_GoBack"/>
      <w:bookmarkEnd w:id="20"/>
    </w:p>
    <w:sectPr w:rsidR="00EC5FE8" w:rsidRPr="00D40930" w:rsidSect="00661F60">
      <w:footerReference w:type="default" r:id="rId1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53" w:rsidRDefault="00203353" w:rsidP="00661F60">
      <w:pPr>
        <w:spacing w:after="0" w:line="240" w:lineRule="auto"/>
      </w:pPr>
      <w:r>
        <w:separator/>
      </w:r>
    </w:p>
  </w:endnote>
  <w:endnote w:type="continuationSeparator" w:id="0">
    <w:p w:rsidR="00203353" w:rsidRDefault="00203353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E673A1" w:rsidTr="00661F60">
      <w:tc>
        <w:tcPr>
          <w:tcW w:w="3070" w:type="dxa"/>
        </w:tcPr>
        <w:p w:rsidR="00E673A1" w:rsidRPr="00661F60" w:rsidRDefault="00E673A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E673A1" w:rsidRPr="00661F60" w:rsidRDefault="00E673A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Functioneel Ontwerp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E673A1" w:rsidRPr="00661F60" w:rsidRDefault="00E673A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D40930">
            <w:rPr>
              <w:rFonts w:ascii="Arial" w:hAnsi="Arial" w:cs="Arial"/>
              <w:noProof/>
              <w:sz w:val="20"/>
              <w:szCs w:val="20"/>
            </w:rPr>
            <w:t>22-9-2014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673A1" w:rsidTr="00661F60">
      <w:tc>
        <w:tcPr>
          <w:tcW w:w="3070" w:type="dxa"/>
        </w:tcPr>
        <w:p w:rsidR="00E673A1" w:rsidRPr="00661F60" w:rsidRDefault="00E673A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E673A1" w:rsidRPr="00661F60" w:rsidRDefault="00E673A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E673A1" w:rsidRPr="00661F60" w:rsidRDefault="00E673A1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40930">
                <w:rPr>
                  <w:rFonts w:ascii="Arial" w:hAnsi="Arial" w:cs="Arial"/>
                  <w:noProof/>
                  <w:sz w:val="20"/>
                  <w:szCs w:val="20"/>
                </w:rPr>
                <w:t>12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40930">
                <w:rPr>
                  <w:rFonts w:ascii="Arial" w:hAnsi="Arial" w:cs="Arial"/>
                  <w:noProof/>
                  <w:sz w:val="20"/>
                  <w:szCs w:val="20"/>
                </w:rPr>
                <w:t>13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E673A1" w:rsidRDefault="00E673A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53" w:rsidRDefault="00203353" w:rsidP="00661F60">
      <w:pPr>
        <w:spacing w:after="0" w:line="240" w:lineRule="auto"/>
      </w:pPr>
      <w:r>
        <w:separator/>
      </w:r>
    </w:p>
  </w:footnote>
  <w:footnote w:type="continuationSeparator" w:id="0">
    <w:p w:rsidR="00203353" w:rsidRDefault="00203353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255B"/>
    <w:multiLevelType w:val="hybridMultilevel"/>
    <w:tmpl w:val="D1AA00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2437"/>
    <w:multiLevelType w:val="hybridMultilevel"/>
    <w:tmpl w:val="0F605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52627"/>
    <w:multiLevelType w:val="hybridMultilevel"/>
    <w:tmpl w:val="A09E6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5"/>
    <w:rsid w:val="000071E5"/>
    <w:rsid w:val="000F07DF"/>
    <w:rsid w:val="001063F8"/>
    <w:rsid w:val="00136E50"/>
    <w:rsid w:val="00145115"/>
    <w:rsid w:val="00203353"/>
    <w:rsid w:val="00551243"/>
    <w:rsid w:val="005C5E5B"/>
    <w:rsid w:val="006029D9"/>
    <w:rsid w:val="00661F60"/>
    <w:rsid w:val="006650B0"/>
    <w:rsid w:val="00847EE0"/>
    <w:rsid w:val="00891D0F"/>
    <w:rsid w:val="008A1C41"/>
    <w:rsid w:val="008C78E0"/>
    <w:rsid w:val="009C7E38"/>
    <w:rsid w:val="00A33DBF"/>
    <w:rsid w:val="00BA157B"/>
    <w:rsid w:val="00BE7B8A"/>
    <w:rsid w:val="00D40930"/>
    <w:rsid w:val="00DE3484"/>
    <w:rsid w:val="00E069F7"/>
    <w:rsid w:val="00E104CC"/>
    <w:rsid w:val="00E673A1"/>
    <w:rsid w:val="00E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4FFF5-2BD5-4ED0-B9AA-63ECDDD3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45115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4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3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4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115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145115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14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5115"/>
    <w:pPr>
      <w:spacing w:line="276" w:lineRule="auto"/>
      <w:outlineLvl w:val="9"/>
    </w:pPr>
    <w:rPr>
      <w:lang w:val="en-US" w:eastAsia="ja-JP"/>
    </w:rPr>
  </w:style>
  <w:style w:type="table" w:customStyle="1" w:styleId="Rastertabel4-Accent31">
    <w:name w:val="Rastertabel 4 - Accent 31"/>
    <w:basedOn w:val="Standaardtabel"/>
    <w:uiPriority w:val="49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chtelijst-accent1">
    <w:name w:val="Light List Accent 1"/>
    <w:basedOn w:val="Standaardtabel"/>
    <w:uiPriority w:val="61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E34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E3484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E3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E3484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EC5FE8"/>
    <w:pPr>
      <w:ind w:left="720"/>
      <w:contextualSpacing/>
    </w:pPr>
  </w:style>
  <w:style w:type="table" w:styleId="Lichtraster-accent1">
    <w:name w:val="Light Grid Accent 1"/>
    <w:basedOn w:val="Standaardtabel"/>
    <w:uiPriority w:val="62"/>
    <w:rsid w:val="00EC5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07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007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0071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2\GitHub\Project_P5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3C8E-B642-4DF4-9852-34AFF2E2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89</TotalTime>
  <Pages>13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Marco</cp:lastModifiedBy>
  <cp:revision>8</cp:revision>
  <dcterms:created xsi:type="dcterms:W3CDTF">2014-09-22T12:57:00Z</dcterms:created>
  <dcterms:modified xsi:type="dcterms:W3CDTF">2014-09-22T14:34:00Z</dcterms:modified>
</cp:coreProperties>
</file>