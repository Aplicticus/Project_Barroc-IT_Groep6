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Datadictionary</w:t>
      </w:r>
    </w:p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Tbl_Customers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CUSTOMER_ID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 xml:space="preserve">0 - </w:t>
            </w:r>
            <w:r>
              <w:t>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Identify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COMPANYNAME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Aaaaaaaaa..</w:t>
            </w:r>
            <w:r w:rsidRPr="004C76C3">
              <w:t>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4C76C3">
              <w:t>Name of the company</w:t>
            </w:r>
          </w:p>
        </w:tc>
      </w:tr>
      <w:tr w:rsidR="0049658A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ADDRESS1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Aaaa...Zzzz, 0-99999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Address1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POSTALCODE1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AAAA_1000-9999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4C76C3">
              <w:t>Postcalcode1 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RESIDENCE1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Residence1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ADDRESS2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Aaaa...Zzzz, 0-99999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4C76C3">
              <w:t>Address2 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POSTALCODE2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AAAA_1000-9999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Postcalcode2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RESIDENCE2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4C76C3">
              <w:t>Residence2of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CONTACTPERSON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Contactperson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INITIALS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A.*.*.*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Initals 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PHONE_NR1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(0-9999)_1-999999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Phonenumber1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PHONE_NR2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(0-9999)_1-999999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Phonenumber2 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FAXNUMBER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(0-9999)_1-999999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Faxnumber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EMAIL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Aaaa..Zzzz + @ +Aaa..Zzz + "." + Aaa..Zzz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E-mail address of the customer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DATE_OF_ACTION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0-32 + "-" + 0-13 + "-" + 0-9999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date of action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LAST_CONTACT_DATE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0-32 + "-" + 0-13 + "-" + 0-9999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last known contactdate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NEXT_ACTION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0-32 + "-" + 0-13 + "-" + 0-9999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date of next action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OFFER_NUMBERS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0-999999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numbers of offers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OFFER_STAT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Is the offer paid?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PROSPECT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Is the customer prospect?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lastRenderedPageBreak/>
              <w:t>SALE_PERC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0,00-100,00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percent of Sales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CRED_WORTH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Customer can pay?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NR_OF_INVOICES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number of invoices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BALANCE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0-999999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balance of paid and not-paid invoices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LIMIT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border of maximum balance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LEDGER_ID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0-999999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A internal number of finance department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BTW_CODE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0,00-100,00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percentage of the BTW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BKR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Bool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Customer have BKR?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ACC_ID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account number of the customer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HARDWARE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Aaaa...Zzzzz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hardware items of the customer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SOFTWARE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Aaaa...Zzzzz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software items of the customer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OPEN_PROJ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Current project state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MAINT_CONTR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Bool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Customer have maintenance contract?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INT_CONTACT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internal contact person</w:t>
            </w:r>
          </w:p>
        </w:tc>
      </w:tr>
    </w:tbl>
    <w:p w:rsidR="0049658A" w:rsidRDefault="0049658A" w:rsidP="0049658A"/>
    <w:p w:rsidR="0049658A" w:rsidRDefault="0049658A" w:rsidP="0049658A">
      <w:pPr>
        <w:spacing w:after="200" w:line="276" w:lineRule="auto"/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Tbl_Projects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RPr="00C242EB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</w:t>
            </w:r>
            <w:r w:rsidRPr="004C76C3">
              <w:t>-</w:t>
            </w:r>
            <w:r>
              <w:t>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Identify the customer</w:t>
            </w:r>
          </w:p>
        </w:tc>
      </w:tr>
      <w:tr w:rsidR="0049658A" w:rsidTr="00491A11">
        <w:trPr>
          <w:trHeight w:val="392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PROJECT_ID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0-999999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Identify the project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INVOICES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</w:t>
            </w:r>
            <w:r w:rsidRPr="004C76C3">
              <w:t>-</w:t>
            </w:r>
            <w:r>
              <w:t>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count of invoices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NAME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name of the project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DEADLINE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 xml:space="preserve">String 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0-32 + "-" + 0-13 + "-" + 0-9999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deadline of the current project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SUBJECT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subject of the current project</w:t>
            </w:r>
          </w:p>
        </w:tc>
      </w:tr>
    </w:tbl>
    <w:p w:rsidR="0049658A" w:rsidRDefault="0049658A" w:rsidP="0049658A">
      <w:pPr>
        <w:rPr>
          <w:i/>
        </w:rPr>
      </w:pPr>
    </w:p>
    <w:p w:rsidR="0049658A" w:rsidRPr="00C242EB" w:rsidRDefault="0049658A" w:rsidP="0049658A">
      <w:pPr>
        <w:rPr>
          <w:i/>
        </w:rPr>
      </w:pPr>
    </w:p>
    <w:p w:rsidR="0049658A" w:rsidRDefault="0049658A" w:rsidP="0049658A">
      <w:pPr>
        <w:spacing w:after="200"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br w:type="page"/>
      </w: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lastRenderedPageBreak/>
        <w:t>Tbl_</w:t>
      </w:r>
      <w:r>
        <w:rPr>
          <w:b/>
          <w:sz w:val="30"/>
          <w:szCs w:val="30"/>
          <w:u w:val="single"/>
        </w:rPr>
        <w:t>Users</w:t>
      </w: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Identify the user</w:t>
            </w:r>
          </w:p>
        </w:tc>
      </w:tr>
      <w:tr w:rsidR="0049658A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USER_NAME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name of the user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PASSWORD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Aaa..Zzz || 0-999|| !@#$%^&amp;*()_+=-,./;'[]}|}{":?&gt;&lt;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password of the user in **********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DEPARTMENT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Aaaaa..Zzzzz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name of the department</w:t>
            </w:r>
          </w:p>
        </w:tc>
      </w:tr>
    </w:tbl>
    <w:p w:rsidR="0049658A" w:rsidRDefault="0049658A" w:rsidP="0049658A"/>
    <w:p w:rsidR="0049658A" w:rsidRPr="00FF3956" w:rsidRDefault="0049658A" w:rsidP="0049658A">
      <w:pPr>
        <w:spacing w:after="200" w:line="276" w:lineRule="auto"/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Invoices</w:t>
      </w:r>
    </w:p>
    <w:p w:rsidR="0049658A" w:rsidRDefault="0049658A" w:rsidP="0049658A">
      <w:pPr>
        <w:rPr>
          <w:i/>
        </w:rPr>
      </w:pP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INVOICE_ID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Identify the invoice</w:t>
            </w:r>
          </w:p>
        </w:tc>
      </w:tr>
      <w:tr w:rsidR="0049658A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PROJECT_ID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0-999999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Identify the project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CONTENT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Aaaaa..Zzzzz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content of the invoice</w:t>
            </w:r>
          </w:p>
        </w:tc>
      </w:tr>
    </w:tbl>
    <w:p w:rsidR="0049658A" w:rsidRDefault="0049658A" w:rsidP="0049658A"/>
    <w:p w:rsidR="0049658A" w:rsidRDefault="0049658A" w:rsidP="0049658A">
      <w:pPr>
        <w:rPr>
          <w:b/>
          <w:sz w:val="30"/>
          <w:szCs w:val="30"/>
          <w:u w:val="single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Appointments</w:t>
      </w:r>
    </w:p>
    <w:p w:rsidR="0049658A" w:rsidRDefault="0049658A" w:rsidP="0049658A">
      <w:pPr>
        <w:rPr>
          <w:i/>
        </w:rPr>
      </w:pPr>
    </w:p>
    <w:tbl>
      <w:tblPr>
        <w:tblStyle w:val="GridTable4Accent3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0</w:t>
            </w:r>
            <w:r w:rsidRPr="004C76C3">
              <w:t>-</w:t>
            </w:r>
            <w:r>
              <w:t>999999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Identify of the customer</w:t>
            </w:r>
          </w:p>
        </w:tc>
      </w:tr>
      <w:tr w:rsidR="0049658A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APPOIN_DATE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0-32 + "-" + 0-13 + "-" + 0-9999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date of appointment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SUBJECT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>
              <w:t>Aaaaa..Zzzzz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subject of the appointment</w:t>
            </w:r>
          </w:p>
        </w:tc>
      </w:tr>
    </w:tbl>
    <w:p w:rsidR="0049658A" w:rsidRDefault="0049658A" w:rsidP="0049658A"/>
    <w:p w:rsidR="0049658A" w:rsidRDefault="0049658A" w:rsidP="0049658A"/>
    <w:p w:rsidR="00847EE0" w:rsidRPr="00E104CC" w:rsidRDefault="00847EE0">
      <w:pPr>
        <w:rPr>
          <w:rFonts w:ascii="Arial" w:hAnsi="Arial" w:cs="Arial"/>
          <w:sz w:val="24"/>
          <w:szCs w:val="24"/>
        </w:rPr>
      </w:pPr>
    </w:p>
    <w:sectPr w:rsidR="00847EE0" w:rsidRPr="00E104CC" w:rsidSect="00661F60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09D" w:rsidRDefault="0049609D" w:rsidP="00661F60">
      <w:pPr>
        <w:spacing w:after="0" w:line="240" w:lineRule="auto"/>
      </w:pPr>
      <w:r>
        <w:separator/>
      </w:r>
    </w:p>
  </w:endnote>
  <w:endnote w:type="continuationSeparator" w:id="0">
    <w:p w:rsidR="0049609D" w:rsidRDefault="0049609D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FD48BD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661F60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 w:rsidR="00FD48BD">
            <w:rPr>
              <w:rFonts w:ascii="Arial" w:hAnsi="Arial" w:cs="Arial"/>
              <w:sz w:val="20"/>
              <w:szCs w:val="20"/>
            </w:rPr>
            <w:t>Datadictionary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FD48BD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54467C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54467C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BD1E6C">
            <w:rPr>
              <w:rFonts w:ascii="Arial" w:hAnsi="Arial" w:cs="Arial"/>
              <w:noProof/>
              <w:sz w:val="20"/>
              <w:szCs w:val="20"/>
            </w:rPr>
            <w:t>26-9-2014</w:t>
          </w:r>
          <w:r w:rsidR="0054467C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</w:t>
          </w:r>
          <w:r w:rsidR="00FD48BD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FD48BD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FD48BD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FD48BD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FD48BD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09D" w:rsidRDefault="0049609D" w:rsidP="00661F60">
      <w:pPr>
        <w:spacing w:after="0" w:line="240" w:lineRule="auto"/>
      </w:pPr>
      <w:r>
        <w:separator/>
      </w:r>
    </w:p>
  </w:footnote>
  <w:footnote w:type="continuationSeparator" w:id="0">
    <w:p w:rsidR="0049609D" w:rsidRDefault="0049609D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58A"/>
    <w:rsid w:val="001063F8"/>
    <w:rsid w:val="00136E50"/>
    <w:rsid w:val="0049609D"/>
    <w:rsid w:val="0049658A"/>
    <w:rsid w:val="0054467C"/>
    <w:rsid w:val="00551243"/>
    <w:rsid w:val="00661F60"/>
    <w:rsid w:val="006650B0"/>
    <w:rsid w:val="00847EE0"/>
    <w:rsid w:val="00891D0F"/>
    <w:rsid w:val="008C78E0"/>
    <w:rsid w:val="00BD1E6C"/>
    <w:rsid w:val="00E069F7"/>
    <w:rsid w:val="00E104CC"/>
    <w:rsid w:val="00FD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658A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table" w:customStyle="1" w:styleId="GridTable4Accent3">
    <w:name w:val="Grid Table 4 Accent 3"/>
    <w:basedOn w:val="Standaardtabel"/>
    <w:uiPriority w:val="49"/>
    <w:rsid w:val="00496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1</TotalTime>
  <Pages>3</Pages>
  <Words>600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3</cp:revision>
  <dcterms:created xsi:type="dcterms:W3CDTF">2014-09-26T10:08:00Z</dcterms:created>
  <dcterms:modified xsi:type="dcterms:W3CDTF">2014-09-26T10:09:00Z</dcterms:modified>
</cp:coreProperties>
</file>