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EA1422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Modeldictionary</w:t>
      </w:r>
    </w:p>
    <w:p w:rsidR="00847EE0" w:rsidRPr="00E104CC" w:rsidRDefault="00EA1422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Default="00847EE0" w:rsidP="00847EE0">
      <w:pPr>
        <w:pStyle w:val="Geenafstand"/>
        <w:jc w:val="center"/>
        <w:rPr>
          <w:rFonts w:ascii="Arial" w:hAnsi="Arial" w:cs="Arial"/>
        </w:rPr>
      </w:pPr>
    </w:p>
    <w:p w:rsidR="00EA1422" w:rsidRPr="00E104CC" w:rsidRDefault="00EA1422" w:rsidP="00847EE0">
      <w:pPr>
        <w:pStyle w:val="Geenafstand"/>
        <w:jc w:val="center"/>
        <w:rPr>
          <w:rFonts w:ascii="Arial" w:hAnsi="Arial" w:cs="Arial"/>
        </w:rPr>
      </w:pPr>
    </w:p>
    <w:tbl>
      <w:tblPr>
        <w:tblStyle w:val="Tabelraster"/>
        <w:tblW w:w="0" w:type="auto"/>
        <w:tblLook w:val="04A0"/>
      </w:tblPr>
      <w:tblGrid>
        <w:gridCol w:w="3380"/>
        <w:gridCol w:w="2303"/>
        <w:gridCol w:w="3379"/>
      </w:tblGrid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Bedrijfsnaam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Contactpersoon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Voorletters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voorletters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Faxnummer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faxnummer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E-mail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email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00FD7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EA1422" w:rsidRPr="00100FD7" w:rsidRDefault="00EA1422" w:rsidP="005907A0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EA1422" w:rsidRPr="00100FD7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Date of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Datum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Last contact date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Next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numbers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offers een klant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status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status van een offer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Prospect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Sale 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sales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Default="00EA1422" w:rsidP="005907A0">
            <w:r w:rsidRPr="00171128">
              <w:t>Creditworthy</w:t>
            </w:r>
          </w:p>
          <w:p w:rsidR="00EA1422" w:rsidRDefault="00EA1422" w:rsidP="005907A0"/>
          <w:p w:rsidR="00EA1422" w:rsidRDefault="00EA1422" w:rsidP="005907A0"/>
          <w:p w:rsidR="00EA1422" w:rsidRPr="00171128" w:rsidRDefault="00EA1422" w:rsidP="005907A0"/>
        </w:tc>
        <w:tc>
          <w:tcPr>
            <w:tcW w:w="2303" w:type="dxa"/>
          </w:tcPr>
          <w:p w:rsidR="00EA1422" w:rsidRPr="00171128" w:rsidRDefault="00EA1422" w:rsidP="005907A0">
            <w:r w:rsidRPr="00171128">
              <w:t>Of een klant het kan betalen.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Sales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F0003F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Financiën</w:t>
            </w:r>
          </w:p>
        </w:tc>
        <w:tc>
          <w:tcPr>
            <w:tcW w:w="2303" w:type="dxa"/>
          </w:tcPr>
          <w:p w:rsidR="00EA1422" w:rsidRPr="00431E2B" w:rsidRDefault="00EA1422" w:rsidP="005907A0">
            <w:pPr>
              <w:rPr>
                <w:i/>
                <w:u w:val="single"/>
              </w:rPr>
            </w:pPr>
            <w:r w:rsidRPr="00431E2B">
              <w:rPr>
                <w:i/>
                <w:u w:val="single"/>
              </w:rPr>
              <w:t>De afdeling financiën in het bedrijf Barroc-IT</w:t>
            </w:r>
          </w:p>
        </w:tc>
        <w:tc>
          <w:tcPr>
            <w:tcW w:w="3379" w:type="dxa"/>
          </w:tcPr>
          <w:p w:rsidR="00EA1422" w:rsidRPr="00F0003F" w:rsidRDefault="00EA1422" w:rsidP="005907A0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 xml:space="preserve">Wordt klasse </w:t>
            </w:r>
            <w:r>
              <w:rPr>
                <w:i/>
                <w:u w:val="single"/>
              </w:rPr>
              <w:t>Finance</w:t>
            </w:r>
            <w:bookmarkStart w:id="0" w:name="_GoBack"/>
            <w:bookmarkEnd w:id="0"/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Omzet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Limiet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maximale grens van het saldo.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Grootboekingsnummer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 Code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de BTW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BKR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Attribuut van 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Bankrekeningnummer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Financiën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68453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EA1422" w:rsidRPr="0068453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De afdeling </w:t>
            </w:r>
            <w:r>
              <w:rPr>
                <w:i/>
                <w:u w:val="single"/>
              </w:rPr>
              <w:lastRenderedPageBreak/>
              <w:t>Development</w:t>
            </w:r>
          </w:p>
        </w:tc>
        <w:tc>
          <w:tcPr>
            <w:tcW w:w="3379" w:type="dxa"/>
          </w:tcPr>
          <w:p w:rsidR="00EA1422" w:rsidRPr="00684533" w:rsidRDefault="00EA1422" w:rsidP="005907A0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lastRenderedPageBreak/>
              <w:t>Wordt klasse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Software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Welke software de klant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Hardware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hardware die een klant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Open project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Internal contact person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Maintenance 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 xml:space="preserve">Attribuut van </w:t>
            </w:r>
            <w:r>
              <w:t>Afdeling Development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Afspraken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afspraken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Wordt klasse Appointments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Projecten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project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Projects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Facturen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facturen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Invoices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Applicatie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Dienst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Organisatie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Problemen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Communicatie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Communicatie tussen 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Afdelingen in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Gegevens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Klant gegevens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Probleem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Afdeling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Afdeling in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Centrale account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Account voor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Geen permanente verwijdering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Standaard 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veld in de tabel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Omschrijving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Omschrijving van een veld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Typefouten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Typefouten in de factuur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Procenten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Begrenzing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Maximaal hoeveelheid offers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contract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lijst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Database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database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Foutmeldingen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Velden voor een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>
              <w:t>Som</w:t>
            </w:r>
          </w:p>
        </w:tc>
        <w:tc>
          <w:tcPr>
            <w:tcW w:w="2303" w:type="dxa"/>
          </w:tcPr>
          <w:p w:rsidR="00EA1422" w:rsidRPr="00171128" w:rsidRDefault="00EA1422" w:rsidP="005907A0">
            <w:r>
              <w:t>Een optelsom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Verschillende 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Afdelingen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Centraal 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Maximale grens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maximale grens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Limiet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Grootboekingsnummer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btw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BTW Code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BKR-Melding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Controleert of een klant kan betalen. Ja als er gebeld is, Nee als </w:t>
            </w:r>
            <w:r w:rsidRPr="00171128">
              <w:lastRenderedPageBreak/>
              <w:t>er niet gebeld is.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lastRenderedPageBreak/>
              <w:t>Redundant van BKR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tabs>
                <w:tab w:val="left" w:pos="2865"/>
              </w:tabs>
            </w:pPr>
            <w:r w:rsidRPr="00171128">
              <w:lastRenderedPageBreak/>
              <w:t>IBAN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Redundant van bankrekeningnummer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Open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aantal facturen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Default="00EA1422" w:rsidP="005907A0">
            <w:r w:rsidRPr="00171128">
              <w:t>Niet Betaalde facturen</w:t>
            </w:r>
          </w:p>
          <w:p w:rsidR="00EA1422" w:rsidRDefault="00EA1422" w:rsidP="005907A0"/>
          <w:p w:rsidR="00EA1422" w:rsidRPr="00171128" w:rsidRDefault="00EA1422" w:rsidP="005907A0"/>
        </w:tc>
        <w:tc>
          <w:tcPr>
            <w:tcW w:w="2303" w:type="dxa"/>
          </w:tcPr>
          <w:p w:rsidR="00EA1422" w:rsidRPr="00171128" w:rsidRDefault="00EA1422" w:rsidP="005907A0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Redundant van aantal facturen</w:t>
            </w:r>
          </w:p>
        </w:tc>
      </w:tr>
    </w:tbl>
    <w:p w:rsidR="00847EE0" w:rsidRPr="00E104CC" w:rsidRDefault="00847EE0">
      <w:pPr>
        <w:rPr>
          <w:rFonts w:ascii="Arial" w:hAnsi="Arial" w:cs="Arial"/>
          <w:sz w:val="24"/>
          <w:szCs w:val="24"/>
        </w:rPr>
      </w:pPr>
    </w:p>
    <w:sectPr w:rsidR="00847EE0" w:rsidRPr="00E104CC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EB8" w:rsidRDefault="00B45EB8" w:rsidP="00661F60">
      <w:pPr>
        <w:spacing w:after="0" w:line="240" w:lineRule="auto"/>
      </w:pPr>
      <w:r>
        <w:separator/>
      </w:r>
    </w:p>
  </w:endnote>
  <w:endnote w:type="continuationSeparator" w:id="0">
    <w:p w:rsidR="00B45EB8" w:rsidRDefault="00B45EB8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A1422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 w:rsidR="00EA1422">
            <w:rPr>
              <w:rFonts w:ascii="Arial" w:hAnsi="Arial" w:cs="Arial"/>
              <w:sz w:val="20"/>
              <w:szCs w:val="20"/>
            </w:rPr>
            <w:t>Modeldictionary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A1422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EA1422">
            <w:rPr>
              <w:rFonts w:ascii="Arial" w:hAnsi="Arial" w:cs="Arial"/>
              <w:noProof/>
              <w:sz w:val="20"/>
              <w:szCs w:val="20"/>
            </w:rPr>
            <w:t>25-9-2014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</w:t>
          </w:r>
          <w:r w:rsidR="00EA1422">
            <w:rPr>
              <w:rFonts w:ascii="Arial" w:hAnsi="Arial" w:cs="Arial"/>
              <w:sz w:val="20"/>
              <w:szCs w:val="20"/>
            </w:rPr>
            <w:t>ion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EA1422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EA1422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A1422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EA1422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EA1422">
                <w:rPr>
                  <w:rFonts w:ascii="Arial" w:hAnsi="Arial" w:cs="Arial"/>
                  <w:noProof/>
                  <w:sz w:val="20"/>
                  <w:szCs w:val="20"/>
                </w:rPr>
                <w:t>5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EB8" w:rsidRDefault="00B45EB8" w:rsidP="00661F60">
      <w:pPr>
        <w:spacing w:after="0" w:line="240" w:lineRule="auto"/>
      </w:pPr>
      <w:r>
        <w:separator/>
      </w:r>
    </w:p>
  </w:footnote>
  <w:footnote w:type="continuationSeparator" w:id="0">
    <w:p w:rsidR="00B45EB8" w:rsidRDefault="00B45EB8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EB8"/>
    <w:rsid w:val="001063F8"/>
    <w:rsid w:val="00136E50"/>
    <w:rsid w:val="001E7CC0"/>
    <w:rsid w:val="00551243"/>
    <w:rsid w:val="00661F60"/>
    <w:rsid w:val="006650B0"/>
    <w:rsid w:val="00847EE0"/>
    <w:rsid w:val="00891D0F"/>
    <w:rsid w:val="008C78E0"/>
    <w:rsid w:val="00B45EB8"/>
    <w:rsid w:val="00E069F7"/>
    <w:rsid w:val="00E104CC"/>
    <w:rsid w:val="00EA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A1422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4</TotalTime>
  <Pages>5</Pages>
  <Words>789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</cp:revision>
  <dcterms:created xsi:type="dcterms:W3CDTF">2014-09-25T10:09:00Z</dcterms:created>
  <dcterms:modified xsi:type="dcterms:W3CDTF">2014-09-25T10:13:00Z</dcterms:modified>
</cp:coreProperties>
</file>