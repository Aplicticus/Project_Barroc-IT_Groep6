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EE0" w:rsidRPr="00E104CC" w:rsidRDefault="00BD1E6C" w:rsidP="00847EE0">
      <w:pPr>
        <w:pStyle w:val="Geenafstand"/>
        <w:jc w:val="center"/>
        <w:rPr>
          <w:rFonts w:ascii="Arial" w:hAnsi="Arial" w:cs="Arial"/>
          <w:b/>
          <w:sz w:val="46"/>
          <w:szCs w:val="46"/>
          <w:lang w:val="en-US"/>
        </w:rPr>
      </w:pPr>
      <w:r>
        <w:rPr>
          <w:rFonts w:ascii="Arial" w:hAnsi="Arial" w:cs="Arial"/>
          <w:b/>
          <w:sz w:val="46"/>
          <w:szCs w:val="46"/>
          <w:lang w:val="en-US"/>
        </w:rPr>
        <w:t>Datadictionary</w:t>
      </w:r>
    </w:p>
    <w:p w:rsidR="00847EE0" w:rsidRPr="00E104CC" w:rsidRDefault="00BD1E6C" w:rsidP="00847EE0">
      <w:pPr>
        <w:pStyle w:val="Geenafstand"/>
        <w:jc w:val="center"/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Kevin Ly, Pieter Hoek and Marco Havermans</w:t>
      </w:r>
    </w:p>
    <w:p w:rsidR="00847EE0" w:rsidRPr="00E104CC" w:rsidRDefault="00847EE0" w:rsidP="00847EE0">
      <w:pPr>
        <w:pStyle w:val="Geenafstand"/>
        <w:jc w:val="center"/>
        <w:rPr>
          <w:rFonts w:ascii="Arial" w:hAnsi="Arial" w:cs="Arial"/>
          <w:b/>
          <w:sz w:val="32"/>
          <w:lang w:val="en-US"/>
        </w:rPr>
      </w:pPr>
    </w:p>
    <w:p w:rsidR="00847EE0" w:rsidRPr="00806F16" w:rsidRDefault="00847EE0" w:rsidP="00847EE0">
      <w:pPr>
        <w:pStyle w:val="Geenafstand"/>
        <w:jc w:val="center"/>
        <w:rPr>
          <w:rFonts w:ascii="Arial" w:hAnsi="Arial" w:cs="Arial"/>
          <w:lang w:val="en-US"/>
        </w:rPr>
      </w:pPr>
    </w:p>
    <w:p w:rsidR="0049658A" w:rsidRPr="00FF3956" w:rsidRDefault="0049658A" w:rsidP="0049658A">
      <w:pPr>
        <w:rPr>
          <w:b/>
          <w:sz w:val="30"/>
          <w:szCs w:val="30"/>
          <w:u w:val="single"/>
        </w:rPr>
      </w:pPr>
      <w:r w:rsidRPr="00FF3956">
        <w:rPr>
          <w:b/>
          <w:sz w:val="30"/>
          <w:szCs w:val="30"/>
          <w:u w:val="single"/>
        </w:rPr>
        <w:t>Tbl_Customers</w:t>
      </w:r>
    </w:p>
    <w:tbl>
      <w:tblPr>
        <w:tblStyle w:val="Rastertabel4-Accent31"/>
        <w:tblpPr w:leftFromText="141" w:rightFromText="141" w:vertAnchor="text" w:horzAnchor="margin" w:tblpXSpec="center" w:tblpY="344"/>
        <w:tblW w:w="10796" w:type="dxa"/>
        <w:tblLayout w:type="fixed"/>
        <w:tblLook w:val="04A0"/>
      </w:tblPr>
      <w:tblGrid>
        <w:gridCol w:w="1980"/>
        <w:gridCol w:w="1559"/>
        <w:gridCol w:w="2126"/>
        <w:gridCol w:w="1134"/>
        <w:gridCol w:w="3997"/>
      </w:tblGrid>
      <w:tr w:rsidR="0049658A" w:rsidTr="00491A11">
        <w:trPr>
          <w:cnfStyle w:val="100000000000"/>
          <w:trHeight w:val="301"/>
        </w:trPr>
        <w:tc>
          <w:tcPr>
            <w:cnfStyle w:val="001000000000"/>
            <w:tcW w:w="1980" w:type="dxa"/>
          </w:tcPr>
          <w:p w:rsidR="0049658A" w:rsidRPr="00C242EB" w:rsidRDefault="0049658A" w:rsidP="00491A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(gegeven)</w:t>
            </w:r>
          </w:p>
        </w:tc>
        <w:tc>
          <w:tcPr>
            <w:tcW w:w="1559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Type(type)</w:t>
            </w:r>
          </w:p>
        </w:tc>
        <w:tc>
          <w:tcPr>
            <w:tcW w:w="2126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Range of values (waardenbereik)</w:t>
            </w:r>
          </w:p>
        </w:tc>
        <w:tc>
          <w:tcPr>
            <w:tcW w:w="1134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Required</w:t>
            </w:r>
            <w:r>
              <w:rPr>
                <w:sz w:val="20"/>
                <w:szCs w:val="20"/>
              </w:rPr>
              <w:t xml:space="preserve"> (verplicht)</w:t>
            </w:r>
          </w:p>
        </w:tc>
        <w:tc>
          <w:tcPr>
            <w:tcW w:w="3997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Description</w:t>
            </w:r>
            <w:r>
              <w:rPr>
                <w:sz w:val="20"/>
                <w:szCs w:val="20"/>
              </w:rPr>
              <w:t>(beschrijving)</w:t>
            </w:r>
          </w:p>
        </w:tc>
      </w:tr>
      <w:tr w:rsidR="0049658A" w:rsidRPr="00806F16" w:rsidTr="00491A11">
        <w:trPr>
          <w:cnfStyle w:val="000000100000"/>
          <w:trHeight w:val="285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 w:rsidRPr="004C76C3">
              <w:t>CUSTOMER_ID</w:t>
            </w:r>
          </w:p>
        </w:tc>
        <w:tc>
          <w:tcPr>
            <w:tcW w:w="1559" w:type="dxa"/>
          </w:tcPr>
          <w:p w:rsidR="0049658A" w:rsidRPr="004C76C3" w:rsidRDefault="007631BD" w:rsidP="00491A11">
            <w:pPr>
              <w:cnfStyle w:val="000000100000"/>
            </w:pPr>
            <w:r>
              <w:t>Int</w:t>
            </w:r>
          </w:p>
        </w:tc>
        <w:tc>
          <w:tcPr>
            <w:tcW w:w="2126" w:type="dxa"/>
          </w:tcPr>
          <w:p w:rsidR="0049658A" w:rsidRPr="00806F16" w:rsidRDefault="00806F16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0 .</w:t>
            </w:r>
            <w:r>
              <w:rPr>
                <w:lang w:val="en-US"/>
              </w:rPr>
              <w:t>.</w:t>
            </w:r>
            <w:r w:rsidR="0049658A" w:rsidRPr="00806F16">
              <w:rPr>
                <w:lang w:val="en-US"/>
              </w:rPr>
              <w:t xml:space="preserve"> </w:t>
            </w:r>
            <w:r w:rsidRPr="00806F16">
              <w:rPr>
                <w:lang w:val="en-US"/>
              </w:rPr>
              <w:t>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Identify the customer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COMPANYNAME</w:t>
            </w:r>
          </w:p>
        </w:tc>
        <w:tc>
          <w:tcPr>
            <w:tcW w:w="1559" w:type="dxa"/>
          </w:tcPr>
          <w:p w:rsidR="0049658A" w:rsidRPr="00806F16" w:rsidRDefault="0039361F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Aaaaaaaaa..Zzzzzzzzz</w:t>
            </w:r>
            <w:r w:rsidR="00722431">
              <w:rPr>
                <w:lang w:val="en-US"/>
              </w:rPr>
              <w:t>(30)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Name of the company</w:t>
            </w:r>
          </w:p>
        </w:tc>
      </w:tr>
      <w:tr w:rsidR="0049658A" w:rsidRPr="00806F16" w:rsidTr="00491A11">
        <w:trPr>
          <w:cnfStyle w:val="000000100000"/>
          <w:trHeight w:val="285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ADDRESS1</w:t>
            </w:r>
          </w:p>
        </w:tc>
        <w:tc>
          <w:tcPr>
            <w:tcW w:w="1559" w:type="dxa"/>
          </w:tcPr>
          <w:p w:rsidR="0049658A" w:rsidRPr="00806F16" w:rsidRDefault="0039361F" w:rsidP="00491A1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49658A" w:rsidRPr="00806F16" w:rsidRDefault="00806F16" w:rsidP="00844E8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Aaaa..Zzzz</w:t>
            </w:r>
            <w:r w:rsidR="00844E85">
              <w:rPr>
                <w:lang w:val="en-US"/>
              </w:rPr>
              <w:t>_</w:t>
            </w:r>
            <w:r>
              <w:rPr>
                <w:lang w:val="en-US"/>
              </w:rPr>
              <w:t xml:space="preserve"> 0..</w:t>
            </w:r>
            <w:r w:rsidR="0049658A" w:rsidRPr="00806F16">
              <w:rPr>
                <w:lang w:val="en-US"/>
              </w:rPr>
              <w:t>9999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Address1 of the customer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POSTALCODE1</w:t>
            </w:r>
          </w:p>
        </w:tc>
        <w:tc>
          <w:tcPr>
            <w:tcW w:w="1559" w:type="dxa"/>
          </w:tcPr>
          <w:p w:rsidR="0049658A" w:rsidRPr="00806F16" w:rsidRDefault="0039361F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49658A" w:rsidRPr="00806F16" w:rsidRDefault="00806F16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1000..</w:t>
            </w:r>
            <w:r w:rsidR="0049658A" w:rsidRPr="00806F16">
              <w:rPr>
                <w:lang w:val="en-US"/>
              </w:rPr>
              <w:t>9999</w:t>
            </w:r>
            <w:r w:rsidR="00844E85">
              <w:rPr>
                <w:lang w:val="en-US"/>
              </w:rPr>
              <w:t>_AA..ZZ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Postcalcode1 of the customer</w:t>
            </w:r>
          </w:p>
        </w:tc>
      </w:tr>
      <w:tr w:rsidR="0049658A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RESIDENCE1</w:t>
            </w:r>
          </w:p>
        </w:tc>
        <w:tc>
          <w:tcPr>
            <w:tcW w:w="1559" w:type="dxa"/>
          </w:tcPr>
          <w:p w:rsidR="0049658A" w:rsidRPr="004C76C3" w:rsidRDefault="0039361F" w:rsidP="00491A11">
            <w:pPr>
              <w:cnfStyle w:val="000000100000"/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100000"/>
            </w:pPr>
            <w:r w:rsidRPr="004C76C3">
              <w:t>Aaaaaaaaa..Zzzzzzzzz</w:t>
            </w:r>
            <w:r w:rsidR="00722431">
              <w:t xml:space="preserve"> </w:t>
            </w:r>
            <w:r w:rsidR="00722431">
              <w:rPr>
                <w:lang w:val="en-US"/>
              </w:rPr>
              <w:t>(30)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 w:rsidRPr="004C76C3">
              <w:t>Yes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100000"/>
            </w:pPr>
            <w:r w:rsidRPr="004C76C3">
              <w:t>Residence1 of the customer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 w:rsidRPr="004C76C3">
              <w:t>ADDRESS2</w:t>
            </w:r>
          </w:p>
        </w:tc>
        <w:tc>
          <w:tcPr>
            <w:tcW w:w="1559" w:type="dxa"/>
          </w:tcPr>
          <w:p w:rsidR="0049658A" w:rsidRPr="004C76C3" w:rsidRDefault="0039361F" w:rsidP="00491A11">
            <w:pPr>
              <w:cnfStyle w:val="000000000000"/>
            </w:pPr>
            <w:r>
              <w:t>Varchar</w:t>
            </w:r>
          </w:p>
        </w:tc>
        <w:tc>
          <w:tcPr>
            <w:tcW w:w="2126" w:type="dxa"/>
          </w:tcPr>
          <w:p w:rsidR="0049658A" w:rsidRPr="00806F16" w:rsidRDefault="00844E85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Aaaa..Zzzz_ 0..</w:t>
            </w:r>
            <w:r w:rsidRPr="00806F16">
              <w:rPr>
                <w:lang w:val="en-US"/>
              </w:rPr>
              <w:t>9999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Address2 of the customer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POSTALCODE2</w:t>
            </w:r>
          </w:p>
        </w:tc>
        <w:tc>
          <w:tcPr>
            <w:tcW w:w="1559" w:type="dxa"/>
          </w:tcPr>
          <w:p w:rsidR="0049658A" w:rsidRPr="00806F16" w:rsidRDefault="0039361F" w:rsidP="00491A1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49658A" w:rsidRPr="00806F16" w:rsidRDefault="00844E85" w:rsidP="00806F16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1000..</w:t>
            </w:r>
            <w:r w:rsidRPr="00806F16">
              <w:rPr>
                <w:lang w:val="en-US"/>
              </w:rPr>
              <w:t>9999</w:t>
            </w:r>
            <w:r>
              <w:rPr>
                <w:lang w:val="en-US"/>
              </w:rPr>
              <w:t>_AA..ZZ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Postcalcode2 of the customer</w:t>
            </w:r>
          </w:p>
        </w:tc>
      </w:tr>
      <w:tr w:rsidR="0049658A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RESIDENCE2</w:t>
            </w:r>
          </w:p>
        </w:tc>
        <w:tc>
          <w:tcPr>
            <w:tcW w:w="1559" w:type="dxa"/>
          </w:tcPr>
          <w:p w:rsidR="0049658A" w:rsidRPr="00806F16" w:rsidRDefault="0039361F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000000"/>
            </w:pPr>
            <w:r w:rsidRPr="00806F16">
              <w:rPr>
                <w:lang w:val="en-US"/>
              </w:rPr>
              <w:t>Aaaaaaaa</w:t>
            </w:r>
            <w:r w:rsidRPr="004C76C3">
              <w:t>a..Zzzzzzzzz</w:t>
            </w:r>
            <w:r w:rsidR="00722431">
              <w:t xml:space="preserve"> </w:t>
            </w:r>
            <w:r w:rsidR="00722431">
              <w:rPr>
                <w:lang w:val="en-US"/>
              </w:rPr>
              <w:t>(30)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000000"/>
            </w:pPr>
            <w:r w:rsidRPr="004C76C3">
              <w:t>No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000000"/>
            </w:pPr>
            <w:r w:rsidRPr="004C76C3">
              <w:t>Residence2of the customer</w:t>
            </w:r>
          </w:p>
        </w:tc>
      </w:tr>
      <w:tr w:rsidR="0049658A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 w:rsidRPr="004C76C3">
              <w:t>CONTACTPERSON</w:t>
            </w:r>
          </w:p>
        </w:tc>
        <w:tc>
          <w:tcPr>
            <w:tcW w:w="1559" w:type="dxa"/>
          </w:tcPr>
          <w:p w:rsidR="0049658A" w:rsidRPr="004C76C3" w:rsidRDefault="0039361F" w:rsidP="00491A11">
            <w:pPr>
              <w:cnfStyle w:val="000000100000"/>
            </w:pPr>
            <w:r>
              <w:t>Varchar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100000"/>
            </w:pPr>
            <w:r w:rsidRPr="004C76C3">
              <w:t>Aaaaaaaaa..Zzzzzzzzz</w:t>
            </w:r>
            <w:r w:rsidR="00722431">
              <w:t xml:space="preserve"> </w:t>
            </w:r>
            <w:r w:rsidR="00722431">
              <w:rPr>
                <w:lang w:val="en-US"/>
              </w:rPr>
              <w:t>(30)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 w:rsidRPr="004C76C3">
              <w:t>Yes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100000"/>
            </w:pPr>
            <w:r w:rsidRPr="004C76C3">
              <w:t>Contactperson of the customer</w:t>
            </w:r>
          </w:p>
        </w:tc>
      </w:tr>
      <w:tr w:rsidR="0049658A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 w:rsidRPr="004C76C3">
              <w:t>INITIALS</w:t>
            </w:r>
          </w:p>
        </w:tc>
        <w:tc>
          <w:tcPr>
            <w:tcW w:w="1559" w:type="dxa"/>
          </w:tcPr>
          <w:p w:rsidR="0049658A" w:rsidRPr="004C76C3" w:rsidRDefault="0039361F" w:rsidP="00491A11">
            <w:pPr>
              <w:cnfStyle w:val="000000000000"/>
            </w:pPr>
            <w:r>
              <w:t>Varchar</w:t>
            </w:r>
          </w:p>
        </w:tc>
        <w:tc>
          <w:tcPr>
            <w:tcW w:w="2126" w:type="dxa"/>
          </w:tcPr>
          <w:p w:rsidR="0049658A" w:rsidRPr="004C76C3" w:rsidRDefault="00722431" w:rsidP="00EB4590">
            <w:pPr>
              <w:cnfStyle w:val="000000000000"/>
            </w:pPr>
            <w:r>
              <w:t>AAA...ZZZ(10)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000000"/>
            </w:pPr>
            <w:r w:rsidRPr="004C76C3">
              <w:t>Yes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000000"/>
            </w:pPr>
            <w:r>
              <w:t>Init</w:t>
            </w:r>
            <w:r w:rsidR="002F0D24">
              <w:t>i</w:t>
            </w:r>
            <w:r>
              <w:t>als of the customer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PHONE_NR1</w:t>
            </w:r>
          </w:p>
        </w:tc>
        <w:tc>
          <w:tcPr>
            <w:tcW w:w="1559" w:type="dxa"/>
          </w:tcPr>
          <w:p w:rsidR="0049658A" w:rsidRPr="004C76C3" w:rsidRDefault="007631BD" w:rsidP="00491A11">
            <w:pPr>
              <w:cnfStyle w:val="000000100000"/>
            </w:pPr>
            <w:r>
              <w:t>Int</w:t>
            </w:r>
          </w:p>
        </w:tc>
        <w:tc>
          <w:tcPr>
            <w:tcW w:w="2126" w:type="dxa"/>
          </w:tcPr>
          <w:p w:rsidR="0049658A" w:rsidRPr="00806F16" w:rsidRDefault="00816B98" w:rsidP="00B67B84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(</w:t>
            </w:r>
            <w:r>
              <w:rPr>
                <w:lang w:val="en-US"/>
              </w:rPr>
              <w:t>010</w:t>
            </w:r>
            <w:r w:rsidRPr="00806F16">
              <w:rPr>
                <w:lang w:val="en-US"/>
              </w:rPr>
              <w:t>0..</w:t>
            </w:r>
            <w:r>
              <w:rPr>
                <w:lang w:val="en-US"/>
              </w:rPr>
              <w:t>9999)0</w:t>
            </w:r>
            <w:r w:rsidR="000023E1">
              <w:rPr>
                <w:lang w:val="en-US"/>
              </w:rPr>
              <w:t>000000</w:t>
            </w:r>
            <w:r>
              <w:rPr>
                <w:lang w:val="en-US"/>
              </w:rPr>
              <w:t>..9999999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Phonenumber1 of the customer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PHONE_NR2</w:t>
            </w:r>
          </w:p>
        </w:tc>
        <w:tc>
          <w:tcPr>
            <w:tcW w:w="1559" w:type="dxa"/>
          </w:tcPr>
          <w:p w:rsidR="0049658A" w:rsidRPr="00806F16" w:rsidRDefault="007631BD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6" w:type="dxa"/>
          </w:tcPr>
          <w:p w:rsidR="0049658A" w:rsidRPr="00806F16" w:rsidRDefault="00816B98" w:rsidP="00B67B84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(</w:t>
            </w:r>
            <w:r>
              <w:rPr>
                <w:lang w:val="en-US"/>
              </w:rPr>
              <w:t>010</w:t>
            </w:r>
            <w:r w:rsidRPr="00806F16">
              <w:rPr>
                <w:lang w:val="en-US"/>
              </w:rPr>
              <w:t>0..</w:t>
            </w:r>
            <w:r>
              <w:rPr>
                <w:lang w:val="en-US"/>
              </w:rPr>
              <w:t>9999)</w:t>
            </w:r>
            <w:r w:rsidR="000023E1">
              <w:rPr>
                <w:lang w:val="en-US"/>
              </w:rPr>
              <w:t>000000</w:t>
            </w:r>
            <w:r>
              <w:rPr>
                <w:lang w:val="en-US"/>
              </w:rPr>
              <w:t>0..9999999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Phonenumber2 of the customer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FAXNUMBER</w:t>
            </w:r>
          </w:p>
        </w:tc>
        <w:tc>
          <w:tcPr>
            <w:tcW w:w="1559" w:type="dxa"/>
          </w:tcPr>
          <w:p w:rsidR="0049658A" w:rsidRPr="00806F16" w:rsidRDefault="007631BD" w:rsidP="00491A1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6" w:type="dxa"/>
          </w:tcPr>
          <w:p w:rsidR="0049658A" w:rsidRPr="00806F16" w:rsidRDefault="0049658A" w:rsidP="00816B98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(</w:t>
            </w:r>
            <w:r w:rsidR="00B67B84">
              <w:rPr>
                <w:lang w:val="en-US"/>
              </w:rPr>
              <w:t>010</w:t>
            </w:r>
            <w:r w:rsidR="00806F16" w:rsidRPr="00806F16">
              <w:rPr>
                <w:lang w:val="en-US"/>
              </w:rPr>
              <w:t>0..</w:t>
            </w:r>
            <w:r w:rsidR="00FF6D55">
              <w:rPr>
                <w:lang w:val="en-US"/>
              </w:rPr>
              <w:t>9999)0</w:t>
            </w:r>
            <w:r w:rsidR="000023E1">
              <w:rPr>
                <w:lang w:val="en-US"/>
              </w:rPr>
              <w:t>000000</w:t>
            </w:r>
            <w:r w:rsidR="00FF6D55">
              <w:rPr>
                <w:lang w:val="en-US"/>
              </w:rPr>
              <w:t>..</w:t>
            </w:r>
            <w:r w:rsidR="00816B98">
              <w:rPr>
                <w:lang w:val="en-US"/>
              </w:rPr>
              <w:t>9999999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Faxnumber of the customer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EMAIL</w:t>
            </w:r>
          </w:p>
        </w:tc>
        <w:tc>
          <w:tcPr>
            <w:tcW w:w="1559" w:type="dxa"/>
          </w:tcPr>
          <w:p w:rsidR="0049658A" w:rsidRPr="00806F16" w:rsidRDefault="0039361F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49658A" w:rsidRPr="00806F16" w:rsidRDefault="0039361F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Aa..Zz ||!@~ ||</w:t>
            </w:r>
            <w:r w:rsidR="00666AE1">
              <w:rPr>
                <w:lang w:val="en-US"/>
              </w:rPr>
              <w:t xml:space="preserve"> 0-999999</w:t>
            </w:r>
            <w:r>
              <w:rPr>
                <w:lang w:val="en-US"/>
              </w:rPr>
              <w:t xml:space="preserve"> (30)</w:t>
            </w:r>
            <w:r w:rsidR="00666AE1">
              <w:rPr>
                <w:lang w:val="en-US"/>
              </w:rPr>
              <w:t xml:space="preserve"> + "@" + Aa..Zz (20) + "." + Aa.Zz (10)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E-mail address of the customer</w:t>
            </w:r>
          </w:p>
        </w:tc>
      </w:tr>
      <w:tr w:rsidR="0049658A" w:rsidRPr="004C76C3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 w:rsidRPr="00806F16">
              <w:rPr>
                <w:lang w:val="en-US"/>
              </w:rPr>
              <w:t>DATE</w:t>
            </w:r>
            <w:r>
              <w:t>_OF_ACTION</w:t>
            </w:r>
          </w:p>
        </w:tc>
        <w:tc>
          <w:tcPr>
            <w:tcW w:w="1559" w:type="dxa"/>
          </w:tcPr>
          <w:p w:rsidR="0049658A" w:rsidRPr="004C76C3" w:rsidRDefault="00806F16" w:rsidP="00491A11">
            <w:pPr>
              <w:cnfStyle w:val="000000100000"/>
            </w:pPr>
            <w:r>
              <w:t>Date</w:t>
            </w:r>
          </w:p>
        </w:tc>
        <w:tc>
          <w:tcPr>
            <w:tcW w:w="2126" w:type="dxa"/>
          </w:tcPr>
          <w:p w:rsidR="0049658A" w:rsidRPr="007049EF" w:rsidRDefault="00DF7E32" w:rsidP="00491A11">
            <w:pPr>
              <w:cnfStyle w:val="000000100000"/>
            </w:pPr>
            <w:r w:rsidRPr="007049EF">
              <w:rPr>
                <w:color w:val="404040"/>
                <w:shd w:val="clear" w:color="auto" w:fill="FFFFFF"/>
              </w:rPr>
              <w:t>YYYY-MM-DD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100000"/>
            </w:pPr>
            <w:r>
              <w:t>The date of action</w:t>
            </w:r>
          </w:p>
        </w:tc>
      </w:tr>
      <w:tr w:rsidR="0049658A" w:rsidRPr="004C76C3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LAST_CONTACT_DATE</w:t>
            </w:r>
          </w:p>
        </w:tc>
        <w:tc>
          <w:tcPr>
            <w:tcW w:w="1559" w:type="dxa"/>
          </w:tcPr>
          <w:p w:rsidR="0049658A" w:rsidRPr="004C76C3" w:rsidRDefault="00806F16" w:rsidP="00491A11">
            <w:pPr>
              <w:cnfStyle w:val="000000000000"/>
            </w:pPr>
            <w:r>
              <w:t>Date</w:t>
            </w:r>
          </w:p>
        </w:tc>
        <w:tc>
          <w:tcPr>
            <w:tcW w:w="2126" w:type="dxa"/>
          </w:tcPr>
          <w:p w:rsidR="0049658A" w:rsidRPr="007049EF" w:rsidRDefault="00DF7E32" w:rsidP="00491A11">
            <w:pPr>
              <w:cnfStyle w:val="000000000000"/>
            </w:pPr>
            <w:r w:rsidRPr="007049EF">
              <w:rPr>
                <w:color w:val="404040"/>
                <w:shd w:val="clear" w:color="auto" w:fill="FFFFFF"/>
              </w:rPr>
              <w:t>YYYY-MM-DD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000000"/>
            </w:pPr>
            <w:r>
              <w:t>The last known contactdate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lastRenderedPageBreak/>
              <w:t>NEXT_ACTION</w:t>
            </w:r>
          </w:p>
        </w:tc>
        <w:tc>
          <w:tcPr>
            <w:tcW w:w="1559" w:type="dxa"/>
          </w:tcPr>
          <w:p w:rsidR="0049658A" w:rsidRPr="004C76C3" w:rsidRDefault="00806F16" w:rsidP="00491A11">
            <w:pPr>
              <w:cnfStyle w:val="000000100000"/>
            </w:pPr>
            <w:r>
              <w:t>Date</w:t>
            </w:r>
          </w:p>
        </w:tc>
        <w:tc>
          <w:tcPr>
            <w:tcW w:w="2126" w:type="dxa"/>
          </w:tcPr>
          <w:p w:rsidR="0049658A" w:rsidRPr="007049EF" w:rsidRDefault="00DF7E32" w:rsidP="00491A11">
            <w:pPr>
              <w:cnfStyle w:val="000000100000"/>
            </w:pPr>
            <w:r w:rsidRPr="007049EF">
              <w:rPr>
                <w:color w:val="404040"/>
                <w:shd w:val="clear" w:color="auto" w:fill="FFFFFF"/>
              </w:rPr>
              <w:t>YYYY-MM-DD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The date of next action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OFFER_NUMBERS</w:t>
            </w:r>
          </w:p>
        </w:tc>
        <w:tc>
          <w:tcPr>
            <w:tcW w:w="1559" w:type="dxa"/>
          </w:tcPr>
          <w:p w:rsidR="0049658A" w:rsidRPr="004C76C3" w:rsidRDefault="007631BD" w:rsidP="00491A11">
            <w:pPr>
              <w:cnfStyle w:val="000000000000"/>
            </w:pPr>
            <w:r>
              <w:t>Int</w:t>
            </w:r>
          </w:p>
        </w:tc>
        <w:tc>
          <w:tcPr>
            <w:tcW w:w="2126" w:type="dxa"/>
          </w:tcPr>
          <w:p w:rsidR="0049658A" w:rsidRPr="00806F16" w:rsidRDefault="00806F16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0..2147483647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The numbers of offers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OFFER_STAT</w:t>
            </w:r>
          </w:p>
        </w:tc>
        <w:tc>
          <w:tcPr>
            <w:tcW w:w="1559" w:type="dxa"/>
          </w:tcPr>
          <w:p w:rsidR="0049658A" w:rsidRPr="00806F16" w:rsidRDefault="00413C6A" w:rsidP="00491A1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126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Yes/No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Is the offer paid?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PROSPECT</w:t>
            </w:r>
          </w:p>
        </w:tc>
        <w:tc>
          <w:tcPr>
            <w:tcW w:w="1559" w:type="dxa"/>
          </w:tcPr>
          <w:p w:rsidR="0049658A" w:rsidRPr="00806F16" w:rsidRDefault="00413C6A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126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Yes/No</w:t>
            </w:r>
          </w:p>
        </w:tc>
        <w:tc>
          <w:tcPr>
            <w:tcW w:w="1134" w:type="dxa"/>
          </w:tcPr>
          <w:p w:rsidR="0049658A" w:rsidRPr="00806F16" w:rsidRDefault="00AF2714" w:rsidP="00491A11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Is the customer prospect?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 w:rsidRPr="00806F16">
              <w:rPr>
                <w:lang w:val="en-US"/>
              </w:rPr>
              <w:t>S</w:t>
            </w:r>
            <w:r>
              <w:t>ALE_PERC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100000"/>
            </w:pPr>
            <w:r>
              <w:t>Decimal</w:t>
            </w:r>
          </w:p>
        </w:tc>
        <w:tc>
          <w:tcPr>
            <w:tcW w:w="2126" w:type="dxa"/>
          </w:tcPr>
          <w:p w:rsidR="0049658A" w:rsidRPr="00806F16" w:rsidRDefault="00806F16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0,00..</w:t>
            </w:r>
            <w:r w:rsidR="0049658A" w:rsidRPr="00806F16">
              <w:rPr>
                <w:lang w:val="en-US"/>
              </w:rPr>
              <w:t>100,00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The percent of Sales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CRED_WORTH</w:t>
            </w:r>
          </w:p>
        </w:tc>
        <w:tc>
          <w:tcPr>
            <w:tcW w:w="1559" w:type="dxa"/>
          </w:tcPr>
          <w:p w:rsidR="0049658A" w:rsidRPr="00806F16" w:rsidRDefault="00413C6A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126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Yes/No</w:t>
            </w:r>
          </w:p>
        </w:tc>
        <w:tc>
          <w:tcPr>
            <w:tcW w:w="1134" w:type="dxa"/>
          </w:tcPr>
          <w:p w:rsidR="0049658A" w:rsidRPr="00806F16" w:rsidRDefault="00AF2714" w:rsidP="00491A11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Customer can pay?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BALANCE</w:t>
            </w:r>
          </w:p>
        </w:tc>
        <w:tc>
          <w:tcPr>
            <w:tcW w:w="1559" w:type="dxa"/>
          </w:tcPr>
          <w:p w:rsidR="0049658A" w:rsidRPr="004C76C3" w:rsidRDefault="007631BD" w:rsidP="00491A11">
            <w:pPr>
              <w:cnfStyle w:val="000000100000"/>
            </w:pPr>
            <w:r>
              <w:t>Int</w:t>
            </w:r>
          </w:p>
        </w:tc>
        <w:tc>
          <w:tcPr>
            <w:tcW w:w="2126" w:type="dxa"/>
          </w:tcPr>
          <w:p w:rsidR="0049658A" w:rsidRPr="00806F16" w:rsidRDefault="00806F16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0..2147483647</w:t>
            </w:r>
          </w:p>
        </w:tc>
        <w:tc>
          <w:tcPr>
            <w:tcW w:w="1134" w:type="dxa"/>
          </w:tcPr>
          <w:p w:rsidR="0049658A" w:rsidRPr="00806F16" w:rsidRDefault="00AF2714" w:rsidP="00491A11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The balance of paid and not-paid invoices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LIMIT</w:t>
            </w:r>
          </w:p>
        </w:tc>
        <w:tc>
          <w:tcPr>
            <w:tcW w:w="1559" w:type="dxa"/>
          </w:tcPr>
          <w:p w:rsidR="0049658A" w:rsidRPr="00806F16" w:rsidRDefault="008B5720" w:rsidP="008B5720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2126" w:type="dxa"/>
          </w:tcPr>
          <w:p w:rsidR="0049658A" w:rsidRPr="00806F16" w:rsidRDefault="00806F16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0..</w:t>
            </w:r>
            <w:r w:rsidRPr="00806F16">
              <w:rPr>
                <w:lang w:val="en-US"/>
              </w:rPr>
              <w:t>2147483647</w:t>
            </w:r>
          </w:p>
        </w:tc>
        <w:tc>
          <w:tcPr>
            <w:tcW w:w="1134" w:type="dxa"/>
          </w:tcPr>
          <w:p w:rsidR="0049658A" w:rsidRPr="00806F16" w:rsidRDefault="00AF2714" w:rsidP="00491A11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The border of maximum balance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LEDGER_ID</w:t>
            </w:r>
          </w:p>
        </w:tc>
        <w:tc>
          <w:tcPr>
            <w:tcW w:w="1559" w:type="dxa"/>
          </w:tcPr>
          <w:p w:rsidR="0049658A" w:rsidRPr="004C76C3" w:rsidRDefault="007631BD" w:rsidP="00491A11">
            <w:pPr>
              <w:cnfStyle w:val="000000100000"/>
            </w:pPr>
            <w:r>
              <w:rPr>
                <w:lang w:val="en-US"/>
              </w:rPr>
              <w:t>Int</w:t>
            </w:r>
          </w:p>
        </w:tc>
        <w:tc>
          <w:tcPr>
            <w:tcW w:w="2126" w:type="dxa"/>
          </w:tcPr>
          <w:p w:rsidR="0049658A" w:rsidRPr="00806F16" w:rsidRDefault="00806F16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0..2147483647</w:t>
            </w:r>
          </w:p>
        </w:tc>
        <w:tc>
          <w:tcPr>
            <w:tcW w:w="1134" w:type="dxa"/>
          </w:tcPr>
          <w:p w:rsidR="0049658A" w:rsidRPr="00806F16" w:rsidRDefault="00AF2714" w:rsidP="00491A11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A internal number of finance department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BTW_CODE</w:t>
            </w:r>
          </w:p>
        </w:tc>
        <w:tc>
          <w:tcPr>
            <w:tcW w:w="1559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Decimal</w:t>
            </w:r>
          </w:p>
        </w:tc>
        <w:tc>
          <w:tcPr>
            <w:tcW w:w="2126" w:type="dxa"/>
          </w:tcPr>
          <w:p w:rsidR="0049658A" w:rsidRPr="00806F16" w:rsidRDefault="0049658A" w:rsidP="00806F16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0,00</w:t>
            </w:r>
            <w:r w:rsidR="00806F16">
              <w:rPr>
                <w:lang w:val="en-US"/>
              </w:rPr>
              <w:t>..</w:t>
            </w:r>
            <w:r w:rsidRPr="00806F16">
              <w:rPr>
                <w:lang w:val="en-US"/>
              </w:rPr>
              <w:t>100,00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The percentage of the BTW</w:t>
            </w:r>
          </w:p>
        </w:tc>
      </w:tr>
      <w:tr w:rsidR="0049658A" w:rsidRPr="004C76C3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BKR</w:t>
            </w:r>
          </w:p>
        </w:tc>
        <w:tc>
          <w:tcPr>
            <w:tcW w:w="1559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B</w:t>
            </w:r>
            <w:r w:rsidR="00413C6A">
              <w:rPr>
                <w:lang w:val="en-US"/>
              </w:rPr>
              <w:t>it</w:t>
            </w:r>
          </w:p>
        </w:tc>
        <w:tc>
          <w:tcPr>
            <w:tcW w:w="2126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Yes/No</w:t>
            </w:r>
          </w:p>
        </w:tc>
        <w:tc>
          <w:tcPr>
            <w:tcW w:w="1134" w:type="dxa"/>
          </w:tcPr>
          <w:p w:rsidR="0049658A" w:rsidRPr="00806F16" w:rsidRDefault="00AF2714" w:rsidP="00491A11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4C76C3" w:rsidRDefault="00706870" w:rsidP="00491A11">
            <w:pPr>
              <w:cnfStyle w:val="000000100000"/>
            </w:pPr>
            <w:r>
              <w:rPr>
                <w:lang w:val="en-US"/>
              </w:rPr>
              <w:t>Is customer BKR checked?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ACC_ID</w:t>
            </w:r>
          </w:p>
        </w:tc>
        <w:tc>
          <w:tcPr>
            <w:tcW w:w="1559" w:type="dxa"/>
          </w:tcPr>
          <w:p w:rsidR="0049658A" w:rsidRPr="004C76C3" w:rsidRDefault="007631BD" w:rsidP="00491A11">
            <w:pPr>
              <w:cnfStyle w:val="000000000000"/>
            </w:pPr>
            <w:r>
              <w:t>Int</w:t>
            </w:r>
          </w:p>
        </w:tc>
        <w:tc>
          <w:tcPr>
            <w:tcW w:w="2126" w:type="dxa"/>
          </w:tcPr>
          <w:p w:rsidR="0049658A" w:rsidRPr="00806F16" w:rsidRDefault="00806F16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0..</w:t>
            </w:r>
            <w:r w:rsidRPr="004954EE">
              <w:t>2147483647</w:t>
            </w:r>
          </w:p>
        </w:tc>
        <w:tc>
          <w:tcPr>
            <w:tcW w:w="1134" w:type="dxa"/>
          </w:tcPr>
          <w:p w:rsidR="0049658A" w:rsidRPr="00806F16" w:rsidRDefault="00AF2714" w:rsidP="00491A11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The account number of the customer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HARDWARE</w:t>
            </w:r>
          </w:p>
        </w:tc>
        <w:tc>
          <w:tcPr>
            <w:tcW w:w="1559" w:type="dxa"/>
          </w:tcPr>
          <w:p w:rsidR="0049658A" w:rsidRPr="00806F16" w:rsidRDefault="0039361F" w:rsidP="00491A1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49658A" w:rsidRPr="00806F16" w:rsidRDefault="00FF6D55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Aaaaaaaaa..Zzzzzzzzz</w:t>
            </w:r>
            <w:r w:rsidR="00722431">
              <w:rPr>
                <w:lang w:val="en-US"/>
              </w:rPr>
              <w:t xml:space="preserve"> (30)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The hardware items of the customer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SOFTWARE</w:t>
            </w:r>
          </w:p>
        </w:tc>
        <w:tc>
          <w:tcPr>
            <w:tcW w:w="1559" w:type="dxa"/>
          </w:tcPr>
          <w:p w:rsidR="0049658A" w:rsidRPr="00806F16" w:rsidRDefault="0039361F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49658A" w:rsidRPr="004C76C3" w:rsidRDefault="00FF6D55" w:rsidP="00491A11">
            <w:pPr>
              <w:cnfStyle w:val="000000000000"/>
            </w:pPr>
            <w:r w:rsidRPr="00806F16">
              <w:rPr>
                <w:lang w:val="en-US"/>
              </w:rPr>
              <w:t>Aaaaaaaaa..Zzzzzzzzz</w:t>
            </w:r>
            <w:r w:rsidR="00722431">
              <w:rPr>
                <w:lang w:val="en-US"/>
              </w:rPr>
              <w:t xml:space="preserve"> (30)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The software items of the customer</w:t>
            </w:r>
          </w:p>
        </w:tc>
      </w:tr>
      <w:tr w:rsidR="0049658A" w:rsidRPr="004C76C3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OPEN_PROJ</w:t>
            </w:r>
          </w:p>
        </w:tc>
        <w:tc>
          <w:tcPr>
            <w:tcW w:w="1559" w:type="dxa"/>
          </w:tcPr>
          <w:p w:rsidR="0049658A" w:rsidRPr="004C76C3" w:rsidRDefault="0039361F" w:rsidP="00491A11">
            <w:pPr>
              <w:cnfStyle w:val="000000100000"/>
            </w:pPr>
            <w:r>
              <w:t>Varchar</w:t>
            </w:r>
          </w:p>
        </w:tc>
        <w:tc>
          <w:tcPr>
            <w:tcW w:w="2126" w:type="dxa"/>
          </w:tcPr>
          <w:p w:rsidR="0049658A" w:rsidRPr="004C76C3" w:rsidRDefault="00FF6D55" w:rsidP="00491A11">
            <w:pPr>
              <w:cnfStyle w:val="000000100000"/>
            </w:pPr>
            <w:r w:rsidRPr="00806F16">
              <w:rPr>
                <w:lang w:val="en-US"/>
              </w:rPr>
              <w:t>Aaaaaaaaa..Zzzzzzzzz</w:t>
            </w:r>
            <w:r w:rsidR="00722431">
              <w:rPr>
                <w:lang w:val="en-US"/>
              </w:rPr>
              <w:t xml:space="preserve"> (30)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100000"/>
            </w:pPr>
            <w:r>
              <w:t>Current project state</w:t>
            </w:r>
          </w:p>
        </w:tc>
      </w:tr>
      <w:tr w:rsidR="0049658A" w:rsidRPr="004C76C3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MAINT_CONTR</w:t>
            </w:r>
          </w:p>
        </w:tc>
        <w:tc>
          <w:tcPr>
            <w:tcW w:w="1559" w:type="dxa"/>
          </w:tcPr>
          <w:p w:rsidR="0049658A" w:rsidRPr="004C76C3" w:rsidRDefault="00413C6A" w:rsidP="00491A11">
            <w:pPr>
              <w:cnfStyle w:val="000000000000"/>
            </w:pPr>
            <w:r>
              <w:t>Bit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000000"/>
            </w:pPr>
            <w:r>
              <w:t>Yes/No</w:t>
            </w:r>
          </w:p>
        </w:tc>
        <w:tc>
          <w:tcPr>
            <w:tcW w:w="1134" w:type="dxa"/>
          </w:tcPr>
          <w:p w:rsidR="0049658A" w:rsidRPr="004C76C3" w:rsidRDefault="00AF2714" w:rsidP="00491A11">
            <w:pPr>
              <w:jc w:val="center"/>
              <w:cnfStyle w:val="000000000000"/>
            </w:pPr>
            <w:r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000000"/>
            </w:pPr>
            <w:r>
              <w:t>Customer have maintenance contract?</w:t>
            </w:r>
          </w:p>
        </w:tc>
      </w:tr>
      <w:tr w:rsidR="0049658A" w:rsidRPr="004C76C3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INT_CONTACT</w:t>
            </w:r>
          </w:p>
        </w:tc>
        <w:tc>
          <w:tcPr>
            <w:tcW w:w="1559" w:type="dxa"/>
          </w:tcPr>
          <w:p w:rsidR="0049658A" w:rsidRPr="004C76C3" w:rsidRDefault="0039361F" w:rsidP="00491A11">
            <w:pPr>
              <w:cnfStyle w:val="000000100000"/>
            </w:pPr>
            <w:r>
              <w:t>Varchar</w:t>
            </w:r>
          </w:p>
        </w:tc>
        <w:tc>
          <w:tcPr>
            <w:tcW w:w="2126" w:type="dxa"/>
          </w:tcPr>
          <w:p w:rsidR="0049658A" w:rsidRPr="004C76C3" w:rsidRDefault="00FF6D55" w:rsidP="00491A11">
            <w:pPr>
              <w:cnfStyle w:val="000000100000"/>
            </w:pPr>
            <w:r w:rsidRPr="00806F16">
              <w:rPr>
                <w:lang w:val="en-US"/>
              </w:rPr>
              <w:t>Aaaaaaaaa..Zzzzzzzzz</w:t>
            </w:r>
            <w:r w:rsidR="00722431">
              <w:rPr>
                <w:lang w:val="en-US"/>
              </w:rPr>
              <w:t xml:space="preserve"> (30)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100000"/>
            </w:pPr>
            <w:r>
              <w:t>The internal contact person</w:t>
            </w:r>
          </w:p>
        </w:tc>
      </w:tr>
    </w:tbl>
    <w:p w:rsidR="0049658A" w:rsidRDefault="0049658A" w:rsidP="0049658A"/>
    <w:p w:rsidR="0088153F" w:rsidRDefault="0088153F">
      <w:pPr>
        <w:spacing w:after="200" w:line="276" w:lineRule="auto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br w:type="page"/>
      </w:r>
    </w:p>
    <w:p w:rsidR="0049658A" w:rsidRDefault="0049658A" w:rsidP="0049658A">
      <w:pPr>
        <w:spacing w:after="200" w:line="276" w:lineRule="auto"/>
        <w:rPr>
          <w:b/>
          <w:sz w:val="30"/>
          <w:szCs w:val="30"/>
          <w:u w:val="single"/>
        </w:rPr>
      </w:pPr>
      <w:r w:rsidRPr="00FF3956">
        <w:rPr>
          <w:b/>
          <w:sz w:val="30"/>
          <w:szCs w:val="30"/>
          <w:u w:val="single"/>
        </w:rPr>
        <w:lastRenderedPageBreak/>
        <w:t>Tbl_Projects</w:t>
      </w:r>
    </w:p>
    <w:tbl>
      <w:tblPr>
        <w:tblStyle w:val="Rastertabel4-Accent31"/>
        <w:tblpPr w:leftFromText="141" w:rightFromText="141" w:vertAnchor="text" w:horzAnchor="margin" w:tblpXSpec="center" w:tblpY="344"/>
        <w:tblW w:w="10796" w:type="dxa"/>
        <w:tblLayout w:type="fixed"/>
        <w:tblLook w:val="04A0"/>
      </w:tblPr>
      <w:tblGrid>
        <w:gridCol w:w="1980"/>
        <w:gridCol w:w="1559"/>
        <w:gridCol w:w="2126"/>
        <w:gridCol w:w="1134"/>
        <w:gridCol w:w="3997"/>
      </w:tblGrid>
      <w:tr w:rsidR="0049658A" w:rsidRPr="00C242EB" w:rsidTr="00491A11">
        <w:trPr>
          <w:cnfStyle w:val="100000000000"/>
          <w:trHeight w:val="301"/>
        </w:trPr>
        <w:tc>
          <w:tcPr>
            <w:cnfStyle w:val="001000000000"/>
            <w:tcW w:w="1980" w:type="dxa"/>
          </w:tcPr>
          <w:p w:rsidR="0049658A" w:rsidRPr="00C242EB" w:rsidRDefault="0049658A" w:rsidP="00491A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(gegeven)</w:t>
            </w:r>
          </w:p>
        </w:tc>
        <w:tc>
          <w:tcPr>
            <w:tcW w:w="1559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Type(type)</w:t>
            </w:r>
          </w:p>
        </w:tc>
        <w:tc>
          <w:tcPr>
            <w:tcW w:w="2126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Range of values (waardenbereik)</w:t>
            </w:r>
          </w:p>
        </w:tc>
        <w:tc>
          <w:tcPr>
            <w:tcW w:w="1134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Required</w:t>
            </w:r>
            <w:r>
              <w:rPr>
                <w:sz w:val="20"/>
                <w:szCs w:val="20"/>
              </w:rPr>
              <w:t xml:space="preserve"> (verplicht)</w:t>
            </w:r>
          </w:p>
        </w:tc>
        <w:tc>
          <w:tcPr>
            <w:tcW w:w="3997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Description</w:t>
            </w:r>
            <w:r>
              <w:rPr>
                <w:sz w:val="20"/>
                <w:szCs w:val="20"/>
              </w:rPr>
              <w:t>(beschrijving)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CUSTOMER_ID</w:t>
            </w:r>
          </w:p>
        </w:tc>
        <w:tc>
          <w:tcPr>
            <w:tcW w:w="1559" w:type="dxa"/>
          </w:tcPr>
          <w:p w:rsidR="0049658A" w:rsidRPr="004C76C3" w:rsidRDefault="007631BD" w:rsidP="00491A11">
            <w:pPr>
              <w:cnfStyle w:val="000000100000"/>
            </w:pPr>
            <w:r>
              <w:t>Int</w:t>
            </w:r>
          </w:p>
        </w:tc>
        <w:tc>
          <w:tcPr>
            <w:tcW w:w="2126" w:type="dxa"/>
          </w:tcPr>
          <w:p w:rsidR="0049658A" w:rsidRPr="00806F16" w:rsidRDefault="00806F16" w:rsidP="00806F16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0..</w:t>
            </w:r>
            <w:r w:rsidRPr="00806F16">
              <w:rPr>
                <w:lang w:val="en-US"/>
              </w:rPr>
              <w:t>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Identify the customer</w:t>
            </w:r>
          </w:p>
        </w:tc>
      </w:tr>
      <w:tr w:rsidR="0049658A" w:rsidRPr="00806F16" w:rsidTr="00491A11">
        <w:trPr>
          <w:trHeight w:val="392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PROJECT_ID</w:t>
            </w:r>
          </w:p>
        </w:tc>
        <w:tc>
          <w:tcPr>
            <w:tcW w:w="1559" w:type="dxa"/>
          </w:tcPr>
          <w:p w:rsidR="0049658A" w:rsidRPr="00806F16" w:rsidRDefault="007631BD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6" w:type="dxa"/>
          </w:tcPr>
          <w:p w:rsidR="0049658A" w:rsidRPr="00806F16" w:rsidRDefault="00806F16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0..2147483647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Identify the project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NAME</w:t>
            </w:r>
          </w:p>
        </w:tc>
        <w:tc>
          <w:tcPr>
            <w:tcW w:w="1559" w:type="dxa"/>
          </w:tcPr>
          <w:p w:rsidR="0049658A" w:rsidRPr="00806F16" w:rsidRDefault="0039361F" w:rsidP="00491A1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49658A" w:rsidRPr="00806F16" w:rsidRDefault="00FF6D55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Aaaaaaaaa..Zzzzzzzzz</w:t>
            </w:r>
            <w:r w:rsidR="00722431">
              <w:rPr>
                <w:lang w:val="en-US"/>
              </w:rPr>
              <w:t xml:space="preserve"> (30)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The name of the project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DEADLINE</w:t>
            </w:r>
          </w:p>
        </w:tc>
        <w:tc>
          <w:tcPr>
            <w:tcW w:w="1559" w:type="dxa"/>
          </w:tcPr>
          <w:p w:rsidR="0049658A" w:rsidRPr="004C76C3" w:rsidRDefault="00806F16" w:rsidP="00491A11">
            <w:pPr>
              <w:cnfStyle w:val="000000000000"/>
            </w:pPr>
            <w:r>
              <w:t>Date</w:t>
            </w:r>
            <w:r w:rsidR="0049658A">
              <w:t xml:space="preserve"> </w:t>
            </w:r>
          </w:p>
        </w:tc>
        <w:tc>
          <w:tcPr>
            <w:tcW w:w="2126" w:type="dxa"/>
          </w:tcPr>
          <w:p w:rsidR="0049658A" w:rsidRPr="007049EF" w:rsidRDefault="00DF7E32" w:rsidP="00491A11">
            <w:pPr>
              <w:cnfStyle w:val="000000000000"/>
            </w:pPr>
            <w:r w:rsidRPr="007049EF">
              <w:rPr>
                <w:color w:val="404040"/>
                <w:shd w:val="clear" w:color="auto" w:fill="FFFFFF"/>
              </w:rPr>
              <w:t>YYYY-MM-DD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The deadline of the current project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SUBJECT</w:t>
            </w:r>
          </w:p>
        </w:tc>
        <w:tc>
          <w:tcPr>
            <w:tcW w:w="1559" w:type="dxa"/>
          </w:tcPr>
          <w:p w:rsidR="0049658A" w:rsidRPr="004C76C3" w:rsidRDefault="0039361F" w:rsidP="00491A11">
            <w:pPr>
              <w:cnfStyle w:val="000000100000"/>
            </w:pPr>
            <w:r>
              <w:t>Varchar</w:t>
            </w:r>
          </w:p>
        </w:tc>
        <w:tc>
          <w:tcPr>
            <w:tcW w:w="2126" w:type="dxa"/>
          </w:tcPr>
          <w:p w:rsidR="0049658A" w:rsidRPr="004C76C3" w:rsidRDefault="00FF6D55" w:rsidP="00491A11">
            <w:pPr>
              <w:cnfStyle w:val="000000100000"/>
            </w:pPr>
            <w:r w:rsidRPr="00806F16">
              <w:rPr>
                <w:lang w:val="en-US"/>
              </w:rPr>
              <w:t>Aaaaaaaaa..Zzzzzzzzz</w:t>
            </w:r>
            <w:r w:rsidR="00722431">
              <w:rPr>
                <w:lang w:val="en-US"/>
              </w:rPr>
              <w:t xml:space="preserve"> (30)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The subject of the current project</w:t>
            </w:r>
          </w:p>
        </w:tc>
      </w:tr>
      <w:tr w:rsidR="0088153F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88153F" w:rsidRDefault="0088153F" w:rsidP="00491A11">
            <w:r>
              <w:t>VALUE</w:t>
            </w:r>
          </w:p>
        </w:tc>
        <w:tc>
          <w:tcPr>
            <w:tcW w:w="1559" w:type="dxa"/>
          </w:tcPr>
          <w:p w:rsidR="0088153F" w:rsidRDefault="0088153F" w:rsidP="00491A11">
            <w:pPr>
              <w:cnfStyle w:val="000000000000"/>
            </w:pPr>
            <w:r>
              <w:t>Money</w:t>
            </w:r>
          </w:p>
        </w:tc>
        <w:tc>
          <w:tcPr>
            <w:tcW w:w="2126" w:type="dxa"/>
          </w:tcPr>
          <w:p w:rsidR="0088153F" w:rsidRPr="00806F16" w:rsidRDefault="0088153F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0..</w:t>
            </w:r>
            <w:r w:rsidRPr="00806F16">
              <w:rPr>
                <w:lang w:val="en-US"/>
              </w:rPr>
              <w:t>2147483647</w:t>
            </w:r>
          </w:p>
        </w:tc>
        <w:tc>
          <w:tcPr>
            <w:tcW w:w="1134" w:type="dxa"/>
          </w:tcPr>
          <w:p w:rsidR="0088153F" w:rsidRDefault="0088153F" w:rsidP="00491A11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3997" w:type="dxa"/>
          </w:tcPr>
          <w:p w:rsidR="0088153F" w:rsidRPr="00806F16" w:rsidRDefault="0088153F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The value of the project</w:t>
            </w:r>
          </w:p>
        </w:tc>
      </w:tr>
    </w:tbl>
    <w:p w:rsidR="0049658A" w:rsidRPr="00806F16" w:rsidRDefault="0049658A" w:rsidP="0049658A">
      <w:pPr>
        <w:rPr>
          <w:i/>
          <w:lang w:val="en-US"/>
        </w:rPr>
      </w:pPr>
    </w:p>
    <w:p w:rsidR="0049658A" w:rsidRPr="00806F16" w:rsidRDefault="0049658A" w:rsidP="0049658A">
      <w:pPr>
        <w:rPr>
          <w:i/>
          <w:lang w:val="en-US"/>
        </w:rPr>
      </w:pPr>
    </w:p>
    <w:p w:rsidR="0049658A" w:rsidRPr="00FF3956" w:rsidRDefault="0049658A" w:rsidP="0049658A">
      <w:pPr>
        <w:rPr>
          <w:b/>
          <w:sz w:val="30"/>
          <w:szCs w:val="30"/>
          <w:u w:val="single"/>
        </w:rPr>
      </w:pPr>
      <w:r w:rsidRPr="00FF3956">
        <w:rPr>
          <w:b/>
          <w:sz w:val="30"/>
          <w:szCs w:val="30"/>
          <w:u w:val="single"/>
        </w:rPr>
        <w:t>Tbl_</w:t>
      </w:r>
      <w:r>
        <w:rPr>
          <w:b/>
          <w:sz w:val="30"/>
          <w:szCs w:val="30"/>
          <w:u w:val="single"/>
        </w:rPr>
        <w:t>Users</w:t>
      </w:r>
    </w:p>
    <w:tbl>
      <w:tblPr>
        <w:tblStyle w:val="Rastertabel4-Accent31"/>
        <w:tblpPr w:leftFromText="141" w:rightFromText="141" w:vertAnchor="text" w:horzAnchor="margin" w:tblpXSpec="center" w:tblpY="344"/>
        <w:tblW w:w="10796" w:type="dxa"/>
        <w:tblLayout w:type="fixed"/>
        <w:tblLook w:val="04A0"/>
      </w:tblPr>
      <w:tblGrid>
        <w:gridCol w:w="1980"/>
        <w:gridCol w:w="1559"/>
        <w:gridCol w:w="2126"/>
        <w:gridCol w:w="1134"/>
        <w:gridCol w:w="3997"/>
      </w:tblGrid>
      <w:tr w:rsidR="0049658A" w:rsidTr="00491A11">
        <w:trPr>
          <w:cnfStyle w:val="100000000000"/>
          <w:trHeight w:val="301"/>
        </w:trPr>
        <w:tc>
          <w:tcPr>
            <w:cnfStyle w:val="001000000000"/>
            <w:tcW w:w="1980" w:type="dxa"/>
          </w:tcPr>
          <w:p w:rsidR="0049658A" w:rsidRPr="00C242EB" w:rsidRDefault="0049658A" w:rsidP="00491A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(gegeven)</w:t>
            </w:r>
          </w:p>
        </w:tc>
        <w:tc>
          <w:tcPr>
            <w:tcW w:w="1559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Type(type)</w:t>
            </w:r>
          </w:p>
        </w:tc>
        <w:tc>
          <w:tcPr>
            <w:tcW w:w="2126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Range of values (waardenbereik)</w:t>
            </w:r>
          </w:p>
        </w:tc>
        <w:tc>
          <w:tcPr>
            <w:tcW w:w="1134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Required</w:t>
            </w:r>
            <w:r>
              <w:rPr>
                <w:sz w:val="20"/>
                <w:szCs w:val="20"/>
              </w:rPr>
              <w:t xml:space="preserve"> (verplicht)</w:t>
            </w:r>
          </w:p>
        </w:tc>
        <w:tc>
          <w:tcPr>
            <w:tcW w:w="3997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Description</w:t>
            </w:r>
            <w:r>
              <w:rPr>
                <w:sz w:val="20"/>
                <w:szCs w:val="20"/>
              </w:rPr>
              <w:t>(beschrijving)</w:t>
            </w:r>
          </w:p>
        </w:tc>
      </w:tr>
      <w:tr w:rsidR="0049658A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USER_ID</w:t>
            </w:r>
          </w:p>
        </w:tc>
        <w:tc>
          <w:tcPr>
            <w:tcW w:w="1559" w:type="dxa"/>
          </w:tcPr>
          <w:p w:rsidR="0049658A" w:rsidRPr="004C76C3" w:rsidRDefault="007631BD" w:rsidP="00491A11">
            <w:pPr>
              <w:cnfStyle w:val="000000100000"/>
            </w:pPr>
            <w:r>
              <w:t>Int</w:t>
            </w:r>
          </w:p>
        </w:tc>
        <w:tc>
          <w:tcPr>
            <w:tcW w:w="2126" w:type="dxa"/>
          </w:tcPr>
          <w:p w:rsidR="0049658A" w:rsidRPr="004C76C3" w:rsidRDefault="00806F16" w:rsidP="00806F16">
            <w:pPr>
              <w:cnfStyle w:val="000000100000"/>
            </w:pPr>
            <w:r>
              <w:t>0..</w:t>
            </w:r>
            <w:r w:rsidRPr="004954EE">
              <w:t>2147483647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100000"/>
            </w:pPr>
            <w:r>
              <w:t>Identify the user</w:t>
            </w:r>
          </w:p>
        </w:tc>
      </w:tr>
      <w:tr w:rsidR="0049658A" w:rsidRPr="00806F16" w:rsidTr="00491A11">
        <w:trPr>
          <w:trHeight w:val="285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USER_NAME</w:t>
            </w:r>
          </w:p>
        </w:tc>
        <w:tc>
          <w:tcPr>
            <w:tcW w:w="1559" w:type="dxa"/>
          </w:tcPr>
          <w:p w:rsidR="0049658A" w:rsidRPr="004C76C3" w:rsidRDefault="0039361F" w:rsidP="00491A11">
            <w:pPr>
              <w:cnfStyle w:val="000000000000"/>
            </w:pPr>
            <w:r>
              <w:t>Varchar</w:t>
            </w:r>
          </w:p>
        </w:tc>
        <w:tc>
          <w:tcPr>
            <w:tcW w:w="2126" w:type="dxa"/>
          </w:tcPr>
          <w:p w:rsidR="0049658A" w:rsidRPr="004C76C3" w:rsidRDefault="00DB6FE8" w:rsidP="00491A11">
            <w:pPr>
              <w:cnfStyle w:val="000000000000"/>
            </w:pPr>
            <w:r w:rsidRPr="00806F16">
              <w:rPr>
                <w:lang w:val="en-US"/>
              </w:rPr>
              <w:t>Aaaaaaaaa..Zzzzzzzzz</w:t>
            </w:r>
            <w:r w:rsidR="00722431">
              <w:rPr>
                <w:lang w:val="en-US"/>
              </w:rPr>
              <w:t xml:space="preserve"> (30)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The name of the user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PASSWORD</w:t>
            </w:r>
          </w:p>
        </w:tc>
        <w:tc>
          <w:tcPr>
            <w:tcW w:w="1559" w:type="dxa"/>
          </w:tcPr>
          <w:p w:rsidR="0049658A" w:rsidRPr="004C76C3" w:rsidRDefault="0039361F" w:rsidP="00491A11">
            <w:pPr>
              <w:cnfStyle w:val="000000100000"/>
            </w:pPr>
            <w:r>
              <w:t>Varchar</w:t>
            </w:r>
          </w:p>
        </w:tc>
        <w:tc>
          <w:tcPr>
            <w:tcW w:w="2126" w:type="dxa"/>
          </w:tcPr>
          <w:p w:rsidR="0049658A" w:rsidRPr="00806F16" w:rsidRDefault="00DB6FE8" w:rsidP="00806F16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Aa..Zz &amp; 0-9(30) &amp; (!@# ~ )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The password of the user in **********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DEPARTMENT</w:t>
            </w:r>
          </w:p>
        </w:tc>
        <w:tc>
          <w:tcPr>
            <w:tcW w:w="1559" w:type="dxa"/>
          </w:tcPr>
          <w:p w:rsidR="0049658A" w:rsidRPr="00806F16" w:rsidRDefault="0039361F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49658A" w:rsidRPr="00806F16" w:rsidRDefault="00DB6FE8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Aaaaaaaaa..Zzzzzzzzz</w:t>
            </w:r>
            <w:r w:rsidR="00722431">
              <w:rPr>
                <w:lang w:val="en-US"/>
              </w:rPr>
              <w:t xml:space="preserve"> (30)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The name of the department</w:t>
            </w:r>
          </w:p>
        </w:tc>
      </w:tr>
    </w:tbl>
    <w:p w:rsidR="0049658A" w:rsidRPr="00806F16" w:rsidRDefault="0049658A" w:rsidP="0049658A">
      <w:pPr>
        <w:rPr>
          <w:lang w:val="en-US"/>
        </w:rPr>
      </w:pPr>
    </w:p>
    <w:p w:rsidR="0088153F" w:rsidRDefault="0088153F">
      <w:pPr>
        <w:spacing w:after="200" w:line="276" w:lineRule="auto"/>
        <w:rPr>
          <w:b/>
          <w:sz w:val="30"/>
          <w:szCs w:val="30"/>
          <w:u w:val="single"/>
          <w:lang w:val="en-US"/>
        </w:rPr>
      </w:pPr>
      <w:r>
        <w:rPr>
          <w:b/>
          <w:sz w:val="30"/>
          <w:szCs w:val="30"/>
          <w:u w:val="single"/>
          <w:lang w:val="en-US"/>
        </w:rPr>
        <w:br w:type="page"/>
      </w:r>
    </w:p>
    <w:p w:rsidR="0049658A" w:rsidRPr="00806F16" w:rsidRDefault="0049658A" w:rsidP="0049658A">
      <w:pPr>
        <w:spacing w:after="200" w:line="276" w:lineRule="auto"/>
        <w:rPr>
          <w:b/>
          <w:sz w:val="30"/>
          <w:szCs w:val="30"/>
          <w:u w:val="single"/>
          <w:lang w:val="en-US"/>
        </w:rPr>
      </w:pPr>
      <w:r w:rsidRPr="00806F16">
        <w:rPr>
          <w:b/>
          <w:sz w:val="30"/>
          <w:szCs w:val="30"/>
          <w:u w:val="single"/>
          <w:lang w:val="en-US"/>
        </w:rPr>
        <w:lastRenderedPageBreak/>
        <w:t>Tbl_Invoices</w:t>
      </w:r>
    </w:p>
    <w:p w:rsidR="0049658A" w:rsidRPr="00806F16" w:rsidRDefault="0049658A" w:rsidP="0049658A">
      <w:pPr>
        <w:rPr>
          <w:i/>
          <w:lang w:val="en-US"/>
        </w:rPr>
      </w:pPr>
    </w:p>
    <w:tbl>
      <w:tblPr>
        <w:tblStyle w:val="Rastertabel4-Accent31"/>
        <w:tblpPr w:leftFromText="141" w:rightFromText="141" w:vertAnchor="text" w:horzAnchor="margin" w:tblpXSpec="center" w:tblpY="344"/>
        <w:tblW w:w="10796" w:type="dxa"/>
        <w:tblLayout w:type="fixed"/>
        <w:tblLook w:val="04A0"/>
      </w:tblPr>
      <w:tblGrid>
        <w:gridCol w:w="1980"/>
        <w:gridCol w:w="1559"/>
        <w:gridCol w:w="2126"/>
        <w:gridCol w:w="1134"/>
        <w:gridCol w:w="3997"/>
      </w:tblGrid>
      <w:tr w:rsidR="0049658A" w:rsidTr="00491A11">
        <w:trPr>
          <w:cnfStyle w:val="100000000000"/>
          <w:trHeight w:val="301"/>
        </w:trPr>
        <w:tc>
          <w:tcPr>
            <w:cnfStyle w:val="001000000000"/>
            <w:tcW w:w="1980" w:type="dxa"/>
          </w:tcPr>
          <w:p w:rsidR="0049658A" w:rsidRPr="00C242EB" w:rsidRDefault="0049658A" w:rsidP="00491A11">
            <w:pPr>
              <w:rPr>
                <w:sz w:val="20"/>
                <w:szCs w:val="20"/>
              </w:rPr>
            </w:pPr>
            <w:r w:rsidRPr="00806F16">
              <w:rPr>
                <w:sz w:val="20"/>
                <w:szCs w:val="20"/>
                <w:lang w:val="en-US"/>
              </w:rPr>
              <w:t xml:space="preserve">Data </w:t>
            </w:r>
            <w:r>
              <w:rPr>
                <w:sz w:val="20"/>
                <w:szCs w:val="20"/>
              </w:rPr>
              <w:t>(gegeven)</w:t>
            </w:r>
          </w:p>
        </w:tc>
        <w:tc>
          <w:tcPr>
            <w:tcW w:w="1559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Type(type)</w:t>
            </w:r>
          </w:p>
        </w:tc>
        <w:tc>
          <w:tcPr>
            <w:tcW w:w="2126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Range of values (waardenbereik)</w:t>
            </w:r>
          </w:p>
        </w:tc>
        <w:tc>
          <w:tcPr>
            <w:tcW w:w="1134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Required</w:t>
            </w:r>
            <w:r>
              <w:rPr>
                <w:sz w:val="20"/>
                <w:szCs w:val="20"/>
              </w:rPr>
              <w:t xml:space="preserve"> (verplicht)</w:t>
            </w:r>
          </w:p>
        </w:tc>
        <w:tc>
          <w:tcPr>
            <w:tcW w:w="3997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Description</w:t>
            </w:r>
            <w:r>
              <w:rPr>
                <w:sz w:val="20"/>
                <w:szCs w:val="20"/>
              </w:rPr>
              <w:t>(beschrijving)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INVOICE_ID</w:t>
            </w:r>
          </w:p>
        </w:tc>
        <w:tc>
          <w:tcPr>
            <w:tcW w:w="1559" w:type="dxa"/>
          </w:tcPr>
          <w:p w:rsidR="0049658A" w:rsidRPr="004C76C3" w:rsidRDefault="007631BD" w:rsidP="00491A11">
            <w:pPr>
              <w:cnfStyle w:val="000000100000"/>
            </w:pPr>
            <w:r>
              <w:t>Int</w:t>
            </w:r>
          </w:p>
        </w:tc>
        <w:tc>
          <w:tcPr>
            <w:tcW w:w="2126" w:type="dxa"/>
          </w:tcPr>
          <w:p w:rsidR="0049658A" w:rsidRPr="00806F16" w:rsidRDefault="0049658A" w:rsidP="00806F16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0</w:t>
            </w:r>
            <w:r w:rsidR="00806F16" w:rsidRPr="00806F16">
              <w:rPr>
                <w:lang w:val="en-US"/>
              </w:rPr>
              <w:t>..2147483647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Identify the invoice</w:t>
            </w:r>
          </w:p>
        </w:tc>
      </w:tr>
      <w:tr w:rsidR="0049658A" w:rsidRPr="00806F16" w:rsidTr="00491A11">
        <w:trPr>
          <w:trHeight w:val="285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PROJECT_ID</w:t>
            </w:r>
          </w:p>
        </w:tc>
        <w:tc>
          <w:tcPr>
            <w:tcW w:w="1559" w:type="dxa"/>
          </w:tcPr>
          <w:p w:rsidR="0049658A" w:rsidRPr="00806F16" w:rsidRDefault="007631BD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6" w:type="dxa"/>
          </w:tcPr>
          <w:p w:rsidR="0049658A" w:rsidRPr="00806F16" w:rsidRDefault="00806F16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0..</w:t>
            </w:r>
            <w:r w:rsidRPr="00806F16">
              <w:rPr>
                <w:lang w:val="en-US"/>
              </w:rPr>
              <w:t>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Identify the project</w:t>
            </w:r>
          </w:p>
        </w:tc>
      </w:tr>
      <w:tr w:rsidR="00905EE8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905EE8" w:rsidRPr="00806F16" w:rsidRDefault="00905EE8" w:rsidP="00905EE8">
            <w:pPr>
              <w:rPr>
                <w:lang w:val="en-US"/>
              </w:rPr>
            </w:pPr>
            <w:r>
              <w:rPr>
                <w:lang w:val="en-US"/>
              </w:rPr>
              <w:t>INVOICE_VALUE</w:t>
            </w:r>
          </w:p>
        </w:tc>
        <w:tc>
          <w:tcPr>
            <w:tcW w:w="1559" w:type="dxa"/>
          </w:tcPr>
          <w:p w:rsidR="00905EE8" w:rsidRPr="00806F16" w:rsidRDefault="0039361F" w:rsidP="00905EE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2126" w:type="dxa"/>
          </w:tcPr>
          <w:p w:rsidR="00905EE8" w:rsidRPr="00806F16" w:rsidRDefault="00905EE8" w:rsidP="00905EE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0,00 - 99999999,99</w:t>
            </w:r>
          </w:p>
        </w:tc>
        <w:tc>
          <w:tcPr>
            <w:tcW w:w="1134" w:type="dxa"/>
          </w:tcPr>
          <w:p w:rsidR="00905EE8" w:rsidRPr="00806F16" w:rsidRDefault="00905EE8" w:rsidP="00905EE8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905EE8" w:rsidRPr="00806F16" w:rsidRDefault="00706870" w:rsidP="00905EE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The amount of invoice that must be paid</w:t>
            </w:r>
          </w:p>
        </w:tc>
      </w:tr>
      <w:tr w:rsidR="00722431" w:rsidRPr="00806F16" w:rsidTr="002E725F">
        <w:trPr>
          <w:trHeight w:val="301"/>
        </w:trPr>
        <w:tc>
          <w:tcPr>
            <w:cnfStyle w:val="001000000000"/>
            <w:tcW w:w="1980" w:type="dxa"/>
          </w:tcPr>
          <w:p w:rsidR="00722431" w:rsidRPr="00806F16" w:rsidRDefault="00905EE8" w:rsidP="002E725F">
            <w:pPr>
              <w:rPr>
                <w:lang w:val="en-US"/>
              </w:rPr>
            </w:pPr>
            <w:r>
              <w:rPr>
                <w:lang w:val="en-US"/>
              </w:rPr>
              <w:t>INVOICE_END_DATE</w:t>
            </w:r>
          </w:p>
        </w:tc>
        <w:tc>
          <w:tcPr>
            <w:tcW w:w="1559" w:type="dxa"/>
          </w:tcPr>
          <w:p w:rsidR="00722431" w:rsidRPr="00806F16" w:rsidRDefault="00905EE8" w:rsidP="002E725F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126" w:type="dxa"/>
          </w:tcPr>
          <w:p w:rsidR="00722431" w:rsidRPr="00806F16" w:rsidRDefault="00905EE8" w:rsidP="002E725F">
            <w:pPr>
              <w:cnfStyle w:val="000000000000"/>
              <w:rPr>
                <w:lang w:val="en-US"/>
              </w:rPr>
            </w:pPr>
            <w:r w:rsidRPr="007049EF">
              <w:rPr>
                <w:color w:val="404040"/>
                <w:shd w:val="clear" w:color="auto" w:fill="FFFFFF"/>
              </w:rPr>
              <w:t>YYYY-MM-DD</w:t>
            </w:r>
          </w:p>
        </w:tc>
        <w:tc>
          <w:tcPr>
            <w:tcW w:w="1134" w:type="dxa"/>
          </w:tcPr>
          <w:p w:rsidR="00722431" w:rsidRPr="00806F16" w:rsidRDefault="00905EE8" w:rsidP="002E725F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722431" w:rsidRPr="00806F16" w:rsidRDefault="00905EE8" w:rsidP="002E725F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The last date of invoice</w:t>
            </w:r>
          </w:p>
        </w:tc>
      </w:tr>
      <w:tr w:rsidR="00722431" w:rsidRPr="00806F16" w:rsidTr="002E725F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722431" w:rsidRPr="00806F16" w:rsidRDefault="00A31A81" w:rsidP="002E725F">
            <w:pPr>
              <w:rPr>
                <w:lang w:val="en-US"/>
              </w:rPr>
            </w:pPr>
            <w:r>
              <w:rPr>
                <w:lang w:val="en-US"/>
              </w:rPr>
              <w:t>INVOICE_SEND</w:t>
            </w:r>
          </w:p>
        </w:tc>
        <w:tc>
          <w:tcPr>
            <w:tcW w:w="1559" w:type="dxa"/>
          </w:tcPr>
          <w:p w:rsidR="00722431" w:rsidRPr="00806F16" w:rsidRDefault="00A31A81" w:rsidP="002E725F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126" w:type="dxa"/>
          </w:tcPr>
          <w:p w:rsidR="00722431" w:rsidRPr="00806F16" w:rsidRDefault="00A31A81" w:rsidP="002E725F">
            <w:pPr>
              <w:cnfStyle w:val="000000100000"/>
              <w:rPr>
                <w:lang w:val="en-US"/>
              </w:rPr>
            </w:pPr>
            <w:r w:rsidRPr="007049EF">
              <w:rPr>
                <w:color w:val="404040"/>
                <w:shd w:val="clear" w:color="auto" w:fill="FFFFFF"/>
              </w:rPr>
              <w:t>YYYY-MM-DD</w:t>
            </w:r>
          </w:p>
        </w:tc>
        <w:tc>
          <w:tcPr>
            <w:tcW w:w="1134" w:type="dxa"/>
          </w:tcPr>
          <w:p w:rsidR="00722431" w:rsidRPr="00806F16" w:rsidRDefault="00A31A81" w:rsidP="002E725F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722431" w:rsidRPr="00806F16" w:rsidRDefault="00A31A81" w:rsidP="002E725F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The date of invoice that is sent</w:t>
            </w:r>
          </w:p>
        </w:tc>
      </w:tr>
    </w:tbl>
    <w:p w:rsidR="0049658A" w:rsidRDefault="0049658A" w:rsidP="0049658A">
      <w:pPr>
        <w:rPr>
          <w:b/>
          <w:sz w:val="30"/>
          <w:szCs w:val="30"/>
          <w:u w:val="single"/>
          <w:lang w:val="en-US"/>
        </w:rPr>
      </w:pPr>
    </w:p>
    <w:p w:rsidR="005C13D0" w:rsidRDefault="005C13D0" w:rsidP="0049658A">
      <w:pPr>
        <w:rPr>
          <w:b/>
          <w:sz w:val="30"/>
          <w:szCs w:val="30"/>
          <w:u w:val="single"/>
          <w:lang w:val="en-US"/>
        </w:rPr>
      </w:pPr>
    </w:p>
    <w:p w:rsidR="005C13D0" w:rsidRDefault="005C13D0" w:rsidP="0049658A">
      <w:pPr>
        <w:rPr>
          <w:b/>
          <w:sz w:val="30"/>
          <w:szCs w:val="30"/>
          <w:u w:val="single"/>
          <w:lang w:val="en-US"/>
        </w:rPr>
      </w:pPr>
    </w:p>
    <w:p w:rsidR="005C13D0" w:rsidRDefault="005C13D0" w:rsidP="0049658A">
      <w:pPr>
        <w:rPr>
          <w:b/>
          <w:sz w:val="30"/>
          <w:szCs w:val="30"/>
          <w:u w:val="single"/>
          <w:lang w:val="en-US"/>
        </w:rPr>
      </w:pPr>
    </w:p>
    <w:p w:rsidR="005C13D0" w:rsidRPr="00806F16" w:rsidRDefault="005C13D0" w:rsidP="0049658A">
      <w:pPr>
        <w:rPr>
          <w:b/>
          <w:sz w:val="30"/>
          <w:szCs w:val="30"/>
          <w:u w:val="single"/>
          <w:lang w:val="en-US"/>
        </w:rPr>
      </w:pPr>
    </w:p>
    <w:p w:rsidR="0049658A" w:rsidRPr="00FF3956" w:rsidRDefault="0049658A" w:rsidP="0049658A">
      <w:pPr>
        <w:rPr>
          <w:b/>
          <w:sz w:val="30"/>
          <w:szCs w:val="30"/>
          <w:u w:val="single"/>
        </w:rPr>
      </w:pPr>
      <w:r w:rsidRPr="00FF3956">
        <w:rPr>
          <w:b/>
          <w:sz w:val="30"/>
          <w:szCs w:val="30"/>
          <w:u w:val="single"/>
        </w:rPr>
        <w:t>Tbl_</w:t>
      </w:r>
      <w:r>
        <w:rPr>
          <w:b/>
          <w:sz w:val="30"/>
          <w:szCs w:val="30"/>
          <w:u w:val="single"/>
        </w:rPr>
        <w:t>Appointments</w:t>
      </w:r>
    </w:p>
    <w:p w:rsidR="0049658A" w:rsidRDefault="0049658A" w:rsidP="0049658A">
      <w:pPr>
        <w:rPr>
          <w:i/>
        </w:rPr>
      </w:pPr>
    </w:p>
    <w:tbl>
      <w:tblPr>
        <w:tblStyle w:val="Rastertabel4-Accent31"/>
        <w:tblpPr w:leftFromText="141" w:rightFromText="141" w:vertAnchor="text" w:horzAnchor="margin" w:tblpXSpec="center" w:tblpY="344"/>
        <w:tblW w:w="10796" w:type="dxa"/>
        <w:tblLayout w:type="fixed"/>
        <w:tblLook w:val="04A0"/>
      </w:tblPr>
      <w:tblGrid>
        <w:gridCol w:w="1980"/>
        <w:gridCol w:w="1559"/>
        <w:gridCol w:w="2126"/>
        <w:gridCol w:w="1134"/>
        <w:gridCol w:w="3997"/>
      </w:tblGrid>
      <w:tr w:rsidR="0049658A" w:rsidTr="00491A11">
        <w:trPr>
          <w:cnfStyle w:val="100000000000"/>
          <w:trHeight w:val="301"/>
        </w:trPr>
        <w:tc>
          <w:tcPr>
            <w:cnfStyle w:val="001000000000"/>
            <w:tcW w:w="1980" w:type="dxa"/>
          </w:tcPr>
          <w:p w:rsidR="0049658A" w:rsidRPr="00C242EB" w:rsidRDefault="0049658A" w:rsidP="00491A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(gegeven)</w:t>
            </w:r>
          </w:p>
        </w:tc>
        <w:tc>
          <w:tcPr>
            <w:tcW w:w="1559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Type(type)</w:t>
            </w:r>
          </w:p>
        </w:tc>
        <w:tc>
          <w:tcPr>
            <w:tcW w:w="2126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Range of values (waardenbereik)</w:t>
            </w:r>
          </w:p>
        </w:tc>
        <w:tc>
          <w:tcPr>
            <w:tcW w:w="1134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Required</w:t>
            </w:r>
            <w:r>
              <w:rPr>
                <w:sz w:val="20"/>
                <w:szCs w:val="20"/>
              </w:rPr>
              <w:t xml:space="preserve"> (verplicht)</w:t>
            </w:r>
          </w:p>
        </w:tc>
        <w:tc>
          <w:tcPr>
            <w:tcW w:w="3997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Description</w:t>
            </w:r>
            <w:r>
              <w:rPr>
                <w:sz w:val="20"/>
                <w:szCs w:val="20"/>
              </w:rPr>
              <w:t>(beschrijving)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CUSTOMER_ID</w:t>
            </w:r>
          </w:p>
        </w:tc>
        <w:tc>
          <w:tcPr>
            <w:tcW w:w="1559" w:type="dxa"/>
          </w:tcPr>
          <w:p w:rsidR="0049658A" w:rsidRPr="004C76C3" w:rsidRDefault="007631BD" w:rsidP="00491A11">
            <w:pPr>
              <w:cnfStyle w:val="000000100000"/>
            </w:pPr>
            <w:r>
              <w:t>Int</w:t>
            </w:r>
          </w:p>
        </w:tc>
        <w:tc>
          <w:tcPr>
            <w:tcW w:w="2126" w:type="dxa"/>
          </w:tcPr>
          <w:p w:rsidR="0049658A" w:rsidRPr="00806F16" w:rsidRDefault="0049658A" w:rsidP="00DB6FE8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0</w:t>
            </w:r>
            <w:r w:rsidR="00DB6FE8">
              <w:rPr>
                <w:lang w:val="en-US"/>
              </w:rPr>
              <w:t>..</w:t>
            </w:r>
            <w:r w:rsidR="00806F16" w:rsidRPr="004954EE">
              <w:t>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Identify of the customer</w:t>
            </w:r>
          </w:p>
        </w:tc>
      </w:tr>
      <w:tr w:rsidR="0049658A" w:rsidRPr="00806F16" w:rsidTr="00491A11">
        <w:trPr>
          <w:trHeight w:val="285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APPOIN_DATE</w:t>
            </w:r>
          </w:p>
        </w:tc>
        <w:tc>
          <w:tcPr>
            <w:tcW w:w="1559" w:type="dxa"/>
          </w:tcPr>
          <w:p w:rsidR="0049658A" w:rsidRPr="00806F16" w:rsidRDefault="00806F16" w:rsidP="00806F16">
            <w:pPr>
              <w:tabs>
                <w:tab w:val="left" w:pos="1065"/>
              </w:tabs>
              <w:cnfStyle w:val="00000000000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126" w:type="dxa"/>
          </w:tcPr>
          <w:p w:rsidR="0049658A" w:rsidRPr="007049EF" w:rsidRDefault="00DF7E32" w:rsidP="00806F16">
            <w:pPr>
              <w:cnfStyle w:val="000000000000"/>
              <w:rPr>
                <w:lang w:val="en-US"/>
              </w:rPr>
            </w:pPr>
            <w:r w:rsidRPr="007049EF">
              <w:rPr>
                <w:color w:val="404040"/>
                <w:shd w:val="clear" w:color="auto" w:fill="FFFFFF"/>
              </w:rPr>
              <w:t>YYYY-MM-DD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The date of appointment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SUBJECT</w:t>
            </w:r>
          </w:p>
        </w:tc>
        <w:tc>
          <w:tcPr>
            <w:tcW w:w="1559" w:type="dxa"/>
          </w:tcPr>
          <w:p w:rsidR="0049658A" w:rsidRPr="00806F16" w:rsidRDefault="0039361F" w:rsidP="00491A1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49658A" w:rsidRPr="004C76C3" w:rsidRDefault="00DB6FE8" w:rsidP="00491A11">
            <w:pPr>
              <w:cnfStyle w:val="000000100000"/>
            </w:pPr>
            <w:r w:rsidRPr="00806F16">
              <w:rPr>
                <w:lang w:val="en-US"/>
              </w:rPr>
              <w:t>Aaaaaaaaa..Zzzzzzzzz</w:t>
            </w:r>
            <w:r w:rsidR="00722431">
              <w:rPr>
                <w:lang w:val="en-US"/>
              </w:rPr>
              <w:t xml:space="preserve"> (30)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The subject of the appointment</w:t>
            </w:r>
          </w:p>
        </w:tc>
      </w:tr>
    </w:tbl>
    <w:p w:rsidR="00847EE0" w:rsidRPr="00806F16" w:rsidRDefault="00847EE0" w:rsidP="00722431">
      <w:pPr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sectPr w:rsidR="00847EE0" w:rsidRPr="00806F16" w:rsidSect="00661F60">
      <w:footerReference w:type="default" r:id="rId7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7BD4" w:rsidRDefault="00CC7BD4" w:rsidP="00661F60">
      <w:pPr>
        <w:spacing w:after="0" w:line="240" w:lineRule="auto"/>
      </w:pPr>
      <w:r>
        <w:separator/>
      </w:r>
    </w:p>
  </w:endnote>
  <w:endnote w:type="continuationSeparator" w:id="0">
    <w:p w:rsidR="00CC7BD4" w:rsidRDefault="00CC7BD4" w:rsidP="00661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raster"/>
      <w:tblW w:w="0" w:type="auto"/>
      <w:tblLook w:val="04A0"/>
    </w:tblPr>
    <w:tblGrid>
      <w:gridCol w:w="3070"/>
      <w:gridCol w:w="3071"/>
      <w:gridCol w:w="3071"/>
    </w:tblGrid>
    <w:tr w:rsidR="00661F60" w:rsidTr="00661F60">
      <w:tc>
        <w:tcPr>
          <w:tcW w:w="3070" w:type="dxa"/>
        </w:tcPr>
        <w:p w:rsidR="00661F60" w:rsidRPr="00661F60" w:rsidRDefault="00FD48BD" w:rsidP="00FD48BD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Aut</w:t>
          </w:r>
          <w:r w:rsidR="00844E85">
            <w:rPr>
              <w:rFonts w:ascii="Arial" w:hAnsi="Arial" w:cs="Arial"/>
              <w:sz w:val="20"/>
              <w:szCs w:val="20"/>
            </w:rPr>
            <w:t>h</w:t>
          </w:r>
          <w:r>
            <w:rPr>
              <w:rFonts w:ascii="Arial" w:hAnsi="Arial" w:cs="Arial"/>
              <w:sz w:val="20"/>
              <w:szCs w:val="20"/>
            </w:rPr>
            <w:t>o</w:t>
          </w:r>
          <w:r w:rsidR="00661F60" w:rsidRPr="00661F60">
            <w:rPr>
              <w:rFonts w:ascii="Arial" w:hAnsi="Arial" w:cs="Arial"/>
              <w:sz w:val="20"/>
              <w:szCs w:val="20"/>
            </w:rPr>
            <w:t>r: K.ly, M. Havermans en P. Hoek</w:t>
          </w:r>
        </w:p>
      </w:tc>
      <w:tc>
        <w:tcPr>
          <w:tcW w:w="3071" w:type="dxa"/>
        </w:tcPr>
        <w:p w:rsidR="00661F60" w:rsidRPr="00661F60" w:rsidRDefault="00844E85" w:rsidP="00FD48BD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Dataname:</w:t>
          </w:r>
          <w:r w:rsidR="00661F60" w:rsidRPr="00661F60">
            <w:rPr>
              <w:rFonts w:ascii="Arial" w:hAnsi="Arial" w:cs="Arial"/>
              <w:sz w:val="20"/>
              <w:szCs w:val="20"/>
            </w:rPr>
            <w:t xml:space="preserve"> </w:t>
          </w:r>
          <w:r w:rsidR="00FD48BD">
            <w:rPr>
              <w:rFonts w:ascii="Arial" w:hAnsi="Arial" w:cs="Arial"/>
              <w:sz w:val="20"/>
              <w:szCs w:val="20"/>
            </w:rPr>
            <w:t>Datadictionary</w:t>
          </w:r>
          <w:r w:rsidR="00661F60" w:rsidRPr="00661F60">
            <w:rPr>
              <w:rFonts w:ascii="Arial" w:hAnsi="Arial" w:cs="Arial"/>
              <w:sz w:val="20"/>
              <w:szCs w:val="20"/>
            </w:rPr>
            <w:t>.docx</w:t>
          </w:r>
        </w:p>
      </w:tc>
      <w:tc>
        <w:tcPr>
          <w:tcW w:w="3071" w:type="dxa"/>
        </w:tcPr>
        <w:p w:rsidR="00661F60" w:rsidRPr="00661F60" w:rsidRDefault="00661F60" w:rsidP="00FD48BD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Printdat</w:t>
          </w:r>
          <w:r w:rsidR="00FD48BD">
            <w:rPr>
              <w:rFonts w:ascii="Arial" w:hAnsi="Arial" w:cs="Arial"/>
              <w:sz w:val="20"/>
              <w:szCs w:val="20"/>
            </w:rPr>
            <w:t>e</w:t>
          </w:r>
          <w:r w:rsidRPr="00661F60">
            <w:rPr>
              <w:rFonts w:ascii="Arial" w:hAnsi="Arial" w:cs="Arial"/>
              <w:sz w:val="20"/>
              <w:szCs w:val="20"/>
            </w:rPr>
            <w:t xml:space="preserve">: </w:t>
          </w:r>
          <w:r w:rsidR="003C2888" w:rsidRPr="00661F60">
            <w:rPr>
              <w:rFonts w:ascii="Arial" w:hAnsi="Arial" w:cs="Arial"/>
              <w:sz w:val="20"/>
              <w:szCs w:val="20"/>
            </w:rPr>
            <w:fldChar w:fldCharType="begin"/>
          </w:r>
          <w:r w:rsidRPr="00661F60">
            <w:rPr>
              <w:rFonts w:ascii="Arial" w:hAnsi="Arial" w:cs="Arial"/>
              <w:sz w:val="20"/>
              <w:szCs w:val="20"/>
            </w:rPr>
            <w:instrText xml:space="preserve"> TIME \@ "d-M-yyyy" </w:instrText>
          </w:r>
          <w:r w:rsidR="003C2888" w:rsidRPr="00661F60">
            <w:rPr>
              <w:rFonts w:ascii="Arial" w:hAnsi="Arial" w:cs="Arial"/>
              <w:sz w:val="20"/>
              <w:szCs w:val="20"/>
            </w:rPr>
            <w:fldChar w:fldCharType="separate"/>
          </w:r>
          <w:r w:rsidR="0088153F">
            <w:rPr>
              <w:rFonts w:ascii="Arial" w:hAnsi="Arial" w:cs="Arial"/>
              <w:noProof/>
              <w:sz w:val="20"/>
              <w:szCs w:val="20"/>
            </w:rPr>
            <w:t>2-10-2014</w:t>
          </w:r>
          <w:r w:rsidR="003C2888" w:rsidRPr="00661F60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661F60" w:rsidTr="00661F60">
      <w:tc>
        <w:tcPr>
          <w:tcW w:w="3070" w:type="dxa"/>
        </w:tcPr>
        <w:p w:rsidR="00661F60" w:rsidRPr="00661F60" w:rsidRDefault="00FD48BD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Subject</w:t>
          </w:r>
          <w:r w:rsidR="00661F60" w:rsidRPr="00661F60">
            <w:rPr>
              <w:rFonts w:ascii="Arial" w:hAnsi="Arial" w:cs="Arial"/>
              <w:sz w:val="20"/>
              <w:szCs w:val="20"/>
            </w:rPr>
            <w:t>: project Bar</w:t>
          </w:r>
          <w:r w:rsidR="00E069F7">
            <w:rPr>
              <w:rFonts w:ascii="Arial" w:hAnsi="Arial" w:cs="Arial"/>
              <w:sz w:val="20"/>
              <w:szCs w:val="20"/>
            </w:rPr>
            <w:t>r</w:t>
          </w:r>
          <w:r w:rsidR="00661F60" w:rsidRPr="00661F60">
            <w:rPr>
              <w:rFonts w:ascii="Arial" w:hAnsi="Arial" w:cs="Arial"/>
              <w:sz w:val="20"/>
              <w:szCs w:val="20"/>
            </w:rPr>
            <w:t>oc-IT</w:t>
          </w:r>
        </w:p>
      </w:tc>
      <w:tc>
        <w:tcPr>
          <w:tcW w:w="3071" w:type="dxa"/>
        </w:tcPr>
        <w:p w:rsidR="00661F60" w:rsidRPr="00661F60" w:rsidRDefault="00661F60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Versie:</w:t>
          </w:r>
          <w:r w:rsidR="00FD48BD">
            <w:rPr>
              <w:rFonts w:ascii="Arial" w:hAnsi="Arial" w:cs="Arial"/>
              <w:sz w:val="20"/>
              <w:szCs w:val="20"/>
            </w:rPr>
            <w:t xml:space="preserve"> 1.0</w:t>
          </w:r>
        </w:p>
      </w:tc>
      <w:tc>
        <w:tcPr>
          <w:tcW w:w="3071" w:type="dxa"/>
        </w:tcPr>
        <w:sdt>
          <w:sdtPr>
            <w:rPr>
              <w:rFonts w:ascii="Arial" w:hAnsi="Arial" w:cs="Arial"/>
              <w:sz w:val="20"/>
              <w:szCs w:val="20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:rsidR="00661F60" w:rsidRPr="00661F60" w:rsidRDefault="00661F60" w:rsidP="00FD48BD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661F60">
                <w:rPr>
                  <w:rFonts w:ascii="Arial" w:hAnsi="Arial" w:cs="Arial"/>
                  <w:sz w:val="20"/>
                  <w:szCs w:val="20"/>
                </w:rPr>
                <w:t>Pag</w:t>
              </w:r>
              <w:r w:rsidR="00FD48BD">
                <w:rPr>
                  <w:rFonts w:ascii="Arial" w:hAnsi="Arial" w:cs="Arial"/>
                  <w:sz w:val="20"/>
                  <w:szCs w:val="20"/>
                </w:rPr>
                <w:t>e</w:t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  <w:r w:rsidR="003C2888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PAGE </w:instrText>
              </w:r>
              <w:r w:rsidR="003C2888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88153F">
                <w:rPr>
                  <w:rFonts w:ascii="Arial" w:hAnsi="Arial" w:cs="Arial"/>
                  <w:noProof/>
                  <w:sz w:val="20"/>
                  <w:szCs w:val="20"/>
                </w:rPr>
                <w:t>3</w:t>
              </w:r>
              <w:r w:rsidR="003C2888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 van </w:t>
              </w:r>
              <w:r w:rsidR="003C2888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NUMPAGES  </w:instrText>
              </w:r>
              <w:r w:rsidR="003C2888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88153F">
                <w:rPr>
                  <w:rFonts w:ascii="Arial" w:hAnsi="Arial" w:cs="Arial"/>
                  <w:noProof/>
                  <w:sz w:val="20"/>
                  <w:szCs w:val="20"/>
                </w:rPr>
                <w:t>4</w:t>
              </w:r>
              <w:r w:rsidR="003C2888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:rsidR="00661F60" w:rsidRDefault="00661F60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7BD4" w:rsidRDefault="00CC7BD4" w:rsidP="00661F60">
      <w:pPr>
        <w:spacing w:after="0" w:line="240" w:lineRule="auto"/>
      </w:pPr>
      <w:r>
        <w:separator/>
      </w:r>
    </w:p>
  </w:footnote>
  <w:footnote w:type="continuationSeparator" w:id="0">
    <w:p w:rsidR="00CC7BD4" w:rsidRDefault="00CC7BD4" w:rsidP="00661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67539A"/>
    <w:multiLevelType w:val="hybridMultilevel"/>
    <w:tmpl w:val="40C66CD8"/>
    <w:lvl w:ilvl="0" w:tplc="054222E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3558BE"/>
    <w:multiLevelType w:val="hybridMultilevel"/>
    <w:tmpl w:val="0174FCA4"/>
    <w:lvl w:ilvl="0" w:tplc="005051F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0D37CA"/>
    <w:multiLevelType w:val="hybridMultilevel"/>
    <w:tmpl w:val="58C866B4"/>
    <w:lvl w:ilvl="0" w:tplc="51547D1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060058"/>
    <w:multiLevelType w:val="hybridMultilevel"/>
    <w:tmpl w:val="3DEE67B4"/>
    <w:lvl w:ilvl="0" w:tplc="EC9EFB1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658A"/>
    <w:rsid w:val="000023E1"/>
    <w:rsid w:val="000777DA"/>
    <w:rsid w:val="001063F8"/>
    <w:rsid w:val="00136E50"/>
    <w:rsid w:val="00252562"/>
    <w:rsid w:val="002F0D24"/>
    <w:rsid w:val="00333F80"/>
    <w:rsid w:val="0039361F"/>
    <w:rsid w:val="003C2888"/>
    <w:rsid w:val="003F3B84"/>
    <w:rsid w:val="00413C6A"/>
    <w:rsid w:val="0042696F"/>
    <w:rsid w:val="00482A64"/>
    <w:rsid w:val="0049609D"/>
    <w:rsid w:val="0049658A"/>
    <w:rsid w:val="00496EBA"/>
    <w:rsid w:val="004E4579"/>
    <w:rsid w:val="0051445F"/>
    <w:rsid w:val="005175B1"/>
    <w:rsid w:val="0054467C"/>
    <w:rsid w:val="00551243"/>
    <w:rsid w:val="005C13D0"/>
    <w:rsid w:val="005E58D5"/>
    <w:rsid w:val="0063327A"/>
    <w:rsid w:val="00661F60"/>
    <w:rsid w:val="006650B0"/>
    <w:rsid w:val="00666AE1"/>
    <w:rsid w:val="007049EF"/>
    <w:rsid w:val="00706870"/>
    <w:rsid w:val="00722431"/>
    <w:rsid w:val="0075190F"/>
    <w:rsid w:val="007631BD"/>
    <w:rsid w:val="0079564F"/>
    <w:rsid w:val="007E17FB"/>
    <w:rsid w:val="008048AF"/>
    <w:rsid w:val="00806F16"/>
    <w:rsid w:val="00816B98"/>
    <w:rsid w:val="00844E85"/>
    <w:rsid w:val="00847EE0"/>
    <w:rsid w:val="0088153F"/>
    <w:rsid w:val="00891D0F"/>
    <w:rsid w:val="008A15E6"/>
    <w:rsid w:val="008B5720"/>
    <w:rsid w:val="008C78E0"/>
    <w:rsid w:val="00905EE8"/>
    <w:rsid w:val="009C17D3"/>
    <w:rsid w:val="00A12439"/>
    <w:rsid w:val="00A31A81"/>
    <w:rsid w:val="00AF2714"/>
    <w:rsid w:val="00B67B84"/>
    <w:rsid w:val="00B9326A"/>
    <w:rsid w:val="00BD1E6C"/>
    <w:rsid w:val="00C42FC1"/>
    <w:rsid w:val="00C65C27"/>
    <w:rsid w:val="00CC7BD4"/>
    <w:rsid w:val="00D509CE"/>
    <w:rsid w:val="00DB6FE8"/>
    <w:rsid w:val="00DF7E32"/>
    <w:rsid w:val="00E069F7"/>
    <w:rsid w:val="00E104CC"/>
    <w:rsid w:val="00EB4590"/>
    <w:rsid w:val="00EF69D1"/>
    <w:rsid w:val="00F07242"/>
    <w:rsid w:val="00F56B57"/>
    <w:rsid w:val="00F77F87"/>
    <w:rsid w:val="00FD48BD"/>
    <w:rsid w:val="00FF6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9658A"/>
    <w:pPr>
      <w:spacing w:after="160" w:line="259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semiHidden/>
    <w:unhideWhenUsed/>
    <w:rsid w:val="00661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661F60"/>
  </w:style>
  <w:style w:type="paragraph" w:styleId="Voettekst">
    <w:name w:val="footer"/>
    <w:basedOn w:val="Standaard"/>
    <w:link w:val="VoettekstChar"/>
    <w:uiPriority w:val="99"/>
    <w:unhideWhenUsed/>
    <w:rsid w:val="00661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61F60"/>
  </w:style>
  <w:style w:type="table" w:styleId="Tabelraster">
    <w:name w:val="Table Grid"/>
    <w:basedOn w:val="Standaardtabel"/>
    <w:uiPriority w:val="59"/>
    <w:rsid w:val="00661F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847EE0"/>
    <w:pPr>
      <w:spacing w:after="0" w:line="240" w:lineRule="auto"/>
    </w:pPr>
  </w:style>
  <w:style w:type="table" w:customStyle="1" w:styleId="Rastertabel4-Accent31">
    <w:name w:val="Rastertabel 4 - Accent 31"/>
    <w:basedOn w:val="Standaardtabel"/>
    <w:uiPriority w:val="49"/>
    <w:rsid w:val="004965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Lijstalinea">
    <w:name w:val="List Paragraph"/>
    <w:basedOn w:val="Standaard"/>
    <w:uiPriority w:val="34"/>
    <w:qFormat/>
    <w:rsid w:val="00806F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Laptop\Documents\GitHub\Project_P5\Docs\Sjabloon_Documenten_Voettekst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Sjabloon_Documenten_Voettekst</Template>
  <TotalTime>106</TotalTime>
  <Pages>4</Pages>
  <Words>628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KevinLaptop</dc:creator>
  <cp:lastModifiedBy>KevinLaptop</cp:lastModifiedBy>
  <cp:revision>40</cp:revision>
  <dcterms:created xsi:type="dcterms:W3CDTF">2014-09-26T10:08:00Z</dcterms:created>
  <dcterms:modified xsi:type="dcterms:W3CDTF">2014-10-02T09:21:00Z</dcterms:modified>
</cp:coreProperties>
</file>