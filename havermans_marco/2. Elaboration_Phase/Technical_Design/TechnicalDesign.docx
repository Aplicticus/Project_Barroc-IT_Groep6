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104CC" w:rsidRDefault="00EA6CD8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Technical Design</w:t>
      </w:r>
    </w:p>
    <w:p w:rsidR="00847EE0" w:rsidRPr="00E104CC" w:rsidRDefault="00EA6CD8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</w:p>
    <w:p w:rsidR="00847EE0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EA6CD8" w:rsidRPr="00E104CC" w:rsidRDefault="00EA6CD8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  <w:r w:rsidRPr="00EA6CD8">
        <w:rPr>
          <w:rFonts w:ascii="Arial" w:hAnsi="Arial" w:cs="Arial"/>
          <w:b/>
          <w:noProof/>
          <w:sz w:val="32"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1229995</wp:posOffset>
            </wp:positionV>
            <wp:extent cx="5762625" cy="1800225"/>
            <wp:effectExtent l="0" t="0" r="0" b="0"/>
            <wp:wrapNone/>
            <wp:docPr id="1" name="Picture 1" descr="D:\School\Leerjaar 2\GitHub\Project_P5\Docs\Projectafbee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Leerjaar 2\GitHub\Project_P5\Docs\Projectafbeeld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7EE0" w:rsidRPr="00954869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847EE0" w:rsidRPr="00954869" w:rsidRDefault="00847EE0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  <w:r w:rsidRPr="00954869">
        <w:rPr>
          <w:rFonts w:ascii="Arial" w:hAnsi="Arial" w:cs="Arial"/>
          <w:b/>
          <w:sz w:val="24"/>
          <w:szCs w:val="24"/>
          <w:lang w:val="en-US"/>
        </w:rPr>
        <w:t>Date:</w:t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sz w:val="24"/>
          <w:szCs w:val="24"/>
          <w:lang w:val="en-US"/>
        </w:rPr>
        <w:t>29-09-2014</w:t>
      </w:r>
      <w:r w:rsidRPr="00954869">
        <w:rPr>
          <w:rFonts w:ascii="Arial" w:hAnsi="Arial" w:cs="Arial"/>
          <w:sz w:val="24"/>
          <w:szCs w:val="24"/>
          <w:lang w:val="en-US"/>
        </w:rPr>
        <w:br/>
      </w:r>
      <w:r w:rsidRPr="00954869">
        <w:rPr>
          <w:rFonts w:ascii="Arial" w:hAnsi="Arial" w:cs="Arial"/>
          <w:b/>
          <w:sz w:val="24"/>
          <w:szCs w:val="24"/>
          <w:lang w:val="en-US"/>
        </w:rPr>
        <w:t>Place:</w:t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sz w:val="24"/>
          <w:szCs w:val="24"/>
          <w:lang w:val="en-US"/>
        </w:rPr>
        <w:t>Breda</w:t>
      </w:r>
      <w:r w:rsidRPr="00954869">
        <w:rPr>
          <w:rFonts w:ascii="Arial" w:hAnsi="Arial" w:cs="Arial"/>
          <w:sz w:val="24"/>
          <w:szCs w:val="24"/>
          <w:lang w:val="en-US"/>
        </w:rPr>
        <w:br/>
      </w:r>
      <w:r w:rsidRPr="00954869">
        <w:rPr>
          <w:rFonts w:ascii="Arial" w:hAnsi="Arial" w:cs="Arial"/>
          <w:b/>
          <w:sz w:val="24"/>
          <w:szCs w:val="24"/>
          <w:lang w:val="en-US"/>
        </w:rPr>
        <w:t>Version:</w:t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sz w:val="24"/>
          <w:szCs w:val="24"/>
          <w:lang w:val="en-US"/>
        </w:rPr>
        <w:t>1.0</w:t>
      </w:r>
      <w:r w:rsidRPr="00954869">
        <w:rPr>
          <w:rFonts w:ascii="Arial" w:hAnsi="Arial" w:cs="Arial"/>
          <w:sz w:val="24"/>
          <w:szCs w:val="24"/>
          <w:lang w:val="en-US"/>
        </w:rPr>
        <w:br/>
      </w:r>
      <w:r w:rsidRPr="00954869">
        <w:rPr>
          <w:rFonts w:ascii="Arial" w:hAnsi="Arial" w:cs="Arial"/>
          <w:b/>
          <w:sz w:val="24"/>
          <w:szCs w:val="24"/>
          <w:lang w:val="en-US"/>
        </w:rPr>
        <w:t>Names:</w:t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sz w:val="24"/>
          <w:szCs w:val="24"/>
          <w:lang w:val="en-US"/>
        </w:rPr>
        <w:t>Kevin Ly, Pieter Hoek and Marco Havermans</w:t>
      </w:r>
      <w:r w:rsidRPr="00954869">
        <w:rPr>
          <w:rFonts w:ascii="Arial" w:hAnsi="Arial" w:cs="Arial"/>
          <w:sz w:val="24"/>
          <w:szCs w:val="24"/>
          <w:lang w:val="en-US"/>
        </w:rPr>
        <w:br/>
      </w:r>
      <w:r w:rsidRPr="00954869">
        <w:rPr>
          <w:rFonts w:ascii="Arial" w:hAnsi="Arial" w:cs="Arial"/>
          <w:b/>
          <w:sz w:val="24"/>
          <w:szCs w:val="24"/>
          <w:lang w:val="en-US"/>
        </w:rPr>
        <w:t>School:</w:t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sz w:val="24"/>
          <w:szCs w:val="24"/>
          <w:lang w:val="en-US"/>
        </w:rPr>
        <w:t>Radius College</w:t>
      </w:r>
      <w:r w:rsidRPr="00954869">
        <w:rPr>
          <w:rFonts w:ascii="Arial" w:hAnsi="Arial" w:cs="Arial"/>
          <w:sz w:val="24"/>
          <w:szCs w:val="24"/>
          <w:lang w:val="en-US"/>
        </w:rPr>
        <w:br/>
      </w:r>
      <w:r w:rsidRPr="00954869">
        <w:rPr>
          <w:rFonts w:ascii="Arial" w:hAnsi="Arial" w:cs="Arial"/>
          <w:b/>
          <w:sz w:val="24"/>
          <w:szCs w:val="24"/>
          <w:lang w:val="en-US"/>
        </w:rPr>
        <w:t>Class:</w:t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sz w:val="24"/>
          <w:szCs w:val="24"/>
          <w:lang w:val="en-US"/>
        </w:rPr>
        <w:t>APO2A/B</w:t>
      </w:r>
      <w:r w:rsidRPr="00954869">
        <w:rPr>
          <w:rFonts w:ascii="Arial" w:hAnsi="Arial" w:cs="Arial"/>
          <w:sz w:val="24"/>
          <w:szCs w:val="24"/>
          <w:lang w:val="en-US"/>
        </w:rPr>
        <w:br/>
      </w:r>
      <w:r w:rsidRPr="00954869">
        <w:rPr>
          <w:rFonts w:ascii="Arial" w:hAnsi="Arial" w:cs="Arial"/>
          <w:b/>
          <w:sz w:val="24"/>
          <w:szCs w:val="24"/>
          <w:lang w:val="en-US"/>
        </w:rPr>
        <w:t>Projectgroup:</w:t>
      </w:r>
      <w:r w:rsidRPr="00954869">
        <w:rPr>
          <w:rFonts w:ascii="Arial" w:hAnsi="Arial" w:cs="Arial"/>
          <w:b/>
          <w:sz w:val="24"/>
          <w:szCs w:val="24"/>
          <w:lang w:val="en-US"/>
        </w:rPr>
        <w:tab/>
      </w:r>
      <w:r w:rsidRPr="00954869">
        <w:rPr>
          <w:rFonts w:ascii="Arial" w:hAnsi="Arial" w:cs="Arial"/>
          <w:sz w:val="24"/>
          <w:szCs w:val="24"/>
          <w:lang w:val="en-US"/>
        </w:rPr>
        <w:t>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56119905"/>
        <w:docPartObj>
          <w:docPartGallery w:val="Table of Contents"/>
          <w:docPartUnique/>
        </w:docPartObj>
      </w:sdtPr>
      <w:sdtEndPr/>
      <w:sdtContent>
        <w:p w:rsidR="00CC5243" w:rsidRDefault="00681989">
          <w:pPr>
            <w:pStyle w:val="Kopvaninhoudsopgave"/>
          </w:pPr>
          <w:r>
            <w:t>Table of Contents</w:t>
          </w:r>
        </w:p>
        <w:p w:rsidR="00CC5243" w:rsidRDefault="00CC524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64697" w:history="1">
            <w:r w:rsidRPr="00864AE0">
              <w:rPr>
                <w:rStyle w:val="Hyperlink"/>
                <w:noProof/>
              </w:rPr>
              <w:t>1.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99764698" w:history="1">
            <w:r w:rsidR="00CC5243" w:rsidRPr="00864AE0">
              <w:rPr>
                <w:rStyle w:val="Hyperlink"/>
                <w:noProof/>
                <w:lang w:val="en-US"/>
              </w:rPr>
              <w:t>1.1 Tasks: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_Toc399764698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3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699" w:history="1">
            <w:r w:rsidR="00CC5243" w:rsidRPr="00864AE0">
              <w:rPr>
                <w:rStyle w:val="Hyperlink"/>
                <w:noProof/>
              </w:rPr>
              <w:t>2.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Modeldictionary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_Toc399764699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4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99764700" w:history="1">
            <w:r w:rsidR="00CC5243" w:rsidRPr="00864AE0">
              <w:rPr>
                <w:rStyle w:val="Hyperlink"/>
                <w:noProof/>
              </w:rPr>
              <w:t>2.1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Modeldictionary Tabel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_Toc399764700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4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99764701" w:history="1">
            <w:r w:rsidR="00CC5243" w:rsidRPr="00864AE0">
              <w:rPr>
                <w:rStyle w:val="Hyperlink"/>
                <w:noProof/>
              </w:rPr>
              <w:t>3. Classdiagram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_Toc399764701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5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702" w:history="1">
            <w:r w:rsidR="00CC5243" w:rsidRPr="00864AE0">
              <w:rPr>
                <w:rStyle w:val="Hyperlink"/>
                <w:noProof/>
              </w:rPr>
              <w:t>4.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Datadictionary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_Toc399764702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6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3" w:history="1">
            <w:r w:rsidR="00CC5243" w:rsidRPr="00864AE0">
              <w:rPr>
                <w:rStyle w:val="Hyperlink"/>
                <w:noProof/>
              </w:rPr>
              <w:t>4.1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Tbl_Customers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_Toc399764703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6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4" w:history="1">
            <w:r w:rsidR="00CC5243" w:rsidRPr="00864AE0">
              <w:rPr>
                <w:rStyle w:val="Hyperlink"/>
                <w:noProof/>
              </w:rPr>
              <w:t>4.2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Tbl_Projects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_Toc399764704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7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5" w:history="1">
            <w:r w:rsidR="00CC5243" w:rsidRPr="00864AE0">
              <w:rPr>
                <w:rStyle w:val="Hyperlink"/>
                <w:noProof/>
              </w:rPr>
              <w:t>4.3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Tbl_Users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_Toc399764705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7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6" w:history="1">
            <w:r w:rsidR="00CC5243" w:rsidRPr="00864AE0">
              <w:rPr>
                <w:rStyle w:val="Hyperlink"/>
                <w:noProof/>
                <w:lang w:val="en-US"/>
              </w:rPr>
              <w:t>4.4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  <w:lang w:val="en-US"/>
              </w:rPr>
              <w:t>Tbl_Invoices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_Toc399764706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8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9764707" w:history="1">
            <w:r w:rsidR="00CC5243" w:rsidRPr="00864AE0">
              <w:rPr>
                <w:rStyle w:val="Hyperlink"/>
                <w:noProof/>
              </w:rPr>
              <w:t>4.5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Tbl_Appointments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_Toc399764707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8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708" w:history="1">
            <w:r w:rsidR="00CC5243" w:rsidRPr="00864AE0">
              <w:rPr>
                <w:rStyle w:val="Hyperlink"/>
                <w:noProof/>
              </w:rPr>
              <w:t>5.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Sequencediagrams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_Toc399764708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9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7D415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9764709" w:history="1">
            <w:r w:rsidR="00CC5243" w:rsidRPr="00864AE0">
              <w:rPr>
                <w:rStyle w:val="Hyperlink"/>
                <w:noProof/>
              </w:rPr>
              <w:t>6.</w:t>
            </w:r>
            <w:r w:rsidR="00CC5243">
              <w:rPr>
                <w:noProof/>
              </w:rPr>
              <w:tab/>
            </w:r>
            <w:r w:rsidR="00CC5243" w:rsidRPr="00864AE0">
              <w:rPr>
                <w:rStyle w:val="Hyperlink"/>
                <w:noProof/>
              </w:rPr>
              <w:t>Versions</w:t>
            </w:r>
            <w:r w:rsidR="00CC5243">
              <w:rPr>
                <w:noProof/>
                <w:webHidden/>
              </w:rPr>
              <w:tab/>
            </w:r>
            <w:r w:rsidR="00CC5243">
              <w:rPr>
                <w:noProof/>
                <w:webHidden/>
              </w:rPr>
              <w:fldChar w:fldCharType="begin"/>
            </w:r>
            <w:r w:rsidR="00CC5243">
              <w:rPr>
                <w:noProof/>
                <w:webHidden/>
              </w:rPr>
              <w:instrText xml:space="preserve"> PAGEREF _Toc399764709 \h </w:instrText>
            </w:r>
            <w:r w:rsidR="00CC5243">
              <w:rPr>
                <w:noProof/>
                <w:webHidden/>
              </w:rPr>
            </w:r>
            <w:r w:rsidR="00CC5243">
              <w:rPr>
                <w:noProof/>
                <w:webHidden/>
              </w:rPr>
              <w:fldChar w:fldCharType="separate"/>
            </w:r>
            <w:r w:rsidR="00CC5243">
              <w:rPr>
                <w:noProof/>
                <w:webHidden/>
              </w:rPr>
              <w:t>10</w:t>
            </w:r>
            <w:r w:rsidR="00CC5243">
              <w:rPr>
                <w:noProof/>
                <w:webHidden/>
              </w:rPr>
              <w:fldChar w:fldCharType="end"/>
            </w:r>
          </w:hyperlink>
        </w:p>
        <w:p w:rsidR="00CC5243" w:rsidRDefault="00CC5243">
          <w:r>
            <w:fldChar w:fldCharType="end"/>
          </w:r>
        </w:p>
      </w:sdtContent>
    </w:sdt>
    <w:p w:rsidR="004643F6" w:rsidRDefault="004643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643F6" w:rsidRPr="00954869" w:rsidRDefault="004643F6" w:rsidP="00954869">
      <w:pPr>
        <w:pStyle w:val="Kop1"/>
        <w:rPr>
          <w:lang w:val="en-US"/>
        </w:rPr>
      </w:pPr>
      <w:bookmarkStart w:id="0" w:name="_Toc399764697"/>
      <w:r w:rsidRPr="00954869">
        <w:rPr>
          <w:lang w:val="en-US"/>
        </w:rPr>
        <w:lastRenderedPageBreak/>
        <w:t>1. Tasks</w:t>
      </w:r>
      <w:bookmarkEnd w:id="0"/>
    </w:p>
    <w:p w:rsidR="004643F6" w:rsidRPr="002C3A14" w:rsidRDefault="00ED11EB" w:rsidP="00ED11EB">
      <w:pPr>
        <w:pStyle w:val="Kop1"/>
        <w:rPr>
          <w:lang w:val="en-US"/>
        </w:rPr>
      </w:pPr>
      <w:bookmarkStart w:id="1" w:name="_Toc399764698"/>
      <w:r>
        <w:rPr>
          <w:lang w:val="en-US"/>
        </w:rPr>
        <w:t xml:space="preserve">1.1 </w:t>
      </w:r>
      <w:r w:rsidR="004643F6" w:rsidRPr="002C3A14">
        <w:rPr>
          <w:lang w:val="en-US"/>
        </w:rPr>
        <w:t>Tasks:</w:t>
      </w:r>
      <w:bookmarkEnd w:id="1"/>
    </w:p>
    <w:p w:rsidR="004643F6" w:rsidRPr="002C3A14" w:rsidRDefault="004643F6" w:rsidP="004643F6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tables 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fields</w:t>
      </w:r>
      <w:r w:rsidRPr="002C3A14">
        <w:rPr>
          <w:rFonts w:ascii="Arial" w:hAnsi="Arial" w:cs="Arial"/>
          <w:sz w:val="24"/>
          <w:szCs w:val="24"/>
          <w:lang w:val="en-US"/>
        </w:rPr>
        <w:tab/>
        <w:t>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primary and reference keys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Linking tables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i/>
          <w:sz w:val="24"/>
          <w:szCs w:val="24"/>
          <w:lang w:val="en-US"/>
        </w:rPr>
        <w:t>Check the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tables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fields (group) (group)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ab/>
        <w:t>-</w:t>
      </w:r>
      <w:r>
        <w:rPr>
          <w:rFonts w:ascii="Arial" w:hAnsi="Arial" w:cs="Arial"/>
          <w:sz w:val="24"/>
          <w:szCs w:val="24"/>
          <w:lang w:val="en-US"/>
        </w:rPr>
        <w:tab/>
        <w:t>Check primary and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reference keys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links between tables (group)</w:t>
      </w:r>
    </w:p>
    <w:p w:rsidR="004643F6" w:rsidRPr="002C3A14" w:rsidRDefault="004643F6" w:rsidP="004643F6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br/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an application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a design of the prototypes (Pieter Hoek,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>-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Program codes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 xml:space="preserve">- 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Create classes (group)</w:t>
      </w:r>
      <w:r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Program with code (group)</w:t>
      </w:r>
      <w:r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i/>
          <w:sz w:val="24"/>
          <w:szCs w:val="24"/>
          <w:lang w:val="en-US"/>
        </w:rPr>
        <w:tab/>
        <w:t>Build the solution</w:t>
      </w:r>
      <w:r>
        <w:rPr>
          <w:rFonts w:ascii="Arial" w:hAnsi="Arial" w:cs="Arial"/>
          <w:i/>
          <w:sz w:val="24"/>
          <w:szCs w:val="24"/>
          <w:lang w:val="en-US"/>
        </w:rPr>
        <w:t xml:space="preserve"> and</w:t>
      </w:r>
      <w:r w:rsidRPr="002C3A14">
        <w:rPr>
          <w:rFonts w:ascii="Arial" w:hAnsi="Arial" w:cs="Arial"/>
          <w:i/>
          <w:sz w:val="24"/>
          <w:szCs w:val="24"/>
          <w:lang w:val="en-US"/>
        </w:rPr>
        <w:t xml:space="preserve"> include database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i/>
          <w:sz w:val="24"/>
          <w:szCs w:val="24"/>
          <w:lang w:val="en-US"/>
        </w:rPr>
        <w:t>Check the application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the classes of the application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the program code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the working solution with database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</w:p>
    <w:p w:rsidR="004643F6" w:rsidRPr="002C3A14" w:rsidRDefault="004643F6" w:rsidP="004643F6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 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the</w:t>
      </w:r>
      <w:r>
        <w:rPr>
          <w:rFonts w:ascii="Arial" w:hAnsi="Arial" w:cs="Arial"/>
          <w:sz w:val="24"/>
          <w:szCs w:val="24"/>
          <w:lang w:val="en-US"/>
        </w:rPr>
        <w:t xml:space="preserve"> acceptation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test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Let external people test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sz w:val="24"/>
          <w:szCs w:val="24"/>
          <w:lang w:val="en-US"/>
        </w:rPr>
        <w:t>Update the application with the 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Optimize the application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 xml:space="preserve">Test the application </w:t>
      </w:r>
      <w:r>
        <w:rPr>
          <w:rFonts w:ascii="Arial" w:hAnsi="Arial" w:cs="Arial"/>
          <w:sz w:val="24"/>
          <w:szCs w:val="24"/>
          <w:lang w:val="en-US"/>
        </w:rPr>
        <w:t>so the application fully works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</w:p>
    <w:p w:rsidR="00EA6CD8" w:rsidRPr="00954869" w:rsidRDefault="00EA6CD8">
      <w:pPr>
        <w:rPr>
          <w:rFonts w:ascii="Arial" w:hAnsi="Arial" w:cs="Arial"/>
          <w:sz w:val="24"/>
          <w:szCs w:val="24"/>
          <w:lang w:val="en-US"/>
        </w:rPr>
      </w:pPr>
      <w:r w:rsidRPr="00954869">
        <w:rPr>
          <w:rFonts w:ascii="Arial" w:hAnsi="Arial" w:cs="Arial"/>
          <w:sz w:val="24"/>
          <w:szCs w:val="24"/>
          <w:lang w:val="en-US"/>
        </w:rPr>
        <w:br w:type="page"/>
      </w:r>
    </w:p>
    <w:p w:rsidR="004643F6" w:rsidRDefault="004643F6" w:rsidP="00954869">
      <w:pPr>
        <w:pStyle w:val="Kop1"/>
      </w:pPr>
      <w:bookmarkStart w:id="2" w:name="_Toc399764699"/>
      <w:r>
        <w:lastRenderedPageBreak/>
        <w:t>2.</w:t>
      </w:r>
      <w:r>
        <w:tab/>
        <w:t>Modeldictionary</w:t>
      </w:r>
      <w:bookmarkEnd w:id="2"/>
    </w:p>
    <w:p w:rsidR="00ED11EB" w:rsidRDefault="00ED11EB" w:rsidP="00ED11EB">
      <w:pPr>
        <w:pStyle w:val="Kop1"/>
      </w:pPr>
      <w:bookmarkStart w:id="3" w:name="_Toc399764700"/>
      <w:r>
        <w:t>2.1</w:t>
      </w:r>
      <w:r>
        <w:tab/>
        <w:t>Modeldictionary Tabel</w:t>
      </w:r>
      <w:bookmarkEnd w:id="3"/>
    </w:p>
    <w:p w:rsidR="00ED11EB" w:rsidRDefault="00ED11EB" w:rsidP="00ED11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D11EB" w:rsidTr="00025CD5">
        <w:tc>
          <w:tcPr>
            <w:tcW w:w="4606" w:type="dxa"/>
          </w:tcPr>
          <w:p w:rsidR="00ED11EB" w:rsidRDefault="00ED11EB" w:rsidP="00025CD5">
            <w:r>
              <w:t>Klasse</w:t>
            </w:r>
          </w:p>
        </w:tc>
        <w:tc>
          <w:tcPr>
            <w:tcW w:w="4606" w:type="dxa"/>
          </w:tcPr>
          <w:p w:rsidR="00ED11EB" w:rsidRDefault="00ED11EB" w:rsidP="00025CD5">
            <w:r>
              <w:t>Omschrijving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Klanten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personen die betalen voor de diensten die het bedrijf levert. Klanten is verantwoordelijk voor het bijhouden van basisgegevens van een klant.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Appointments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afspraken met een klant. Appointments is verantwoordelijk voor het bijhouden van de afspraken met klanten.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Projects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projecten van een klant. Projects is verantwoordelijk voor het bijhouden van de projecten van klanten.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Invoices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facturen van een klant. Invoices is verantwoordelijk voor het bijhouden van de facturen van klanten.</w:t>
            </w:r>
          </w:p>
        </w:tc>
      </w:tr>
      <w:tr w:rsidR="00ED11EB" w:rsidTr="00025CD5">
        <w:tc>
          <w:tcPr>
            <w:tcW w:w="4606" w:type="dxa"/>
          </w:tcPr>
          <w:p w:rsidR="00ED11EB" w:rsidRDefault="00ED11EB" w:rsidP="00025CD5">
            <w:r>
              <w:t>Users</w:t>
            </w:r>
          </w:p>
        </w:tc>
        <w:tc>
          <w:tcPr>
            <w:tcW w:w="4606" w:type="dxa"/>
          </w:tcPr>
          <w:p w:rsidR="00ED11EB" w:rsidRDefault="00ED11EB" w:rsidP="00025CD5">
            <w:r>
              <w:t>Een of meerdere gebruikers van de applicatie. Users is verantwoordelijk voor het toevoegen en verwijderen van gebruikers.</w:t>
            </w:r>
          </w:p>
        </w:tc>
      </w:tr>
    </w:tbl>
    <w:p w:rsidR="00ED11EB" w:rsidRDefault="00ED11EB" w:rsidP="004643F6"/>
    <w:p w:rsidR="00ED11EB" w:rsidRDefault="00ED11EB">
      <w:r>
        <w:br w:type="page"/>
      </w:r>
    </w:p>
    <w:p w:rsidR="004643F6" w:rsidRDefault="00ED11EB" w:rsidP="00ED11EB">
      <w:pPr>
        <w:pStyle w:val="Kop1"/>
      </w:pPr>
      <w:bookmarkStart w:id="4" w:name="_Toc399764701"/>
      <w:r>
        <w:lastRenderedPageBreak/>
        <w:t>3. Classdiagram</w:t>
      </w:r>
      <w:bookmarkEnd w:id="4"/>
    </w:p>
    <w:p w:rsidR="00ED11EB" w:rsidRDefault="00954869" w:rsidP="00ED11EB">
      <w:r w:rsidRPr="00954869"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4435744E" wp14:editId="51BBBF55">
            <wp:simplePos x="0" y="0"/>
            <wp:positionH relativeFrom="column">
              <wp:posOffset>-213995</wp:posOffset>
            </wp:positionH>
            <wp:positionV relativeFrom="paragraph">
              <wp:posOffset>288925</wp:posOffset>
            </wp:positionV>
            <wp:extent cx="6190900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36" y="21530"/>
                <wp:lineTo x="21536" y="0"/>
                <wp:lineTo x="0" y="0"/>
              </wp:wrapPolygon>
            </wp:wrapTight>
            <wp:docPr id="3" name="Afbeelding 3" descr="C:\Users\Marco\Desktop\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esktop\Klassen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1EB" w:rsidRDefault="00ED11EB">
      <w:r>
        <w:br w:type="page"/>
      </w:r>
    </w:p>
    <w:p w:rsidR="00ED11EB" w:rsidRPr="00954869" w:rsidRDefault="00ED11EB" w:rsidP="00954869">
      <w:pPr>
        <w:pStyle w:val="Kop1"/>
      </w:pPr>
      <w:bookmarkStart w:id="5" w:name="_Toc399764702"/>
      <w:r>
        <w:lastRenderedPageBreak/>
        <w:t>4.</w:t>
      </w:r>
      <w:r>
        <w:tab/>
        <w:t>Datadictionary</w:t>
      </w:r>
      <w:bookmarkEnd w:id="5"/>
    </w:p>
    <w:p w:rsidR="00ED11EB" w:rsidRPr="00FF3956" w:rsidRDefault="00ED11EB" w:rsidP="00ED11EB">
      <w:pPr>
        <w:pStyle w:val="Kop2"/>
      </w:pPr>
      <w:bookmarkStart w:id="6" w:name="_Toc399764703"/>
      <w:r>
        <w:t>4.1</w:t>
      </w:r>
      <w:r>
        <w:tab/>
      </w:r>
      <w:r w:rsidRPr="00FF3956">
        <w:t>Tbl_Customers</w:t>
      </w:r>
      <w:bookmarkEnd w:id="6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 w:rsidRPr="004C76C3">
              <w:t>CUSTOMER_ID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Pr="00806F16">
              <w:rPr>
                <w:lang w:val="en-US"/>
              </w:rPr>
              <w:t xml:space="preserve"> 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ED11EB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Aaaaaaaaa..Zzzzzzzzz</w:t>
            </w:r>
            <w:r>
              <w:t xml:space="preserve"> 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Residence1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 w:rsidRPr="004C76C3">
              <w:t>ADDRESS2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ED11EB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  <w:r>
              <w:t xml:space="preserve"> 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6C3"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6C3">
              <w:t>Residence2of the customer</w:t>
            </w:r>
          </w:p>
        </w:tc>
      </w:tr>
      <w:tr w:rsidR="00ED11EB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 w:rsidRPr="004C76C3">
              <w:t>CONTACTPERSON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Aaaaaaaaa..Zzzzzzzzz</w:t>
            </w:r>
            <w:r>
              <w:t xml:space="preserve"> </w:t>
            </w:r>
            <w:r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Contactperson of the customer</w:t>
            </w:r>
          </w:p>
        </w:tc>
      </w:tr>
      <w:tr w:rsidR="00ED11EB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 w:rsidRPr="004C76C3">
              <w:t>INITIALS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AAA...ZZZ(10)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6C3"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Initials of the customer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PHONE_NR1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9999)0000000..9999999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9999)0000000..9999999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9999)0000000..9999999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ED11EB" w:rsidRPr="00954869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Aa..Zz ||!@~ || 0-999999 (30) + "@" + Aa..Zz (20) + "." + Aa.Zz (10)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ED11EB" w:rsidRPr="004C76C3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of action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LAST_CONTACT_DATE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known contactdate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NEXT_ACTION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OFFER_NUMBERS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PROSPECT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0,00..100,00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ED11EB" w:rsidRPr="00806F16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ED11EB" w:rsidRPr="004C76C3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NR_OF_INVOICES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 xml:space="preserve">The number </w:t>
            </w:r>
            <w:r>
              <w:t>of invoices</w:t>
            </w:r>
          </w:p>
        </w:tc>
      </w:tr>
      <w:tr w:rsidR="00ED11EB" w:rsidRPr="00954869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BALANCE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ED11EB" w:rsidRPr="00954869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Bool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Is customer BKR checked?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ACC_ID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ED11EB" w:rsidRPr="00954869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lastRenderedPageBreak/>
              <w:t>SOFTWARE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OPEN_PROJ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project state</w:t>
            </w:r>
          </w:p>
        </w:tc>
      </w:tr>
      <w:tr w:rsidR="00ED11EB" w:rsidRPr="004C76C3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MAINT_CONTR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have maintenance contract?</w:t>
            </w:r>
          </w:p>
        </w:tc>
      </w:tr>
      <w:tr w:rsidR="00ED11EB" w:rsidRPr="004C76C3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INT_CONTACT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internal contact person</w:t>
            </w:r>
          </w:p>
        </w:tc>
      </w:tr>
    </w:tbl>
    <w:p w:rsidR="00ED11EB" w:rsidRDefault="00ED11EB" w:rsidP="00ED11EB"/>
    <w:p w:rsidR="00ED11EB" w:rsidRDefault="00ED11EB" w:rsidP="00ED11EB">
      <w:pPr>
        <w:pStyle w:val="Kop2"/>
      </w:pPr>
      <w:bookmarkStart w:id="7" w:name="_Toc399764704"/>
      <w:r>
        <w:t>4.2</w:t>
      </w:r>
      <w:r>
        <w:tab/>
      </w:r>
      <w:r w:rsidRPr="00FF3956">
        <w:t>Tbl_Projects</w:t>
      </w:r>
      <w:bookmarkEnd w:id="7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ED11EB" w:rsidRPr="00C242EB" w:rsidTr="0002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CUSTOMER_ID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ED11EB" w:rsidRPr="00806F16" w:rsidTr="00025CD5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ED11EB" w:rsidRPr="00954869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DEADLINE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SUBJECT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ED11EB" w:rsidRPr="00806F16" w:rsidRDefault="00ED11EB" w:rsidP="00ED11EB">
      <w:pPr>
        <w:rPr>
          <w:i/>
          <w:lang w:val="en-US"/>
        </w:rPr>
      </w:pPr>
    </w:p>
    <w:p w:rsidR="00ED11EB" w:rsidRPr="00806F16" w:rsidRDefault="00ED11EB" w:rsidP="00ED11EB">
      <w:pPr>
        <w:rPr>
          <w:i/>
          <w:lang w:val="en-US"/>
        </w:rPr>
      </w:pPr>
    </w:p>
    <w:p w:rsidR="00ED11EB" w:rsidRPr="00FF3956" w:rsidRDefault="00ED11EB" w:rsidP="00ED11EB">
      <w:pPr>
        <w:pStyle w:val="Kop2"/>
      </w:pPr>
      <w:bookmarkStart w:id="8" w:name="_Toc399764705"/>
      <w:r>
        <w:t>4.3</w:t>
      </w:r>
      <w:r>
        <w:tab/>
      </w:r>
      <w:r w:rsidRPr="00FF3956">
        <w:t>Tbl_</w:t>
      </w:r>
      <w:r>
        <w:t>Users</w:t>
      </w:r>
      <w:bookmarkEnd w:id="8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USER_ID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the user</w:t>
            </w:r>
          </w:p>
        </w:tc>
      </w:tr>
      <w:tr w:rsidR="00ED11EB" w:rsidRPr="00954869" w:rsidTr="00025CD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USER_NAME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PASSWORD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ED11EB" w:rsidRPr="00954869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ED11EB" w:rsidRPr="00806F16" w:rsidRDefault="00ED11EB" w:rsidP="00ED11EB">
      <w:pPr>
        <w:rPr>
          <w:lang w:val="en-US"/>
        </w:rPr>
      </w:pPr>
    </w:p>
    <w:p w:rsidR="00ED11EB" w:rsidRDefault="00ED11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D11EB" w:rsidRPr="00806F16" w:rsidRDefault="00ED11EB" w:rsidP="00ED11EB">
      <w:pPr>
        <w:pStyle w:val="Kop2"/>
        <w:rPr>
          <w:lang w:val="en-US"/>
        </w:rPr>
      </w:pPr>
      <w:bookmarkStart w:id="9" w:name="_Toc399764706"/>
      <w:r>
        <w:rPr>
          <w:lang w:val="en-US"/>
        </w:rPr>
        <w:lastRenderedPageBreak/>
        <w:t>4.4</w:t>
      </w:r>
      <w:r>
        <w:rPr>
          <w:lang w:val="en-US"/>
        </w:rPr>
        <w:tab/>
      </w:r>
      <w:r w:rsidRPr="00806F16">
        <w:rPr>
          <w:lang w:val="en-US"/>
        </w:rPr>
        <w:t>Tbl_Invoices</w:t>
      </w:r>
      <w:bookmarkEnd w:id="9"/>
    </w:p>
    <w:p w:rsidR="00ED11EB" w:rsidRPr="00806F16" w:rsidRDefault="00ED11EB" w:rsidP="00ED11EB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INVOICE_ID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ED11EB" w:rsidRPr="00806F16" w:rsidTr="00025CD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>
              <w:rPr>
                <w:lang w:val="en-US"/>
              </w:rPr>
              <w:t>INVOICE_VALUE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0,00 - 99999999,99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amount of invoice that must be paid</w:t>
            </w:r>
          </w:p>
        </w:tc>
      </w:tr>
      <w:tr w:rsidR="00ED11EB" w:rsidRPr="00954869" w:rsidTr="00025CD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>
              <w:rPr>
                <w:lang w:val="en-US"/>
              </w:rPr>
              <w:t>INVOICE_END_DATE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last date of invoice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>
              <w:rPr>
                <w:lang w:val="en-US"/>
              </w:rPr>
              <w:t>INVOICE_SEND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date of invoice that is sent</w:t>
            </w:r>
          </w:p>
        </w:tc>
      </w:tr>
    </w:tbl>
    <w:p w:rsidR="00ED11EB" w:rsidRPr="00806F16" w:rsidRDefault="00ED11EB" w:rsidP="00ED11EB">
      <w:pPr>
        <w:rPr>
          <w:b/>
          <w:sz w:val="30"/>
          <w:szCs w:val="30"/>
          <w:u w:val="single"/>
          <w:lang w:val="en-US"/>
        </w:rPr>
      </w:pPr>
    </w:p>
    <w:p w:rsidR="00ED11EB" w:rsidRPr="00FF3956" w:rsidRDefault="00ED11EB" w:rsidP="00ED11EB">
      <w:pPr>
        <w:pStyle w:val="Kop2"/>
      </w:pPr>
      <w:bookmarkStart w:id="10" w:name="_Toc399764707"/>
      <w:r>
        <w:t>4.5</w:t>
      </w:r>
      <w:r>
        <w:tab/>
      </w:r>
      <w:r w:rsidRPr="00FF3956">
        <w:t>Tbl_</w:t>
      </w:r>
      <w:r>
        <w:t>Appointments</w:t>
      </w:r>
      <w:bookmarkEnd w:id="10"/>
    </w:p>
    <w:p w:rsidR="00ED11EB" w:rsidRDefault="00ED11EB" w:rsidP="00ED11EB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ED11EB" w:rsidTr="0002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C242EB" w:rsidRDefault="00ED11EB" w:rsidP="00025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ED11EB" w:rsidRPr="00C242EB" w:rsidRDefault="00ED11EB" w:rsidP="00025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ED11EB" w:rsidRPr="00806F16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4C76C3" w:rsidRDefault="00ED11EB" w:rsidP="00025CD5">
            <w:r>
              <w:t>CUSTOMER_ID</w:t>
            </w:r>
          </w:p>
        </w:tc>
        <w:tc>
          <w:tcPr>
            <w:tcW w:w="1559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>
              <w:rPr>
                <w:lang w:val="en-US"/>
              </w:rPr>
              <w:t>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ED11EB" w:rsidRPr="00806F16" w:rsidTr="00025CD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ED11EB" w:rsidRPr="007049EF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ED11EB" w:rsidRPr="00806F16" w:rsidRDefault="00ED11EB" w:rsidP="00025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ED11EB" w:rsidRPr="00954869" w:rsidTr="0002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11EB" w:rsidRPr="00806F16" w:rsidRDefault="00ED11EB" w:rsidP="00025CD5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ED11EB" w:rsidRPr="004C76C3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Aaaaaaaaa..Zzzzzzzzz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ED11EB" w:rsidRPr="004C76C3" w:rsidRDefault="00ED11EB" w:rsidP="0002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ED11EB" w:rsidRPr="00806F16" w:rsidRDefault="00ED11EB" w:rsidP="0002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ED11EB" w:rsidRPr="00806F16" w:rsidRDefault="00ED11EB" w:rsidP="00ED11EB">
      <w:pPr>
        <w:rPr>
          <w:rFonts w:ascii="Arial" w:hAnsi="Arial" w:cs="Arial"/>
          <w:sz w:val="24"/>
          <w:szCs w:val="24"/>
          <w:lang w:val="en-US"/>
        </w:rPr>
      </w:pPr>
    </w:p>
    <w:p w:rsidR="008D7522" w:rsidRPr="00954869" w:rsidRDefault="008D75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54869">
        <w:rPr>
          <w:lang w:val="en-US"/>
        </w:rPr>
        <w:br w:type="page"/>
      </w:r>
    </w:p>
    <w:p w:rsidR="008D7522" w:rsidRDefault="008D7522" w:rsidP="008D7522">
      <w:pPr>
        <w:pStyle w:val="Kop1"/>
      </w:pPr>
      <w:bookmarkStart w:id="11" w:name="_Toc399764708"/>
      <w:r w:rsidRPr="008D7522">
        <w:lastRenderedPageBreak/>
        <w:t>5.</w:t>
      </w:r>
      <w:r w:rsidRPr="008D7522">
        <w:tab/>
        <w:t>Sequencediagrams</w:t>
      </w:r>
      <w:bookmarkEnd w:id="11"/>
    </w:p>
    <w:p w:rsidR="0014179C" w:rsidRDefault="0014179C" w:rsidP="0014179C">
      <w:pPr>
        <w:pStyle w:val="Kop2"/>
      </w:pPr>
      <w:r>
        <w:t>5.1</w:t>
      </w:r>
      <w:r>
        <w:tab/>
        <w:t>Add Customer</w:t>
      </w:r>
    </w:p>
    <w:p w:rsidR="0014179C" w:rsidRDefault="0014179C" w:rsidP="0014179C">
      <w:pPr>
        <w:pStyle w:val="Geenafstand"/>
      </w:pPr>
      <w:r w:rsidRPr="0014179C">
        <w:rPr>
          <w:noProof/>
          <w:lang w:eastAsia="nl-NL"/>
        </w:rPr>
        <w:drawing>
          <wp:inline distT="0" distB="0" distL="0" distR="0">
            <wp:extent cx="5153025" cy="3409950"/>
            <wp:effectExtent l="0" t="0" r="0" b="0"/>
            <wp:docPr id="4" name="Afbeelding 4" descr="C:\Users\Marco\Desktop\2.2_Add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\Desktop\2.2_Add_Custom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0"/>
                    <a:stretch/>
                  </pic:blipFill>
                  <pic:spPr bwMode="auto">
                    <a:xfrm>
                      <a:off x="0" y="0"/>
                      <a:ext cx="5153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79C" w:rsidRDefault="0014179C" w:rsidP="0014179C">
      <w:pPr>
        <w:pStyle w:val="Geenafstand"/>
      </w:pPr>
    </w:p>
    <w:p w:rsidR="0014179C" w:rsidRDefault="0014179C" w:rsidP="0014179C">
      <w:pPr>
        <w:pStyle w:val="Kop2"/>
      </w:pPr>
      <w:r>
        <w:t>5.2</w:t>
      </w:r>
      <w:r>
        <w:tab/>
        <w:t>Modify Customer</w:t>
      </w:r>
    </w:p>
    <w:p w:rsidR="0014179C" w:rsidRDefault="0014179C" w:rsidP="0014179C">
      <w:pPr>
        <w:pStyle w:val="Geenafstand"/>
      </w:pPr>
      <w:r w:rsidRPr="0014179C">
        <w:rPr>
          <w:noProof/>
          <w:lang w:eastAsia="nl-NL"/>
        </w:rPr>
        <w:drawing>
          <wp:inline distT="0" distB="0" distL="0" distR="0">
            <wp:extent cx="5760720" cy="4081670"/>
            <wp:effectExtent l="0" t="0" r="0" b="0"/>
            <wp:docPr id="5" name="Afbeelding 5" descr="C:\Users\Marco\Desktop\2.3_Modify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Desktop\2.3_Modify_Custom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9C" w:rsidRDefault="0014179C">
      <w:r>
        <w:br w:type="page"/>
      </w:r>
    </w:p>
    <w:p w:rsidR="0014179C" w:rsidRDefault="0014179C" w:rsidP="0014179C">
      <w:pPr>
        <w:pStyle w:val="Kop2"/>
      </w:pPr>
      <w:r>
        <w:lastRenderedPageBreak/>
        <w:t>5.3</w:t>
      </w:r>
      <w:r>
        <w:tab/>
        <w:t>Archive Customer</w:t>
      </w:r>
    </w:p>
    <w:p w:rsidR="0014179C" w:rsidRDefault="0014179C" w:rsidP="0014179C">
      <w:pPr>
        <w:pStyle w:val="Geenafstand"/>
      </w:pPr>
      <w:r w:rsidRPr="0014179C">
        <w:rPr>
          <w:noProof/>
          <w:lang w:eastAsia="nl-NL"/>
        </w:rPr>
        <w:drawing>
          <wp:inline distT="0" distB="0" distL="0" distR="0">
            <wp:extent cx="5610225" cy="3381375"/>
            <wp:effectExtent l="0" t="0" r="0" b="0"/>
            <wp:docPr id="6" name="Afbeelding 6" descr="C:\Users\Marco\Desktop\2.4_Archive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\Desktop\2.4_Archive_Custom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1"/>
                    <a:stretch/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79C" w:rsidRDefault="0014179C" w:rsidP="0014179C">
      <w:pPr>
        <w:pStyle w:val="Geenafstand"/>
      </w:pPr>
    </w:p>
    <w:p w:rsidR="0014179C" w:rsidRDefault="0014179C" w:rsidP="0014179C">
      <w:pPr>
        <w:pStyle w:val="Kop2"/>
      </w:pPr>
      <w:r>
        <w:t>5.4</w:t>
      </w:r>
      <w:r>
        <w:tab/>
        <w:t>View Customer</w:t>
      </w:r>
    </w:p>
    <w:p w:rsidR="0014179C" w:rsidRDefault="0014179C" w:rsidP="0014179C">
      <w:pPr>
        <w:pStyle w:val="Geenafstand"/>
      </w:pPr>
      <w:r w:rsidRPr="0014179C">
        <w:rPr>
          <w:noProof/>
          <w:lang w:eastAsia="nl-NL"/>
        </w:rPr>
        <w:drawing>
          <wp:inline distT="0" distB="0" distL="0" distR="0">
            <wp:extent cx="5629275" cy="4552950"/>
            <wp:effectExtent l="0" t="0" r="0" b="0"/>
            <wp:docPr id="7" name="Afbeelding 7" descr="C:\Users\Marco\Desktop\2.1_View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\Desktop\2.1_View_Custom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9C" w:rsidRDefault="0014179C">
      <w:r>
        <w:br w:type="page"/>
      </w:r>
    </w:p>
    <w:p w:rsidR="0014179C" w:rsidRPr="00861B1B" w:rsidRDefault="0014179C" w:rsidP="0014179C">
      <w:pPr>
        <w:pStyle w:val="Kop2"/>
        <w:rPr>
          <w:lang w:val="en-US"/>
        </w:rPr>
      </w:pPr>
      <w:r w:rsidRPr="00861B1B">
        <w:rPr>
          <w:lang w:val="en-US"/>
        </w:rPr>
        <w:lastRenderedPageBreak/>
        <w:t>5.5</w:t>
      </w:r>
      <w:r w:rsidR="00861B1B">
        <w:rPr>
          <w:lang w:val="en-US"/>
        </w:rPr>
        <w:tab/>
      </w:r>
      <w:r w:rsidRPr="00861B1B">
        <w:rPr>
          <w:lang w:val="en-US"/>
        </w:rPr>
        <w:t>Add Invoice</w:t>
      </w:r>
    </w:p>
    <w:p w:rsidR="00861B1B" w:rsidRPr="00861B1B" w:rsidRDefault="0014179C" w:rsidP="0014179C">
      <w:pPr>
        <w:pStyle w:val="Geenafstand"/>
        <w:rPr>
          <w:lang w:val="en-US"/>
        </w:rPr>
      </w:pPr>
      <w:r w:rsidRPr="0014179C">
        <w:rPr>
          <w:noProof/>
          <w:lang w:eastAsia="nl-NL"/>
        </w:rPr>
        <w:drawing>
          <wp:inline distT="0" distB="0" distL="0" distR="0">
            <wp:extent cx="5760720" cy="3632501"/>
            <wp:effectExtent l="0" t="0" r="0" b="0"/>
            <wp:docPr id="8" name="Afbeelding 8" descr="C:\Users\Marco\Desktop\1.2_Add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o\Desktop\1.2_Add_Invo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1B" w:rsidRPr="00861B1B" w:rsidRDefault="00861B1B" w:rsidP="0014179C">
      <w:pPr>
        <w:pStyle w:val="Geenafstand"/>
        <w:rPr>
          <w:lang w:val="en-US"/>
        </w:rPr>
      </w:pPr>
    </w:p>
    <w:p w:rsidR="00861B1B" w:rsidRDefault="00861B1B" w:rsidP="00861B1B">
      <w:pPr>
        <w:pStyle w:val="Kop2"/>
        <w:rPr>
          <w:lang w:val="en-US"/>
        </w:rPr>
      </w:pPr>
      <w:r>
        <w:rPr>
          <w:lang w:val="en-US"/>
        </w:rPr>
        <w:t>5.6</w:t>
      </w:r>
      <w:r>
        <w:rPr>
          <w:lang w:val="en-US"/>
        </w:rPr>
        <w:tab/>
      </w:r>
      <w:r w:rsidRPr="00861B1B">
        <w:rPr>
          <w:lang w:val="en-US"/>
        </w:rPr>
        <w:t>Modify Invoice</w:t>
      </w:r>
    </w:p>
    <w:p w:rsidR="00861B1B" w:rsidRDefault="00861B1B" w:rsidP="00861B1B">
      <w:pPr>
        <w:pStyle w:val="Geenafstand"/>
        <w:rPr>
          <w:lang w:val="en-US"/>
        </w:rPr>
      </w:pPr>
      <w:r w:rsidRPr="00861B1B">
        <w:rPr>
          <w:noProof/>
          <w:lang w:eastAsia="nl-NL"/>
        </w:rPr>
        <w:drawing>
          <wp:inline distT="0" distB="0" distL="0" distR="0">
            <wp:extent cx="5760720" cy="4320540"/>
            <wp:effectExtent l="0" t="0" r="0" b="0"/>
            <wp:docPr id="9" name="Afbeelding 9" descr="C:\Users\Marco\Desktop\1.3_Modify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\Desktop\1.3_Modify_Invo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1B" w:rsidRDefault="00861B1B">
      <w:pPr>
        <w:rPr>
          <w:lang w:val="en-US"/>
        </w:rPr>
      </w:pPr>
      <w:r>
        <w:rPr>
          <w:lang w:val="en-US"/>
        </w:rPr>
        <w:br w:type="page"/>
      </w:r>
    </w:p>
    <w:p w:rsidR="00861B1B" w:rsidRDefault="00861B1B" w:rsidP="00861B1B">
      <w:pPr>
        <w:pStyle w:val="Kop2"/>
        <w:rPr>
          <w:lang w:val="en-US"/>
        </w:rPr>
      </w:pPr>
      <w:r>
        <w:rPr>
          <w:lang w:val="en-US"/>
        </w:rPr>
        <w:lastRenderedPageBreak/>
        <w:t>5.7</w:t>
      </w:r>
      <w:r>
        <w:rPr>
          <w:lang w:val="en-US"/>
        </w:rPr>
        <w:tab/>
        <w:t>Archive Invoice</w:t>
      </w:r>
    </w:p>
    <w:p w:rsidR="00861B1B" w:rsidRDefault="00861B1B" w:rsidP="00861B1B">
      <w:pPr>
        <w:pStyle w:val="Geenafstand"/>
        <w:rPr>
          <w:lang w:val="en-US"/>
        </w:rPr>
      </w:pPr>
      <w:r w:rsidRPr="00861B1B">
        <w:rPr>
          <w:noProof/>
          <w:lang w:eastAsia="nl-NL"/>
        </w:rPr>
        <w:drawing>
          <wp:inline distT="0" distB="0" distL="0" distR="0">
            <wp:extent cx="5495925" cy="4143375"/>
            <wp:effectExtent l="0" t="0" r="0" b="0"/>
            <wp:docPr id="10" name="Afbeelding 10" descr="C:\Users\Marco\Desktop\1.4_Archive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o\Desktop\1.4_Archive_Invoi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1B" w:rsidRDefault="00861B1B" w:rsidP="00861B1B">
      <w:pPr>
        <w:pStyle w:val="Geenafstand"/>
        <w:rPr>
          <w:lang w:val="en-US"/>
        </w:rPr>
      </w:pPr>
    </w:p>
    <w:p w:rsidR="00861B1B" w:rsidRDefault="00861B1B" w:rsidP="00861B1B">
      <w:pPr>
        <w:pStyle w:val="Kop2"/>
        <w:rPr>
          <w:lang w:val="en-US"/>
        </w:rPr>
      </w:pPr>
      <w:r>
        <w:rPr>
          <w:lang w:val="en-US"/>
        </w:rPr>
        <w:lastRenderedPageBreak/>
        <w:t>5.8</w:t>
      </w:r>
      <w:r>
        <w:rPr>
          <w:lang w:val="en-US"/>
        </w:rPr>
        <w:tab/>
        <w:t>View Invoice</w:t>
      </w:r>
    </w:p>
    <w:p w:rsidR="008D7522" w:rsidRPr="00861B1B" w:rsidRDefault="00861B1B" w:rsidP="00861B1B">
      <w:pPr>
        <w:pStyle w:val="Geenafstand"/>
        <w:rPr>
          <w:lang w:val="en-US"/>
        </w:rPr>
      </w:pPr>
      <w:r w:rsidRPr="00861B1B">
        <w:rPr>
          <w:noProof/>
          <w:lang w:eastAsia="nl-NL"/>
        </w:rPr>
        <w:drawing>
          <wp:inline distT="0" distB="0" distL="0" distR="0">
            <wp:extent cx="5429250" cy="6896100"/>
            <wp:effectExtent l="0" t="0" r="0" b="0"/>
            <wp:docPr id="11" name="Afbeelding 11" descr="C:\Users\Marco\Desktop\1.1 View_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o\Desktop\1.1 View_Invoi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522" w:rsidRPr="00861B1B">
        <w:rPr>
          <w:lang w:val="en-US"/>
        </w:rPr>
        <w:br w:type="page"/>
      </w:r>
    </w:p>
    <w:p w:rsidR="00ED11EB" w:rsidRPr="00861B1B" w:rsidRDefault="008D7522" w:rsidP="008D7522">
      <w:pPr>
        <w:pStyle w:val="Kop1"/>
        <w:rPr>
          <w:lang w:val="en-US"/>
        </w:rPr>
      </w:pPr>
      <w:bookmarkStart w:id="12" w:name="_Toc399764709"/>
      <w:r w:rsidRPr="00861B1B">
        <w:rPr>
          <w:lang w:val="en-US"/>
        </w:rPr>
        <w:lastRenderedPageBreak/>
        <w:t>6.</w:t>
      </w:r>
      <w:r w:rsidRPr="00861B1B">
        <w:rPr>
          <w:lang w:val="en-US"/>
        </w:rPr>
        <w:tab/>
        <w:t>Versions</w:t>
      </w:r>
      <w:bookmarkEnd w:id="12"/>
    </w:p>
    <w:p w:rsidR="008D7522" w:rsidRPr="00861B1B" w:rsidRDefault="008D7522" w:rsidP="008D7522">
      <w:pPr>
        <w:rPr>
          <w:lang w:val="en-US"/>
        </w:rPr>
      </w:pPr>
    </w:p>
    <w:tbl>
      <w:tblPr>
        <w:tblStyle w:val="Tabelraster"/>
        <w:tblW w:w="9448" w:type="dxa"/>
        <w:tblLook w:val="04A0" w:firstRow="1" w:lastRow="0" w:firstColumn="1" w:lastColumn="0" w:noHBand="0" w:noVBand="1"/>
      </w:tblPr>
      <w:tblGrid>
        <w:gridCol w:w="2303"/>
        <w:gridCol w:w="2303"/>
        <w:gridCol w:w="1598"/>
        <w:gridCol w:w="3244"/>
      </w:tblGrid>
      <w:tr w:rsidR="004854EC" w:rsidRPr="00861B1B" w:rsidTr="00A04A61">
        <w:tc>
          <w:tcPr>
            <w:tcW w:w="2303" w:type="dxa"/>
          </w:tcPr>
          <w:p w:rsidR="004854EC" w:rsidRPr="00861B1B" w:rsidRDefault="004854EC" w:rsidP="008D7522">
            <w:pPr>
              <w:rPr>
                <w:b/>
                <w:lang w:val="en-US"/>
              </w:rPr>
            </w:pPr>
            <w:r w:rsidRPr="00861B1B">
              <w:rPr>
                <w:b/>
                <w:lang w:val="en-US"/>
              </w:rPr>
              <w:t>Version</w:t>
            </w:r>
          </w:p>
        </w:tc>
        <w:tc>
          <w:tcPr>
            <w:tcW w:w="2303" w:type="dxa"/>
          </w:tcPr>
          <w:p w:rsidR="004854EC" w:rsidRPr="00861B1B" w:rsidRDefault="004854EC" w:rsidP="008D7522">
            <w:pPr>
              <w:rPr>
                <w:b/>
                <w:lang w:val="en-US"/>
              </w:rPr>
            </w:pPr>
            <w:r w:rsidRPr="00861B1B">
              <w:rPr>
                <w:b/>
                <w:lang w:val="en-US"/>
              </w:rPr>
              <w:t>Name</w:t>
            </w:r>
          </w:p>
        </w:tc>
        <w:tc>
          <w:tcPr>
            <w:tcW w:w="1598" w:type="dxa"/>
          </w:tcPr>
          <w:p w:rsidR="004854EC" w:rsidRPr="00861B1B" w:rsidRDefault="004854EC" w:rsidP="008D7522">
            <w:pPr>
              <w:rPr>
                <w:b/>
                <w:lang w:val="en-US"/>
              </w:rPr>
            </w:pPr>
            <w:r w:rsidRPr="00861B1B">
              <w:rPr>
                <w:b/>
                <w:lang w:val="en-US"/>
              </w:rPr>
              <w:t>Date</w:t>
            </w:r>
          </w:p>
        </w:tc>
        <w:tc>
          <w:tcPr>
            <w:tcW w:w="3244" w:type="dxa"/>
          </w:tcPr>
          <w:p w:rsidR="004854EC" w:rsidRPr="00861B1B" w:rsidRDefault="004854EC" w:rsidP="008D7522">
            <w:pPr>
              <w:rPr>
                <w:b/>
                <w:lang w:val="en-US"/>
              </w:rPr>
            </w:pPr>
            <w:r w:rsidRPr="00861B1B">
              <w:rPr>
                <w:b/>
                <w:lang w:val="en-US"/>
              </w:rPr>
              <w:t>Description</w:t>
            </w:r>
          </w:p>
        </w:tc>
      </w:tr>
      <w:tr w:rsidR="004854EC" w:rsidTr="00A04A61">
        <w:tc>
          <w:tcPr>
            <w:tcW w:w="2303" w:type="dxa"/>
          </w:tcPr>
          <w:p w:rsidR="004854EC" w:rsidRPr="00861B1B" w:rsidRDefault="004854EC" w:rsidP="008D7522">
            <w:pPr>
              <w:rPr>
                <w:lang w:val="en-US"/>
              </w:rPr>
            </w:pPr>
            <w:r w:rsidRPr="00861B1B">
              <w:rPr>
                <w:lang w:val="en-US"/>
              </w:rPr>
              <w:t>0.1</w:t>
            </w:r>
          </w:p>
        </w:tc>
        <w:tc>
          <w:tcPr>
            <w:tcW w:w="2303" w:type="dxa"/>
          </w:tcPr>
          <w:p w:rsidR="004854EC" w:rsidRPr="00954869" w:rsidRDefault="004854EC" w:rsidP="008D7522">
            <w:pPr>
              <w:rPr>
                <w:lang w:val="en-US"/>
              </w:rPr>
            </w:pPr>
            <w:r w:rsidRPr="00954869">
              <w:rPr>
                <w:lang w:val="en-US"/>
              </w:rPr>
              <w:t>Kevin Ly</w:t>
            </w:r>
            <w:r w:rsidR="00A04A61" w:rsidRPr="00954869">
              <w:rPr>
                <w:lang w:val="en-US"/>
              </w:rPr>
              <w:t>, Pieter Hoek and Marco Havermans</w:t>
            </w:r>
          </w:p>
        </w:tc>
        <w:tc>
          <w:tcPr>
            <w:tcW w:w="1598" w:type="dxa"/>
          </w:tcPr>
          <w:p w:rsidR="004854EC" w:rsidRPr="00861B1B" w:rsidRDefault="004854EC" w:rsidP="008D7522">
            <w:pPr>
              <w:rPr>
                <w:lang w:val="en-US"/>
              </w:rPr>
            </w:pPr>
            <w:r w:rsidRPr="00861B1B">
              <w:rPr>
                <w:lang w:val="en-US"/>
              </w:rPr>
              <w:t>29-09-2014</w:t>
            </w:r>
          </w:p>
        </w:tc>
        <w:tc>
          <w:tcPr>
            <w:tcW w:w="3244" w:type="dxa"/>
          </w:tcPr>
          <w:p w:rsidR="00A04A61" w:rsidRDefault="004854EC" w:rsidP="00A04A61">
            <w:pPr>
              <w:pStyle w:val="Lijstalinea"/>
              <w:numPr>
                <w:ilvl w:val="0"/>
                <w:numId w:val="2"/>
              </w:numPr>
            </w:pPr>
            <w:r w:rsidRPr="00861B1B">
              <w:rPr>
                <w:lang w:val="en-US"/>
              </w:rPr>
              <w:t>Aa</w:t>
            </w:r>
            <w:r>
              <w:t>nmaken document.</w:t>
            </w:r>
          </w:p>
          <w:p w:rsidR="00A04A61" w:rsidRPr="00954869" w:rsidRDefault="00A04A61" w:rsidP="00A04A61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954869">
              <w:rPr>
                <w:lang w:val="en-US"/>
              </w:rPr>
              <w:t>Create modeldictionary, classdiagram, datadictionary and sequencediagrams.</w:t>
            </w:r>
          </w:p>
          <w:p w:rsidR="004854EC" w:rsidRDefault="00A04A61" w:rsidP="00A04A61">
            <w:pPr>
              <w:pStyle w:val="Lijstalinea"/>
              <w:numPr>
                <w:ilvl w:val="0"/>
                <w:numId w:val="2"/>
              </w:numPr>
            </w:pPr>
            <w:r>
              <w:t>Document include content.</w:t>
            </w:r>
            <w:r w:rsidR="004854EC">
              <w:br/>
            </w:r>
          </w:p>
        </w:tc>
      </w:tr>
      <w:tr w:rsidR="004854EC" w:rsidTr="00A04A61">
        <w:tc>
          <w:tcPr>
            <w:tcW w:w="2303" w:type="dxa"/>
          </w:tcPr>
          <w:p w:rsidR="004854EC" w:rsidRDefault="004854EC" w:rsidP="008D7522">
            <w:r>
              <w:t>1.0</w:t>
            </w:r>
          </w:p>
        </w:tc>
        <w:tc>
          <w:tcPr>
            <w:tcW w:w="2303" w:type="dxa"/>
          </w:tcPr>
          <w:p w:rsidR="004854EC" w:rsidRPr="00954869" w:rsidRDefault="00A04A61" w:rsidP="008D7522">
            <w:pPr>
              <w:rPr>
                <w:lang w:val="en-US"/>
              </w:rPr>
            </w:pPr>
            <w:r w:rsidRPr="00954869">
              <w:rPr>
                <w:lang w:val="en-US"/>
              </w:rPr>
              <w:t>Pieter Hoek and Marco Havermans</w:t>
            </w:r>
          </w:p>
        </w:tc>
        <w:tc>
          <w:tcPr>
            <w:tcW w:w="1598" w:type="dxa"/>
          </w:tcPr>
          <w:p w:rsidR="004854EC" w:rsidRDefault="00861B1B" w:rsidP="00861B1B">
            <w:r>
              <w:t>29-09</w:t>
            </w:r>
            <w:r w:rsidR="004854EC">
              <w:t>-2014</w:t>
            </w:r>
          </w:p>
        </w:tc>
        <w:tc>
          <w:tcPr>
            <w:tcW w:w="3244" w:type="dxa"/>
          </w:tcPr>
          <w:p w:rsidR="004854EC" w:rsidRDefault="004854EC" w:rsidP="004854EC">
            <w:pPr>
              <w:pStyle w:val="Lijstalinea"/>
              <w:numPr>
                <w:ilvl w:val="0"/>
                <w:numId w:val="1"/>
              </w:numPr>
            </w:pPr>
            <w:r>
              <w:t>Document voorzien van inhoudsopgave.</w:t>
            </w:r>
          </w:p>
          <w:p w:rsidR="004854EC" w:rsidRDefault="004854EC" w:rsidP="004854EC">
            <w:pPr>
              <w:pStyle w:val="Lijstalinea"/>
              <w:numPr>
                <w:ilvl w:val="0"/>
                <w:numId w:val="1"/>
              </w:numPr>
            </w:pPr>
            <w:r>
              <w:t>Document gereed gemaakt.</w:t>
            </w:r>
          </w:p>
        </w:tc>
      </w:tr>
      <w:tr w:rsidR="00861B1B" w:rsidTr="00A04A61">
        <w:tc>
          <w:tcPr>
            <w:tcW w:w="2303" w:type="dxa"/>
          </w:tcPr>
          <w:p w:rsidR="00861B1B" w:rsidRDefault="00861B1B" w:rsidP="008D7522">
            <w:r>
              <w:t>1.1</w:t>
            </w:r>
          </w:p>
        </w:tc>
        <w:tc>
          <w:tcPr>
            <w:tcW w:w="2303" w:type="dxa"/>
          </w:tcPr>
          <w:p w:rsidR="00861B1B" w:rsidRPr="00954869" w:rsidRDefault="00861B1B" w:rsidP="008D7522">
            <w:pPr>
              <w:rPr>
                <w:lang w:val="en-US"/>
              </w:rPr>
            </w:pPr>
            <w:r>
              <w:rPr>
                <w:lang w:val="en-US"/>
              </w:rPr>
              <w:t>Marco Havermans</w:t>
            </w:r>
          </w:p>
        </w:tc>
        <w:tc>
          <w:tcPr>
            <w:tcW w:w="1598" w:type="dxa"/>
          </w:tcPr>
          <w:p w:rsidR="00861B1B" w:rsidRDefault="00861B1B" w:rsidP="00861B1B">
            <w:r>
              <w:t>2-10-2014</w:t>
            </w:r>
          </w:p>
        </w:tc>
        <w:tc>
          <w:tcPr>
            <w:tcW w:w="3244" w:type="dxa"/>
          </w:tcPr>
          <w:p w:rsidR="00861B1B" w:rsidRDefault="00861B1B" w:rsidP="004854EC">
            <w:pPr>
              <w:pStyle w:val="Lijstalinea"/>
              <w:numPr>
                <w:ilvl w:val="0"/>
                <w:numId w:val="1"/>
              </w:numPr>
            </w:pPr>
            <w:r>
              <w:t>Sequencediagrams en classdiagram toegevoegd</w:t>
            </w:r>
            <w:bookmarkStart w:id="13" w:name="_GoBack"/>
            <w:bookmarkEnd w:id="13"/>
          </w:p>
        </w:tc>
      </w:tr>
    </w:tbl>
    <w:p w:rsidR="008D7522" w:rsidRPr="008D7522" w:rsidRDefault="008D7522" w:rsidP="008D7522"/>
    <w:sectPr w:rsidR="008D7522" w:rsidRPr="008D7522" w:rsidSect="00661F60">
      <w:footerReference w:type="default" r:id="rId1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150" w:rsidRDefault="007D4150" w:rsidP="00661F60">
      <w:pPr>
        <w:spacing w:after="0" w:line="240" w:lineRule="auto"/>
      </w:pPr>
      <w:r>
        <w:separator/>
      </w:r>
    </w:p>
  </w:endnote>
  <w:endnote w:type="continuationSeparator" w:id="0">
    <w:p w:rsidR="007D4150" w:rsidRDefault="007D4150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DF0983" w:rsidP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7E31D7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DF0983" w:rsidP="007E31D7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7E31D7">
            <w:rPr>
              <w:rFonts w:ascii="Arial" w:hAnsi="Arial" w:cs="Arial"/>
              <w:sz w:val="20"/>
              <w:szCs w:val="20"/>
            </w:rPr>
            <w:t>: Technicaldesign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DF0983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1E7835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1E7835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681989">
            <w:rPr>
              <w:rFonts w:ascii="Arial" w:hAnsi="Arial" w:cs="Arial"/>
              <w:noProof/>
              <w:sz w:val="20"/>
              <w:szCs w:val="20"/>
            </w:rPr>
            <w:t>2-10-2014</w:t>
          </w:r>
          <w:r w:rsidR="001E7835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DF098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</w:t>
          </w:r>
          <w:r w:rsidR="00DF0983">
            <w:rPr>
              <w:rFonts w:ascii="Arial" w:hAnsi="Arial" w:cs="Arial"/>
              <w:sz w:val="20"/>
              <w:szCs w:val="20"/>
            </w:rPr>
            <w:t>ion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DF0983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661F60" w:rsidRPr="00661F60" w:rsidRDefault="00661F60" w:rsidP="00DF0983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DF0983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61B1B">
                <w:rPr>
                  <w:rFonts w:ascii="Arial" w:hAnsi="Arial" w:cs="Arial"/>
                  <w:noProof/>
                  <w:sz w:val="20"/>
                  <w:szCs w:val="20"/>
                </w:rPr>
                <w:t>13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861B1B">
                <w:rPr>
                  <w:rFonts w:ascii="Arial" w:hAnsi="Arial" w:cs="Arial"/>
                  <w:noProof/>
                  <w:sz w:val="20"/>
                  <w:szCs w:val="20"/>
                </w:rPr>
                <w:t>14</w:t>
              </w:r>
              <w:r w:rsidR="001E783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150" w:rsidRDefault="007D4150" w:rsidP="00661F60">
      <w:pPr>
        <w:spacing w:after="0" w:line="240" w:lineRule="auto"/>
      </w:pPr>
      <w:r>
        <w:separator/>
      </w:r>
    </w:p>
  </w:footnote>
  <w:footnote w:type="continuationSeparator" w:id="0">
    <w:p w:rsidR="007D4150" w:rsidRDefault="007D4150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76A54"/>
    <w:multiLevelType w:val="hybridMultilevel"/>
    <w:tmpl w:val="AE30EC9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733E3"/>
    <w:multiLevelType w:val="hybridMultilevel"/>
    <w:tmpl w:val="9DC2BA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2EEF"/>
    <w:rsid w:val="000650B0"/>
    <w:rsid w:val="001063F8"/>
    <w:rsid w:val="00136E50"/>
    <w:rsid w:val="0014179C"/>
    <w:rsid w:val="001E7835"/>
    <w:rsid w:val="00332EEF"/>
    <w:rsid w:val="00415B07"/>
    <w:rsid w:val="004643F6"/>
    <w:rsid w:val="004854EC"/>
    <w:rsid w:val="00551243"/>
    <w:rsid w:val="005F11ED"/>
    <w:rsid w:val="00661F60"/>
    <w:rsid w:val="006650B0"/>
    <w:rsid w:val="00681989"/>
    <w:rsid w:val="007D4150"/>
    <w:rsid w:val="007E31D7"/>
    <w:rsid w:val="00847EE0"/>
    <w:rsid w:val="00861B1B"/>
    <w:rsid w:val="00891D0F"/>
    <w:rsid w:val="008C78E0"/>
    <w:rsid w:val="008D7522"/>
    <w:rsid w:val="00954869"/>
    <w:rsid w:val="00A04A61"/>
    <w:rsid w:val="00CC5243"/>
    <w:rsid w:val="00DF0983"/>
    <w:rsid w:val="00E069F7"/>
    <w:rsid w:val="00E104CC"/>
    <w:rsid w:val="00EA6CD8"/>
    <w:rsid w:val="00E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6EAE81-E0BB-482B-93C2-C85027F8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063F8"/>
  </w:style>
  <w:style w:type="paragraph" w:styleId="Kop1">
    <w:name w:val="heading 1"/>
    <w:basedOn w:val="Standaard"/>
    <w:next w:val="Standaard"/>
    <w:link w:val="Kop1Char"/>
    <w:uiPriority w:val="9"/>
    <w:qFormat/>
    <w:rsid w:val="004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1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Rastertabel4-Accent31">
    <w:name w:val="Rastertabel 4 - Accent 31"/>
    <w:basedOn w:val="Standaardtabel"/>
    <w:uiPriority w:val="49"/>
    <w:rsid w:val="00ED11E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ED1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854EC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524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C524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C524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C524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5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10.%20Others\Sjabloon_Docs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85ECF-A50A-41F5-9D95-DBC74BA0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Sjabloon_Docs.dotx</Template>
  <TotalTime>30</TotalTime>
  <Pages>14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12</cp:revision>
  <dcterms:created xsi:type="dcterms:W3CDTF">2014-09-29T12:16:00Z</dcterms:created>
  <dcterms:modified xsi:type="dcterms:W3CDTF">2014-10-02T08:00:00Z</dcterms:modified>
</cp:coreProperties>
</file>