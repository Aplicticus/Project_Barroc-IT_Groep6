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EE0" w:rsidRPr="00E104CC" w:rsidRDefault="00EA1422" w:rsidP="00847EE0">
      <w:pPr>
        <w:pStyle w:val="Geenafstand"/>
        <w:jc w:val="center"/>
        <w:rPr>
          <w:rFonts w:ascii="Arial" w:hAnsi="Arial" w:cs="Arial"/>
          <w:b/>
          <w:sz w:val="46"/>
          <w:szCs w:val="46"/>
          <w:lang w:val="en-US"/>
        </w:rPr>
      </w:pPr>
      <w:r>
        <w:rPr>
          <w:rFonts w:ascii="Arial" w:hAnsi="Arial" w:cs="Arial"/>
          <w:b/>
          <w:sz w:val="46"/>
          <w:szCs w:val="46"/>
          <w:lang w:val="en-US"/>
        </w:rPr>
        <w:t>Modeldictionary</w:t>
      </w:r>
    </w:p>
    <w:p w:rsidR="00847EE0" w:rsidRPr="00355E2E" w:rsidRDefault="00EA1422" w:rsidP="00355E2E">
      <w:pPr>
        <w:pStyle w:val="Geenafstand"/>
        <w:jc w:val="center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Kevin Ly, Pieter Hoek and Marco Havermans</w:t>
      </w:r>
    </w:p>
    <w:p w:rsidR="00847EE0" w:rsidRPr="00D601AF" w:rsidRDefault="00355E2E" w:rsidP="00DE0ED0">
      <w:pPr>
        <w:pStyle w:val="Kop1"/>
      </w:pPr>
      <w:r>
        <w:t>Resultaten van klasseselectie</w:t>
      </w:r>
    </w:p>
    <w:p w:rsidR="00EA1422" w:rsidRPr="008B6BD8" w:rsidRDefault="00EA1422" w:rsidP="00847EE0">
      <w:pPr>
        <w:pStyle w:val="Geenafstand"/>
        <w:jc w:val="center"/>
        <w:rPr>
          <w:rFonts w:ascii="Arial" w:hAnsi="Arial" w:cs="Arial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80"/>
        <w:gridCol w:w="2303"/>
        <w:gridCol w:w="3379"/>
      </w:tblGrid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pPr>
              <w:rPr>
                <w:b/>
              </w:rPr>
            </w:pPr>
            <w:r w:rsidRPr="00171128">
              <w:rPr>
                <w:b/>
              </w:rPr>
              <w:t>Kandidaatsklasse</w:t>
            </w:r>
          </w:p>
        </w:tc>
        <w:tc>
          <w:tcPr>
            <w:tcW w:w="2303" w:type="dxa"/>
          </w:tcPr>
          <w:p w:rsidR="00EA1422" w:rsidRPr="00171128" w:rsidRDefault="00EA1422" w:rsidP="005907A0">
            <w:pPr>
              <w:rPr>
                <w:b/>
              </w:rPr>
            </w:pPr>
            <w:r w:rsidRPr="00171128">
              <w:rPr>
                <w:b/>
              </w:rPr>
              <w:t>Omschrijving</w:t>
            </w:r>
          </w:p>
        </w:tc>
        <w:tc>
          <w:tcPr>
            <w:tcW w:w="3379" w:type="dxa"/>
          </w:tcPr>
          <w:p w:rsidR="00EA1422" w:rsidRPr="00171128" w:rsidRDefault="00EA1422" w:rsidP="005907A0">
            <w:pPr>
              <w:rPr>
                <w:b/>
              </w:rPr>
            </w:pPr>
            <w:r w:rsidRPr="00171128">
              <w:rPr>
                <w:b/>
              </w:rPr>
              <w:t>Beslissing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B06D36" w:rsidRDefault="00EA1422" w:rsidP="005907A0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Klanten</w:t>
            </w:r>
          </w:p>
        </w:tc>
        <w:tc>
          <w:tcPr>
            <w:tcW w:w="2303" w:type="dxa"/>
          </w:tcPr>
          <w:p w:rsidR="00EA1422" w:rsidRPr="00B06D36" w:rsidRDefault="00EA1422" w:rsidP="005907A0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De klanten</w:t>
            </w:r>
          </w:p>
        </w:tc>
        <w:tc>
          <w:tcPr>
            <w:tcW w:w="3379" w:type="dxa"/>
          </w:tcPr>
          <w:p w:rsidR="00EA1422" w:rsidRPr="00B06D36" w:rsidRDefault="00EA1422" w:rsidP="005907A0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klanten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Bedrijfsnaam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bedrijfsnaam van de klant indien die deze heeft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Adres1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eerste adres van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Postcode1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eerste postcode van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Woonplaats1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eerste woonplaats van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Adres2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tweede adres van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Postcode2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tweede postcode van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Woonplaats2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tweede woonplaats van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Contactpersoon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persoon met wie Barroc-IT contact heeft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Voorletters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voorletters van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Telefoonnummer1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eerste telefoonnummer van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Telefoonnummer2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tweede telefoonnummer van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Faxnummer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faxnummer van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E-mail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email van de klant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Date of action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Datum</w:t>
            </w:r>
          </w:p>
        </w:tc>
        <w:tc>
          <w:tcPr>
            <w:tcW w:w="3379" w:type="dxa"/>
          </w:tcPr>
          <w:p w:rsidR="00EA1422" w:rsidRPr="00171128" w:rsidRDefault="00077AED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lastRenderedPageBreak/>
              <w:t>Last contact date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Wanneer het laatste contact is geweest met een klant.</w:t>
            </w:r>
          </w:p>
        </w:tc>
        <w:tc>
          <w:tcPr>
            <w:tcW w:w="3379" w:type="dxa"/>
          </w:tcPr>
          <w:p w:rsidR="00EA1422" w:rsidRPr="00171128" w:rsidRDefault="00077AED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Next action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Wat het bedrijf als volgende gaat doen met de klant</w:t>
            </w:r>
          </w:p>
        </w:tc>
        <w:tc>
          <w:tcPr>
            <w:tcW w:w="3379" w:type="dxa"/>
          </w:tcPr>
          <w:p w:rsidR="00EA1422" w:rsidRPr="00171128" w:rsidRDefault="00077AED" w:rsidP="005907A0">
            <w:r w:rsidRPr="00171128"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Offer numbers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aantal offer</w:t>
            </w:r>
            <w:r w:rsidR="00077AED">
              <w:t>te</w:t>
            </w:r>
            <w:r w:rsidRPr="00171128">
              <w:t>s een klant heeft</w:t>
            </w:r>
          </w:p>
        </w:tc>
        <w:tc>
          <w:tcPr>
            <w:tcW w:w="3379" w:type="dxa"/>
          </w:tcPr>
          <w:p w:rsidR="00EA1422" w:rsidRPr="00171128" w:rsidRDefault="00077AED" w:rsidP="005907A0">
            <w:r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Offer status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status van een offer</w:t>
            </w:r>
            <w:r w:rsidR="00077AED">
              <w:t>te</w:t>
            </w:r>
          </w:p>
        </w:tc>
        <w:tc>
          <w:tcPr>
            <w:tcW w:w="3379" w:type="dxa"/>
          </w:tcPr>
          <w:p w:rsidR="00EA1422" w:rsidRPr="00171128" w:rsidRDefault="00077AED" w:rsidP="005907A0">
            <w:r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Prospect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Of een persoon een toekomstige klant is</w:t>
            </w:r>
          </w:p>
        </w:tc>
        <w:tc>
          <w:tcPr>
            <w:tcW w:w="3379" w:type="dxa"/>
          </w:tcPr>
          <w:p w:rsidR="00EA1422" w:rsidRPr="00171128" w:rsidRDefault="00077AED" w:rsidP="005907A0">
            <w:r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Sale percentage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percentage van sales</w:t>
            </w:r>
          </w:p>
        </w:tc>
        <w:tc>
          <w:tcPr>
            <w:tcW w:w="3379" w:type="dxa"/>
          </w:tcPr>
          <w:p w:rsidR="00EA1422" w:rsidRPr="00171128" w:rsidRDefault="00077AED" w:rsidP="005907A0">
            <w:r>
              <w:t>Attribuut van klant</w:t>
            </w:r>
          </w:p>
        </w:tc>
      </w:tr>
      <w:tr w:rsidR="00EA1422" w:rsidRPr="00171128" w:rsidTr="00077AED">
        <w:trPr>
          <w:trHeight w:val="719"/>
        </w:trPr>
        <w:tc>
          <w:tcPr>
            <w:tcW w:w="3380" w:type="dxa"/>
          </w:tcPr>
          <w:p w:rsidR="00EA1422" w:rsidRPr="00171128" w:rsidRDefault="00EA1422" w:rsidP="005907A0">
            <w:r w:rsidRPr="00171128">
              <w:t>Creditworthy</w:t>
            </w:r>
          </w:p>
        </w:tc>
        <w:tc>
          <w:tcPr>
            <w:tcW w:w="2303" w:type="dxa"/>
          </w:tcPr>
          <w:p w:rsidR="00EA1422" w:rsidRPr="00171128" w:rsidRDefault="00077AED" w:rsidP="005907A0">
            <w:r>
              <w:t>Of een klant het kan betalen.</w:t>
            </w:r>
          </w:p>
        </w:tc>
        <w:tc>
          <w:tcPr>
            <w:tcW w:w="3379" w:type="dxa"/>
          </w:tcPr>
          <w:p w:rsidR="00EA1422" w:rsidRPr="00171128" w:rsidRDefault="00077AED" w:rsidP="005907A0">
            <w:r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Aantal facturen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aantal niet betaalde facturen</w:t>
            </w:r>
          </w:p>
        </w:tc>
        <w:tc>
          <w:tcPr>
            <w:tcW w:w="3379" w:type="dxa"/>
          </w:tcPr>
          <w:p w:rsidR="00EA1422" w:rsidRPr="00171128" w:rsidRDefault="00077AED" w:rsidP="005907A0">
            <w:r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Omzet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som van het aantal betaalde en niet betaalde facturen.</w:t>
            </w:r>
          </w:p>
        </w:tc>
        <w:tc>
          <w:tcPr>
            <w:tcW w:w="3379" w:type="dxa"/>
          </w:tcPr>
          <w:p w:rsidR="00EA1422" w:rsidRPr="00171128" w:rsidRDefault="00077AED" w:rsidP="005907A0">
            <w:r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Limiet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maximale grens van het saldo.</w:t>
            </w:r>
          </w:p>
        </w:tc>
        <w:tc>
          <w:tcPr>
            <w:tcW w:w="3379" w:type="dxa"/>
          </w:tcPr>
          <w:p w:rsidR="00EA1422" w:rsidRPr="00171128" w:rsidRDefault="00077AED" w:rsidP="005907A0">
            <w:r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Grootboekingsnummer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Intern nummer</w:t>
            </w:r>
          </w:p>
        </w:tc>
        <w:tc>
          <w:tcPr>
            <w:tcW w:w="3379" w:type="dxa"/>
          </w:tcPr>
          <w:p w:rsidR="00EA1422" w:rsidRPr="00171128" w:rsidRDefault="00077AED" w:rsidP="005907A0">
            <w:r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BTW Code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percentage van de BTW</w:t>
            </w:r>
          </w:p>
        </w:tc>
        <w:tc>
          <w:tcPr>
            <w:tcW w:w="3379" w:type="dxa"/>
          </w:tcPr>
          <w:p w:rsidR="00EA1422" w:rsidRPr="00171128" w:rsidRDefault="00077AED" w:rsidP="005907A0">
            <w:r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BKR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Controleert of een klant kan betalen. Ja als er gebeld is, Nee als er niet gebeld is.</w:t>
            </w:r>
          </w:p>
        </w:tc>
        <w:tc>
          <w:tcPr>
            <w:tcW w:w="3379" w:type="dxa"/>
          </w:tcPr>
          <w:p w:rsidR="00EA1422" w:rsidRPr="00171128" w:rsidRDefault="00077AED" w:rsidP="005907A0">
            <w:r>
              <w:t>Attribuut van klant</w:t>
            </w:r>
          </w:p>
        </w:tc>
      </w:tr>
      <w:tr w:rsidR="00EA1422" w:rsidRPr="00171128" w:rsidTr="00077AED">
        <w:trPr>
          <w:trHeight w:val="790"/>
        </w:trPr>
        <w:tc>
          <w:tcPr>
            <w:tcW w:w="3380" w:type="dxa"/>
          </w:tcPr>
          <w:p w:rsidR="00EA1422" w:rsidRPr="00171128" w:rsidRDefault="00EA1422" w:rsidP="005907A0">
            <w:r w:rsidRPr="00171128">
              <w:t>Bankrekeningnummer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bankrekeningnummer van de klant</w:t>
            </w:r>
          </w:p>
        </w:tc>
        <w:tc>
          <w:tcPr>
            <w:tcW w:w="3379" w:type="dxa"/>
          </w:tcPr>
          <w:p w:rsidR="00EA1422" w:rsidRPr="00171128" w:rsidRDefault="00077AED" w:rsidP="005907A0">
            <w:r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Software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Welke software de klant heeft.</w:t>
            </w:r>
          </w:p>
        </w:tc>
        <w:tc>
          <w:tcPr>
            <w:tcW w:w="3379" w:type="dxa"/>
          </w:tcPr>
          <w:p w:rsidR="00EA1422" w:rsidRPr="00171128" w:rsidRDefault="00077AED" w:rsidP="005907A0">
            <w:r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Hardware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hardware die een klant heeft.</w:t>
            </w:r>
          </w:p>
        </w:tc>
        <w:tc>
          <w:tcPr>
            <w:tcW w:w="3379" w:type="dxa"/>
          </w:tcPr>
          <w:p w:rsidR="00EA1422" w:rsidRPr="00171128" w:rsidRDefault="00077AED" w:rsidP="005907A0">
            <w:r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Open project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 xml:space="preserve">Met welk project het </w:t>
            </w:r>
            <w:r w:rsidRPr="00171128">
              <w:lastRenderedPageBreak/>
              <w:t>bedrijf nu bezig is.</w:t>
            </w:r>
          </w:p>
        </w:tc>
        <w:tc>
          <w:tcPr>
            <w:tcW w:w="3379" w:type="dxa"/>
          </w:tcPr>
          <w:p w:rsidR="00EA1422" w:rsidRPr="00171128" w:rsidRDefault="00077AED" w:rsidP="005907A0">
            <w:r>
              <w:lastRenderedPageBreak/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lastRenderedPageBreak/>
              <w:t>Internal contact person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Met welke persoon de klant contact heeft met het bedrijf.</w:t>
            </w:r>
          </w:p>
        </w:tc>
        <w:tc>
          <w:tcPr>
            <w:tcW w:w="3379" w:type="dxa"/>
          </w:tcPr>
          <w:p w:rsidR="00EA1422" w:rsidRPr="00171128" w:rsidRDefault="00077AED" w:rsidP="005907A0">
            <w:r>
              <w:t>Attribuut van klant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Maintenance contract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OF de klant een onderhoudscontract heeft.</w:t>
            </w:r>
          </w:p>
        </w:tc>
        <w:tc>
          <w:tcPr>
            <w:tcW w:w="3379" w:type="dxa"/>
          </w:tcPr>
          <w:p w:rsidR="00EA1422" w:rsidRPr="00171128" w:rsidRDefault="00077AED" w:rsidP="005907A0">
            <w:r>
              <w:t>Attribuut van klant</w:t>
            </w:r>
          </w:p>
        </w:tc>
      </w:tr>
      <w:tr w:rsidR="00EA1422" w:rsidRPr="00E35B03" w:rsidTr="005907A0">
        <w:tc>
          <w:tcPr>
            <w:tcW w:w="3380" w:type="dxa"/>
          </w:tcPr>
          <w:p w:rsidR="00EA1422" w:rsidRPr="00E35B03" w:rsidRDefault="00EA1422" w:rsidP="005907A0">
            <w:pPr>
              <w:rPr>
                <w:i/>
                <w:u w:val="single"/>
              </w:rPr>
            </w:pPr>
            <w:r w:rsidRPr="00E35B03">
              <w:rPr>
                <w:i/>
                <w:u w:val="single"/>
              </w:rPr>
              <w:t>Afspraken</w:t>
            </w:r>
          </w:p>
        </w:tc>
        <w:tc>
          <w:tcPr>
            <w:tcW w:w="2303" w:type="dxa"/>
          </w:tcPr>
          <w:p w:rsidR="00EA1422" w:rsidRPr="00E35B03" w:rsidRDefault="00EA1422" w:rsidP="005907A0">
            <w:pPr>
              <w:rPr>
                <w:i/>
                <w:u w:val="single"/>
              </w:rPr>
            </w:pPr>
            <w:r w:rsidRPr="00E35B03">
              <w:rPr>
                <w:i/>
                <w:u w:val="single"/>
              </w:rPr>
              <w:t>De afspraken</w:t>
            </w:r>
          </w:p>
        </w:tc>
        <w:tc>
          <w:tcPr>
            <w:tcW w:w="3379" w:type="dxa"/>
          </w:tcPr>
          <w:p w:rsidR="00EA1422" w:rsidRPr="00E35B03" w:rsidRDefault="00EA1422" w:rsidP="005907A0">
            <w:pPr>
              <w:rPr>
                <w:i/>
                <w:u w:val="single"/>
              </w:rPr>
            </w:pPr>
            <w:r w:rsidRPr="00E35B03">
              <w:rPr>
                <w:i/>
                <w:u w:val="single"/>
              </w:rPr>
              <w:t>Wordt klasse Appointments</w:t>
            </w:r>
          </w:p>
        </w:tc>
      </w:tr>
      <w:tr w:rsidR="00EA1422" w:rsidRPr="00E35B03" w:rsidTr="005907A0">
        <w:tc>
          <w:tcPr>
            <w:tcW w:w="3380" w:type="dxa"/>
          </w:tcPr>
          <w:p w:rsidR="00EA1422" w:rsidRPr="00E35B03" w:rsidRDefault="00EA1422" w:rsidP="005907A0">
            <w:pPr>
              <w:rPr>
                <w:i/>
                <w:u w:val="single"/>
              </w:rPr>
            </w:pPr>
            <w:r w:rsidRPr="00E35B03">
              <w:rPr>
                <w:i/>
                <w:u w:val="single"/>
              </w:rPr>
              <w:t>Projecten</w:t>
            </w:r>
          </w:p>
        </w:tc>
        <w:tc>
          <w:tcPr>
            <w:tcW w:w="2303" w:type="dxa"/>
          </w:tcPr>
          <w:p w:rsidR="00EA1422" w:rsidRPr="00E35B03" w:rsidRDefault="00EA1422" w:rsidP="005907A0">
            <w:pPr>
              <w:rPr>
                <w:i/>
                <w:u w:val="single"/>
              </w:rPr>
            </w:pPr>
            <w:r w:rsidRPr="00E35B03">
              <w:rPr>
                <w:i/>
                <w:u w:val="single"/>
              </w:rPr>
              <w:t>De project</w:t>
            </w:r>
          </w:p>
        </w:tc>
        <w:tc>
          <w:tcPr>
            <w:tcW w:w="3379" w:type="dxa"/>
          </w:tcPr>
          <w:p w:rsidR="00EA1422" w:rsidRPr="00E35B03" w:rsidRDefault="00EA1422" w:rsidP="005907A0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Projects</w:t>
            </w:r>
          </w:p>
        </w:tc>
      </w:tr>
      <w:tr w:rsidR="00EA1422" w:rsidRPr="00E35B03" w:rsidTr="005907A0">
        <w:tc>
          <w:tcPr>
            <w:tcW w:w="3380" w:type="dxa"/>
          </w:tcPr>
          <w:p w:rsidR="00EA1422" w:rsidRPr="00E35B03" w:rsidRDefault="00EA1422" w:rsidP="005907A0">
            <w:pPr>
              <w:rPr>
                <w:i/>
                <w:u w:val="single"/>
              </w:rPr>
            </w:pPr>
            <w:r w:rsidRPr="00E35B03">
              <w:rPr>
                <w:i/>
                <w:u w:val="single"/>
              </w:rPr>
              <w:t>Facturen</w:t>
            </w:r>
          </w:p>
        </w:tc>
        <w:tc>
          <w:tcPr>
            <w:tcW w:w="2303" w:type="dxa"/>
          </w:tcPr>
          <w:p w:rsidR="00EA1422" w:rsidRPr="00E35B03" w:rsidRDefault="00EA1422" w:rsidP="005907A0">
            <w:pPr>
              <w:rPr>
                <w:i/>
                <w:u w:val="single"/>
              </w:rPr>
            </w:pPr>
            <w:r w:rsidRPr="00E35B03">
              <w:rPr>
                <w:i/>
                <w:u w:val="single"/>
              </w:rPr>
              <w:t>De facturen</w:t>
            </w:r>
          </w:p>
        </w:tc>
        <w:tc>
          <w:tcPr>
            <w:tcW w:w="3379" w:type="dxa"/>
          </w:tcPr>
          <w:p w:rsidR="00EA1422" w:rsidRPr="00E35B03" w:rsidRDefault="00EA1422" w:rsidP="005907A0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Invoices</w:t>
            </w:r>
          </w:p>
        </w:tc>
      </w:tr>
      <w:tr w:rsidR="00D601AF" w:rsidRPr="00171128" w:rsidTr="005907A0">
        <w:tc>
          <w:tcPr>
            <w:tcW w:w="3380" w:type="dxa"/>
          </w:tcPr>
          <w:p w:rsidR="00D601AF" w:rsidRPr="00D601AF" w:rsidRDefault="00D601AF" w:rsidP="005907A0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Gebruikers</w:t>
            </w:r>
          </w:p>
        </w:tc>
        <w:tc>
          <w:tcPr>
            <w:tcW w:w="2303" w:type="dxa"/>
          </w:tcPr>
          <w:p w:rsidR="00D601AF" w:rsidRPr="00D601AF" w:rsidRDefault="00D601AF" w:rsidP="005907A0">
            <w:pPr>
              <w:rPr>
                <w:i/>
                <w:u w:val="single"/>
              </w:rPr>
            </w:pPr>
            <w:r w:rsidRPr="00D601AF">
              <w:rPr>
                <w:i/>
                <w:u w:val="single"/>
              </w:rPr>
              <w:t>De gebruikers van de applicatie</w:t>
            </w:r>
          </w:p>
        </w:tc>
        <w:tc>
          <w:tcPr>
            <w:tcW w:w="3379" w:type="dxa"/>
          </w:tcPr>
          <w:p w:rsidR="00D601AF" w:rsidRPr="00D601AF" w:rsidRDefault="00D601AF" w:rsidP="005907A0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Users</w:t>
            </w:r>
          </w:p>
        </w:tc>
      </w:tr>
      <w:tr w:rsidR="001F6396" w:rsidRPr="00171128" w:rsidTr="005907A0">
        <w:tc>
          <w:tcPr>
            <w:tcW w:w="3380" w:type="dxa"/>
          </w:tcPr>
          <w:p w:rsidR="001F6396" w:rsidRPr="00171128" w:rsidRDefault="001F6396" w:rsidP="001F6396">
            <w:bookmarkStart w:id="0" w:name="_GoBack" w:colFirst="0" w:colLast="3"/>
            <w:r w:rsidRPr="00171128">
              <w:t>Afdeling</w:t>
            </w:r>
          </w:p>
        </w:tc>
        <w:tc>
          <w:tcPr>
            <w:tcW w:w="2303" w:type="dxa"/>
          </w:tcPr>
          <w:p w:rsidR="001F6396" w:rsidRPr="00171128" w:rsidRDefault="001F6396" w:rsidP="001F6396">
            <w:r w:rsidRPr="00171128">
              <w:t>Afdeling in Barroc-IT</w:t>
            </w:r>
          </w:p>
        </w:tc>
        <w:tc>
          <w:tcPr>
            <w:tcW w:w="3379" w:type="dxa"/>
          </w:tcPr>
          <w:p w:rsidR="001F6396" w:rsidRPr="00171128" w:rsidRDefault="001F6396" w:rsidP="001F6396">
            <w:r>
              <w:t>Attribuut van Users</w:t>
            </w:r>
          </w:p>
        </w:tc>
      </w:tr>
      <w:bookmarkEnd w:id="0"/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Applicatie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applicatie die we gaan ontwikkelen.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Bedrijf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bedrijf Barroc-IT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Man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Aantal man in dienst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Dienst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Aantal man in dienst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Organisatie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bedrijf Barroc-IT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Problemen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problemen die het bedrijf Barroc-IT heeft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Communicatie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Communicatie tussen de afdelingen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Afdelingen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Afdelingen in Barroc-IT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Gegevens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Klant gegevens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Probleem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Een probleem die het bedrijf Barroc-IT heeft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Centrale account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Account voor afdeling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Geen permanente verwijdering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Dat een klant/factuur niet permanent wordt verwijderd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Standaard velden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velden die elke afdeling kan zien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Veld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Een veld in de tabel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lastRenderedPageBreak/>
              <w:t>Omschrijving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Omschrijving van een veld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Typefouten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Typefouten in de factuur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Lijst van debiteuren en crediteuren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Lijst van de debiteuren en crediteuren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Percentage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Procenten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Begrenzing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Maximaal hoeveelheid offers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Contract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Of de klant een contract heeft.</w:t>
            </w:r>
          </w:p>
        </w:tc>
        <w:tc>
          <w:tcPr>
            <w:tcW w:w="3379" w:type="dxa"/>
          </w:tcPr>
          <w:p w:rsidR="00EA1422" w:rsidRPr="00171128" w:rsidRDefault="00EA1422" w:rsidP="005907A0">
            <w:r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Lijst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Een lijst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Database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database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Foutmeldingen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Melding die de gebruiker krijgt als hij/zij iets fout in voert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Naam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 xml:space="preserve">De naam van </w:t>
            </w:r>
            <w:r>
              <w:t>het bedrijf</w:t>
            </w:r>
          </w:p>
        </w:tc>
        <w:tc>
          <w:tcPr>
            <w:tcW w:w="3379" w:type="dxa"/>
          </w:tcPr>
          <w:p w:rsidR="00EA1422" w:rsidRPr="00171128" w:rsidRDefault="00EA1422" w:rsidP="005907A0">
            <w:r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Velden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Velden voor een afdeling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Te vaag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>
              <w:t>Som</w:t>
            </w:r>
          </w:p>
        </w:tc>
        <w:tc>
          <w:tcPr>
            <w:tcW w:w="2303" w:type="dxa"/>
          </w:tcPr>
          <w:p w:rsidR="00EA1422" w:rsidRPr="00171128" w:rsidRDefault="00EA1422" w:rsidP="005907A0">
            <w:r>
              <w:t>Een optelsom</w:t>
            </w:r>
          </w:p>
        </w:tc>
        <w:tc>
          <w:tcPr>
            <w:tcW w:w="3379" w:type="dxa"/>
          </w:tcPr>
          <w:p w:rsidR="00EA1422" w:rsidRPr="00171128" w:rsidRDefault="00EA1422" w:rsidP="005907A0">
            <w:r>
              <w:t>Te vaag</w:t>
            </w:r>
          </w:p>
        </w:tc>
      </w:tr>
      <w:tr w:rsidR="00077AED" w:rsidRPr="00171128" w:rsidTr="005907A0">
        <w:tc>
          <w:tcPr>
            <w:tcW w:w="3380" w:type="dxa"/>
          </w:tcPr>
          <w:p w:rsidR="00077AED" w:rsidRPr="00077AED" w:rsidRDefault="00077AED" w:rsidP="00077AED">
            <w:r w:rsidRPr="00077AED">
              <w:t>Afdeling sales</w:t>
            </w:r>
          </w:p>
        </w:tc>
        <w:tc>
          <w:tcPr>
            <w:tcW w:w="2303" w:type="dxa"/>
          </w:tcPr>
          <w:p w:rsidR="00077AED" w:rsidRPr="00077AED" w:rsidRDefault="00077AED" w:rsidP="00077AED">
            <w:r w:rsidRPr="00077AED">
              <w:t>De afdeling sales</w:t>
            </w:r>
          </w:p>
        </w:tc>
        <w:tc>
          <w:tcPr>
            <w:tcW w:w="3379" w:type="dxa"/>
          </w:tcPr>
          <w:p w:rsidR="00077AED" w:rsidRPr="00077AED" w:rsidRDefault="00077AED" w:rsidP="00077AED">
            <w:r>
              <w:t>Te vaag</w:t>
            </w:r>
          </w:p>
        </w:tc>
      </w:tr>
      <w:tr w:rsidR="00077AED" w:rsidRPr="00077AED" w:rsidTr="005907A0">
        <w:tc>
          <w:tcPr>
            <w:tcW w:w="3380" w:type="dxa"/>
          </w:tcPr>
          <w:p w:rsidR="00077AED" w:rsidRPr="00077AED" w:rsidRDefault="00077AED" w:rsidP="00077AED">
            <w:r w:rsidRPr="00077AED">
              <w:t>Afdeling Financiën</w:t>
            </w:r>
          </w:p>
        </w:tc>
        <w:tc>
          <w:tcPr>
            <w:tcW w:w="2303" w:type="dxa"/>
          </w:tcPr>
          <w:p w:rsidR="00077AED" w:rsidRPr="00077AED" w:rsidRDefault="00077AED" w:rsidP="00077AED">
            <w:r w:rsidRPr="00077AED">
              <w:t>De afdeling financiën in het bedrijf Barroc-IT</w:t>
            </w:r>
          </w:p>
        </w:tc>
        <w:tc>
          <w:tcPr>
            <w:tcW w:w="3379" w:type="dxa"/>
          </w:tcPr>
          <w:p w:rsidR="00077AED" w:rsidRPr="00077AED" w:rsidRDefault="00077AED" w:rsidP="00077AED">
            <w:r w:rsidRPr="00077AED">
              <w:t>Wordt klasse Finance</w:t>
            </w:r>
          </w:p>
        </w:tc>
      </w:tr>
      <w:tr w:rsidR="00077AED" w:rsidRPr="00077AED" w:rsidTr="005907A0">
        <w:tc>
          <w:tcPr>
            <w:tcW w:w="3380" w:type="dxa"/>
          </w:tcPr>
          <w:p w:rsidR="00077AED" w:rsidRPr="00077AED" w:rsidRDefault="00077AED" w:rsidP="00077AED">
            <w:r w:rsidRPr="00077AED">
              <w:t>Afdeling Development</w:t>
            </w:r>
          </w:p>
        </w:tc>
        <w:tc>
          <w:tcPr>
            <w:tcW w:w="2303" w:type="dxa"/>
          </w:tcPr>
          <w:p w:rsidR="00077AED" w:rsidRPr="00077AED" w:rsidRDefault="00077AED" w:rsidP="00077AED">
            <w:r w:rsidRPr="00077AED">
              <w:t>De afdeling Development</w:t>
            </w:r>
          </w:p>
        </w:tc>
        <w:tc>
          <w:tcPr>
            <w:tcW w:w="3379" w:type="dxa"/>
          </w:tcPr>
          <w:p w:rsidR="00077AED" w:rsidRPr="00077AED" w:rsidRDefault="00077AED" w:rsidP="00077AED">
            <w:r w:rsidRPr="00077AED">
              <w:t>Wordt klasse Development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Verschillende afdelingen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De afdelingen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Redundant met Afdelingen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Centraal klantenbestand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Bestand met gegevens van alle klanten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Redundant met klanten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Klantenbestand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Bestand met gegevens van alle klanten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Redundant met klanten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Maximale grens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Een maximale grens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Redundant van Limiet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Intern nummer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Nummer binnen het bedrijf Barroc-IT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Redundant van Grootboekingsnummer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BTW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percentage btw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Redundant van BTW Code</w:t>
            </w:r>
          </w:p>
        </w:tc>
      </w:tr>
      <w:tr w:rsidR="00EA1422" w:rsidRPr="00171128" w:rsidTr="005907A0">
        <w:tc>
          <w:tcPr>
            <w:tcW w:w="3380" w:type="dxa"/>
          </w:tcPr>
          <w:p w:rsidR="008B6BD8" w:rsidRDefault="008B6BD8" w:rsidP="005907A0"/>
          <w:p w:rsidR="008B6BD8" w:rsidRDefault="008B6BD8" w:rsidP="005907A0"/>
          <w:p w:rsidR="00EA1422" w:rsidRPr="00171128" w:rsidRDefault="00EA1422" w:rsidP="005907A0">
            <w:r w:rsidRPr="00171128">
              <w:t>BKR-Melding</w:t>
            </w:r>
          </w:p>
        </w:tc>
        <w:tc>
          <w:tcPr>
            <w:tcW w:w="2303" w:type="dxa"/>
          </w:tcPr>
          <w:p w:rsidR="008B6BD8" w:rsidRDefault="008B6BD8" w:rsidP="005907A0"/>
          <w:p w:rsidR="008B6BD8" w:rsidRDefault="008B6BD8" w:rsidP="005907A0"/>
          <w:p w:rsidR="00EA1422" w:rsidRPr="00171128" w:rsidRDefault="00EA1422" w:rsidP="005907A0">
            <w:r w:rsidRPr="00171128">
              <w:t>Controleert of een klant kan betalen. Ja als er gebeld is, Nee als er niet gebeld is.</w:t>
            </w:r>
          </w:p>
        </w:tc>
        <w:tc>
          <w:tcPr>
            <w:tcW w:w="3379" w:type="dxa"/>
          </w:tcPr>
          <w:p w:rsidR="008B6BD8" w:rsidRDefault="008B6BD8" w:rsidP="005907A0"/>
          <w:p w:rsidR="008B6BD8" w:rsidRDefault="008B6BD8" w:rsidP="005907A0"/>
          <w:p w:rsidR="00EA1422" w:rsidRPr="00171128" w:rsidRDefault="00EA1422" w:rsidP="005907A0">
            <w:r w:rsidRPr="00171128">
              <w:t>Redundant van BKR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pPr>
              <w:tabs>
                <w:tab w:val="left" w:pos="2865"/>
              </w:tabs>
            </w:pPr>
            <w:r w:rsidRPr="00171128">
              <w:t>IBAN Nummer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bankrekeningnummer</w:t>
            </w:r>
          </w:p>
        </w:tc>
        <w:tc>
          <w:tcPr>
            <w:tcW w:w="3379" w:type="dxa"/>
          </w:tcPr>
          <w:p w:rsidR="00EA1422" w:rsidRPr="00171128" w:rsidRDefault="00EA1422" w:rsidP="005907A0">
            <w:r>
              <w:t>Redundant van bankrekeningnummer</w:t>
            </w:r>
          </w:p>
        </w:tc>
      </w:tr>
      <w:tr w:rsidR="00EA1422" w:rsidRPr="00171128" w:rsidTr="005907A0">
        <w:tc>
          <w:tcPr>
            <w:tcW w:w="3380" w:type="dxa"/>
          </w:tcPr>
          <w:p w:rsidR="00EA1422" w:rsidRPr="00171128" w:rsidRDefault="00EA1422" w:rsidP="005907A0">
            <w:r w:rsidRPr="00171128">
              <w:t>Aantal Open facturen</w:t>
            </w:r>
          </w:p>
        </w:tc>
        <w:tc>
          <w:tcPr>
            <w:tcW w:w="2303" w:type="dxa"/>
          </w:tcPr>
          <w:p w:rsidR="00EA1422" w:rsidRPr="00171128" w:rsidRDefault="00EA1422" w:rsidP="005907A0">
            <w:r w:rsidRPr="00171128">
              <w:t>Het aantal niet betaalde facturen</w:t>
            </w:r>
          </w:p>
        </w:tc>
        <w:tc>
          <w:tcPr>
            <w:tcW w:w="3379" w:type="dxa"/>
          </w:tcPr>
          <w:p w:rsidR="00EA1422" w:rsidRPr="00171128" w:rsidRDefault="00EA1422" w:rsidP="005907A0">
            <w:r w:rsidRPr="00171128">
              <w:t>Redundant van aantal facturen</w:t>
            </w:r>
          </w:p>
        </w:tc>
      </w:tr>
      <w:tr w:rsidR="00EA1422" w:rsidRPr="00171128" w:rsidTr="008D4DB9">
        <w:trPr>
          <w:trHeight w:val="611"/>
        </w:trPr>
        <w:tc>
          <w:tcPr>
            <w:tcW w:w="3380" w:type="dxa"/>
          </w:tcPr>
          <w:p w:rsidR="00EA1422" w:rsidRDefault="00EA1422" w:rsidP="005907A0">
            <w:r w:rsidRPr="00171128">
              <w:t>Niet Betaalde facturen</w:t>
            </w:r>
          </w:p>
          <w:p w:rsidR="00EA1422" w:rsidRDefault="00EA1422" w:rsidP="005907A0"/>
          <w:p w:rsidR="00EA1422" w:rsidRPr="00171128" w:rsidRDefault="00EA1422" w:rsidP="005907A0"/>
        </w:tc>
        <w:tc>
          <w:tcPr>
            <w:tcW w:w="2303" w:type="dxa"/>
          </w:tcPr>
          <w:p w:rsidR="00EA1422" w:rsidRPr="00171128" w:rsidRDefault="00EA1422" w:rsidP="005907A0">
            <w:r w:rsidRPr="00171128">
              <w:t>Facturen die de klant nog niet betaald heeft</w:t>
            </w:r>
          </w:p>
        </w:tc>
        <w:tc>
          <w:tcPr>
            <w:tcW w:w="3379" w:type="dxa"/>
          </w:tcPr>
          <w:p w:rsidR="00EA1422" w:rsidRPr="00171128" w:rsidRDefault="008D4DB9" w:rsidP="005907A0">
            <w:r>
              <w:t>Redundant van aantal facturen</w:t>
            </w:r>
          </w:p>
        </w:tc>
      </w:tr>
    </w:tbl>
    <w:p w:rsidR="00DE0ED0" w:rsidRDefault="00DE0ED0">
      <w:pPr>
        <w:rPr>
          <w:rFonts w:ascii="Arial" w:hAnsi="Arial" w:cs="Arial"/>
          <w:sz w:val="24"/>
          <w:szCs w:val="24"/>
        </w:rPr>
      </w:pPr>
    </w:p>
    <w:p w:rsidR="00DE0ED0" w:rsidRDefault="00DE0ED0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47EE0" w:rsidRDefault="00355E2E" w:rsidP="00DE0ED0">
      <w:pPr>
        <w:pStyle w:val="Kop1"/>
      </w:pPr>
      <w:r>
        <w:lastRenderedPageBreak/>
        <w:t>Modeldictionary Tabel</w:t>
      </w:r>
    </w:p>
    <w:p w:rsidR="008D4DB9" w:rsidRDefault="008D4DB9" w:rsidP="008D4DB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D4DB9" w:rsidTr="008D4DB9">
        <w:tc>
          <w:tcPr>
            <w:tcW w:w="4606" w:type="dxa"/>
          </w:tcPr>
          <w:p w:rsidR="008D4DB9" w:rsidRDefault="008D4DB9" w:rsidP="008D4DB9">
            <w:r>
              <w:t>Klasse</w:t>
            </w:r>
          </w:p>
        </w:tc>
        <w:tc>
          <w:tcPr>
            <w:tcW w:w="4606" w:type="dxa"/>
          </w:tcPr>
          <w:p w:rsidR="008D4DB9" w:rsidRDefault="008D4DB9" w:rsidP="008D4DB9">
            <w:r>
              <w:t>Omschrijving</w:t>
            </w:r>
          </w:p>
        </w:tc>
      </w:tr>
      <w:tr w:rsidR="008D4DB9" w:rsidTr="008D4DB9">
        <w:tc>
          <w:tcPr>
            <w:tcW w:w="4606" w:type="dxa"/>
          </w:tcPr>
          <w:p w:rsidR="008D4DB9" w:rsidRDefault="008D4DB9" w:rsidP="008D4DB9">
            <w:r>
              <w:t>Klanten</w:t>
            </w:r>
          </w:p>
        </w:tc>
        <w:tc>
          <w:tcPr>
            <w:tcW w:w="4606" w:type="dxa"/>
          </w:tcPr>
          <w:p w:rsidR="008D4DB9" w:rsidRDefault="008D4DB9" w:rsidP="008D4DB9">
            <w:r>
              <w:t>Een of meerdere personen die betalen voor de diensten die het bedrijf levert. Klanten is verantwoordelijk voor het bijhouden van basisgegevens van een klant.</w:t>
            </w:r>
          </w:p>
        </w:tc>
      </w:tr>
      <w:tr w:rsidR="008D4DB9" w:rsidTr="008D4DB9">
        <w:tc>
          <w:tcPr>
            <w:tcW w:w="4606" w:type="dxa"/>
          </w:tcPr>
          <w:p w:rsidR="008D4DB9" w:rsidRDefault="008D4DB9" w:rsidP="008D4DB9">
            <w:r>
              <w:t>Appointments</w:t>
            </w:r>
          </w:p>
        </w:tc>
        <w:tc>
          <w:tcPr>
            <w:tcW w:w="4606" w:type="dxa"/>
          </w:tcPr>
          <w:p w:rsidR="008D4DB9" w:rsidRDefault="004966F9" w:rsidP="004966F9">
            <w:r>
              <w:t xml:space="preserve">Een of meerdere afspraken met een klant. </w:t>
            </w:r>
            <w:r w:rsidR="008D4DB9">
              <w:t>Appointments is verantwoordelijk voor het bijhouden van de afspraken met klanten.</w:t>
            </w:r>
          </w:p>
        </w:tc>
      </w:tr>
      <w:tr w:rsidR="008D4DB9" w:rsidTr="008D4DB9">
        <w:tc>
          <w:tcPr>
            <w:tcW w:w="4606" w:type="dxa"/>
          </w:tcPr>
          <w:p w:rsidR="008D4DB9" w:rsidRDefault="008D4DB9" w:rsidP="008D4DB9">
            <w:r>
              <w:t>Projects</w:t>
            </w:r>
          </w:p>
        </w:tc>
        <w:tc>
          <w:tcPr>
            <w:tcW w:w="4606" w:type="dxa"/>
          </w:tcPr>
          <w:p w:rsidR="008D4DB9" w:rsidRDefault="004966F9" w:rsidP="004966F9">
            <w:r>
              <w:t>Een of meerdere projecten van een klant. Projects is verantwoordelijk voor het bijhouden van de projecten van klanten.</w:t>
            </w:r>
          </w:p>
        </w:tc>
      </w:tr>
      <w:tr w:rsidR="008D4DB9" w:rsidTr="008D4DB9">
        <w:tc>
          <w:tcPr>
            <w:tcW w:w="4606" w:type="dxa"/>
          </w:tcPr>
          <w:p w:rsidR="008D4DB9" w:rsidRDefault="008D4DB9" w:rsidP="008D4DB9">
            <w:r>
              <w:t>Invoices</w:t>
            </w:r>
          </w:p>
        </w:tc>
        <w:tc>
          <w:tcPr>
            <w:tcW w:w="4606" w:type="dxa"/>
          </w:tcPr>
          <w:p w:rsidR="008D4DB9" w:rsidRDefault="004966F9" w:rsidP="004966F9">
            <w:r>
              <w:t>Een of meerdere facturen van een klant. Invoices is verantwoordelijk voor het bijhouden van de facturen van klanten.</w:t>
            </w:r>
          </w:p>
        </w:tc>
      </w:tr>
      <w:tr w:rsidR="008D4DB9" w:rsidTr="008D4DB9">
        <w:tc>
          <w:tcPr>
            <w:tcW w:w="4606" w:type="dxa"/>
          </w:tcPr>
          <w:p w:rsidR="008D4DB9" w:rsidRDefault="008D4DB9" w:rsidP="008D4DB9">
            <w:r>
              <w:t>Users</w:t>
            </w:r>
          </w:p>
        </w:tc>
        <w:tc>
          <w:tcPr>
            <w:tcW w:w="4606" w:type="dxa"/>
          </w:tcPr>
          <w:p w:rsidR="008D4DB9" w:rsidRDefault="004966F9" w:rsidP="004966F9">
            <w:r>
              <w:t>Een of meerdere gebruikers van de applicatie. Users is verantwoordelijk voor het toevoegen en verwijderen van gebruikers.</w:t>
            </w:r>
          </w:p>
        </w:tc>
      </w:tr>
    </w:tbl>
    <w:p w:rsidR="008D4DB9" w:rsidRPr="008D4DB9" w:rsidRDefault="008D4DB9" w:rsidP="008D4DB9"/>
    <w:sectPr w:rsidR="008D4DB9" w:rsidRPr="008D4DB9" w:rsidSect="00661F60">
      <w:footerReference w:type="default" r:id="rId7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B11" w:rsidRDefault="00992B11" w:rsidP="00661F60">
      <w:pPr>
        <w:spacing w:after="0" w:line="240" w:lineRule="auto"/>
      </w:pPr>
      <w:r>
        <w:separator/>
      </w:r>
    </w:p>
  </w:endnote>
  <w:endnote w:type="continuationSeparator" w:id="0">
    <w:p w:rsidR="00992B11" w:rsidRDefault="00992B11" w:rsidP="0066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661F60" w:rsidTr="00661F60">
      <w:tc>
        <w:tcPr>
          <w:tcW w:w="3070" w:type="dxa"/>
        </w:tcPr>
        <w:p w:rsidR="00661F60" w:rsidRPr="00661F60" w:rsidRDefault="00EA1422" w:rsidP="00EA1422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Auto</w:t>
          </w:r>
          <w:r w:rsidR="00661F60" w:rsidRPr="00661F60">
            <w:rPr>
              <w:rFonts w:ascii="Arial" w:hAnsi="Arial" w:cs="Arial"/>
              <w:sz w:val="20"/>
              <w:szCs w:val="20"/>
            </w:rPr>
            <w:t>r: K.ly, M. Havermans en P. Hoek</w:t>
          </w:r>
        </w:p>
      </w:tc>
      <w:tc>
        <w:tcPr>
          <w:tcW w:w="3071" w:type="dxa"/>
        </w:tcPr>
        <w:p w:rsidR="00661F60" w:rsidRPr="00661F60" w:rsidRDefault="00661F60" w:rsidP="00EA1422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Bestandsnaam: </w:t>
          </w:r>
          <w:r w:rsidR="00EA1422">
            <w:rPr>
              <w:rFonts w:ascii="Arial" w:hAnsi="Arial" w:cs="Arial"/>
              <w:sz w:val="20"/>
              <w:szCs w:val="20"/>
            </w:rPr>
            <w:t>Modeldictionary</w:t>
          </w:r>
          <w:r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661F60" w:rsidRPr="00661F60" w:rsidRDefault="00661F60" w:rsidP="00EA1422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Printdat</w:t>
          </w:r>
          <w:r w:rsidR="00EA1422">
            <w:rPr>
              <w:rFonts w:ascii="Arial" w:hAnsi="Arial" w:cs="Arial"/>
              <w:sz w:val="20"/>
              <w:szCs w:val="20"/>
            </w:rPr>
            <w:t>e</w:t>
          </w:r>
          <w:r w:rsidRPr="00661F60">
            <w:rPr>
              <w:rFonts w:ascii="Arial" w:hAnsi="Arial" w:cs="Arial"/>
              <w:sz w:val="20"/>
              <w:szCs w:val="20"/>
            </w:rPr>
            <w:t xml:space="preserve">: </w:t>
          </w:r>
          <w:r w:rsidR="001E7CC0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1E7CC0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1F6396">
            <w:rPr>
              <w:rFonts w:ascii="Arial" w:hAnsi="Arial" w:cs="Arial"/>
              <w:noProof/>
              <w:sz w:val="20"/>
              <w:szCs w:val="20"/>
            </w:rPr>
            <w:t>26-9-2014</w:t>
          </w:r>
          <w:r w:rsidR="001E7CC0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661F60" w:rsidTr="00661F60">
      <w:tc>
        <w:tcPr>
          <w:tcW w:w="3070" w:type="dxa"/>
        </w:tcPr>
        <w:p w:rsidR="00661F60" w:rsidRPr="00661F60" w:rsidRDefault="00EA1422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Subject</w:t>
          </w:r>
          <w:r w:rsidR="00661F60" w:rsidRPr="00661F60">
            <w:rPr>
              <w:rFonts w:ascii="Arial" w:hAnsi="Arial" w:cs="Arial"/>
              <w:sz w:val="20"/>
              <w:szCs w:val="20"/>
            </w:rPr>
            <w:t>: project Bar</w:t>
          </w:r>
          <w:r w:rsidR="00E069F7">
            <w:rPr>
              <w:rFonts w:ascii="Arial" w:hAnsi="Arial" w:cs="Arial"/>
              <w:sz w:val="20"/>
              <w:szCs w:val="20"/>
            </w:rPr>
            <w:t>r</w:t>
          </w:r>
          <w:r w:rsidR="00661F60" w:rsidRPr="00661F60">
            <w:rPr>
              <w:rFonts w:ascii="Arial" w:hAnsi="Arial" w:cs="Arial"/>
              <w:sz w:val="20"/>
              <w:szCs w:val="20"/>
            </w:rPr>
            <w:t>oc-IT</w:t>
          </w:r>
        </w:p>
      </w:tc>
      <w:tc>
        <w:tcPr>
          <w:tcW w:w="3071" w:type="dxa"/>
        </w:tcPr>
        <w:p w:rsidR="00661F60" w:rsidRPr="00661F60" w:rsidRDefault="00661F60" w:rsidP="00EA1422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Vers</w:t>
          </w:r>
          <w:r w:rsidR="00EA1422">
            <w:rPr>
              <w:rFonts w:ascii="Arial" w:hAnsi="Arial" w:cs="Arial"/>
              <w:sz w:val="20"/>
              <w:szCs w:val="20"/>
            </w:rPr>
            <w:t>ion</w:t>
          </w:r>
          <w:r w:rsidRPr="00661F60">
            <w:rPr>
              <w:rFonts w:ascii="Arial" w:hAnsi="Arial" w:cs="Arial"/>
              <w:sz w:val="20"/>
              <w:szCs w:val="20"/>
            </w:rPr>
            <w:t>:</w:t>
          </w:r>
          <w:r w:rsidR="00EA1422">
            <w:rPr>
              <w:rFonts w:ascii="Arial" w:hAnsi="Arial" w:cs="Arial"/>
              <w:sz w:val="20"/>
              <w:szCs w:val="20"/>
            </w:rPr>
            <w:t xml:space="preserve"> 1.0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661F60" w:rsidRPr="00661F60" w:rsidRDefault="00661F60" w:rsidP="00EA1422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>Pag</w:t>
              </w:r>
              <w:r w:rsidR="00EA1422">
                <w:rPr>
                  <w:rFonts w:ascii="Arial" w:hAnsi="Arial" w:cs="Arial"/>
                  <w:sz w:val="20"/>
                  <w:szCs w:val="20"/>
                </w:rPr>
                <w:t>e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="001E7CC0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1E7CC0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1F6396">
                <w:rPr>
                  <w:rFonts w:ascii="Arial" w:hAnsi="Arial" w:cs="Arial"/>
                  <w:noProof/>
                  <w:sz w:val="20"/>
                  <w:szCs w:val="20"/>
                </w:rPr>
                <w:t>3</w:t>
              </w:r>
              <w:r w:rsidR="001E7CC0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1E7CC0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1E7CC0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1F6396">
                <w:rPr>
                  <w:rFonts w:ascii="Arial" w:hAnsi="Arial" w:cs="Arial"/>
                  <w:noProof/>
                  <w:sz w:val="20"/>
                  <w:szCs w:val="20"/>
                </w:rPr>
                <w:t>6</w:t>
              </w:r>
              <w:r w:rsidR="001E7CC0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661F60" w:rsidRDefault="00661F6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B11" w:rsidRDefault="00992B11" w:rsidP="00661F60">
      <w:pPr>
        <w:spacing w:after="0" w:line="240" w:lineRule="auto"/>
      </w:pPr>
      <w:r>
        <w:separator/>
      </w:r>
    </w:p>
  </w:footnote>
  <w:footnote w:type="continuationSeparator" w:id="0">
    <w:p w:rsidR="00992B11" w:rsidRDefault="00992B11" w:rsidP="00661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5EB8"/>
    <w:rsid w:val="00077AED"/>
    <w:rsid w:val="001063F8"/>
    <w:rsid w:val="00136E50"/>
    <w:rsid w:val="001E7CC0"/>
    <w:rsid w:val="001F6396"/>
    <w:rsid w:val="00355E2E"/>
    <w:rsid w:val="004966F9"/>
    <w:rsid w:val="00551243"/>
    <w:rsid w:val="00661F60"/>
    <w:rsid w:val="006650B0"/>
    <w:rsid w:val="00847EE0"/>
    <w:rsid w:val="00891D0F"/>
    <w:rsid w:val="008B6BD8"/>
    <w:rsid w:val="008C78E0"/>
    <w:rsid w:val="008D4DB9"/>
    <w:rsid w:val="009513E6"/>
    <w:rsid w:val="00992B11"/>
    <w:rsid w:val="00B45EB8"/>
    <w:rsid w:val="00D40A39"/>
    <w:rsid w:val="00D601AF"/>
    <w:rsid w:val="00DE0ED0"/>
    <w:rsid w:val="00E069F7"/>
    <w:rsid w:val="00E104CC"/>
    <w:rsid w:val="00EA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EE3945-471F-465F-87FB-10AD4875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A1422"/>
    <w:pPr>
      <w:spacing w:after="160" w:line="259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DE0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61F60"/>
  </w:style>
  <w:style w:type="paragraph" w:styleId="Voettekst">
    <w:name w:val="footer"/>
    <w:basedOn w:val="Standaard"/>
    <w:link w:val="Voettekst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1F60"/>
  </w:style>
  <w:style w:type="table" w:styleId="Tabelraster">
    <w:name w:val="Table Grid"/>
    <w:basedOn w:val="Standaardtabel"/>
    <w:uiPriority w:val="39"/>
    <w:rsid w:val="00661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847EE0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DE0E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Laptop\Documents\GitHub\Project_P5\Docs\Sjabloon_Documenten_Voettekst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3E89E-9CBA-4BFF-8A2F-001643873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Sjabloon_Documenten_Voettekst.dotx</Template>
  <TotalTime>43</TotalTime>
  <Pages>6</Pages>
  <Words>881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Marco</cp:lastModifiedBy>
  <cp:revision>6</cp:revision>
  <dcterms:created xsi:type="dcterms:W3CDTF">2014-09-25T10:09:00Z</dcterms:created>
  <dcterms:modified xsi:type="dcterms:W3CDTF">2014-09-26T09:55:00Z</dcterms:modified>
</cp:coreProperties>
</file>